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D2AEA0" w14:textId="77777777" w:rsidR="00633647" w:rsidRPr="00633647" w:rsidRDefault="00633647" w:rsidP="00633647">
      <w:pPr>
        <w:pStyle w:val="af1"/>
        <w:rPr>
          <w:b w:val="0"/>
          <w:sz w:val="21"/>
        </w:rPr>
      </w:pPr>
      <w:r>
        <w:rPr>
          <w:b w:val="0"/>
          <w:noProof/>
          <w:sz w:val="21"/>
        </w:rPr>
        <w:drawing>
          <wp:anchor distT="0" distB="0" distL="114300" distR="114300" simplePos="0" relativeHeight="251658240" behindDoc="0" locked="0" layoutInCell="1" allowOverlap="1" wp14:anchorId="5DA60B9B" wp14:editId="3BFB21E2">
            <wp:simplePos x="0" y="0"/>
            <wp:positionH relativeFrom="margin">
              <wp:posOffset>-727710</wp:posOffset>
            </wp:positionH>
            <wp:positionV relativeFrom="page">
              <wp:align>top</wp:align>
            </wp:positionV>
            <wp:extent cx="7543800" cy="10683240"/>
            <wp:effectExtent l="0" t="0" r="0" b="381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技术报告模板图.jpg"/>
                    <pic:cNvPicPr/>
                  </pic:nvPicPr>
                  <pic:blipFill>
                    <a:blip r:embed="rId8">
                      <a:extLst>
                        <a:ext uri="{28A0092B-C50C-407E-A947-70E740481C1C}">
                          <a14:useLocalDpi xmlns:a14="http://schemas.microsoft.com/office/drawing/2010/main" val="0"/>
                        </a:ext>
                      </a:extLst>
                    </a:blip>
                    <a:stretch>
                      <a:fillRect/>
                    </a:stretch>
                  </pic:blipFill>
                  <pic:spPr>
                    <a:xfrm>
                      <a:off x="0" y="0"/>
                      <a:ext cx="7543800" cy="10683240"/>
                    </a:xfrm>
                    <a:prstGeom prst="rect">
                      <a:avLst/>
                    </a:prstGeom>
                  </pic:spPr>
                </pic:pic>
              </a:graphicData>
            </a:graphic>
            <wp14:sizeRelH relativeFrom="margin">
              <wp14:pctWidth>0</wp14:pctWidth>
            </wp14:sizeRelH>
            <wp14:sizeRelV relativeFrom="margin">
              <wp14:pctHeight>0</wp14:pctHeight>
            </wp14:sizeRelV>
          </wp:anchor>
        </w:drawing>
      </w:r>
    </w:p>
    <w:sdt>
      <w:sdtPr>
        <w:rPr>
          <w:b w:val="0"/>
          <w:sz w:val="21"/>
        </w:rPr>
        <w:id w:val="-883474482"/>
        <w:docPartObj>
          <w:docPartGallery w:val="Table of Contents"/>
          <w:docPartUnique/>
        </w:docPartObj>
      </w:sdtPr>
      <w:sdtEndPr>
        <w:rPr>
          <w:sz w:val="24"/>
          <w:lang w:val="zh-CN"/>
        </w:rPr>
      </w:sdtEndPr>
      <w:sdtContent>
        <w:p w14:paraId="0A81E3D4" w14:textId="77777777" w:rsidR="008B7C1B" w:rsidRDefault="008B7C1B" w:rsidP="008B7C1B">
          <w:pPr>
            <w:pStyle w:val="af1"/>
          </w:pPr>
          <w:r>
            <w:rPr>
              <w:lang w:val="zh-CN"/>
            </w:rPr>
            <w:t>目录</w:t>
          </w:r>
        </w:p>
        <w:p w14:paraId="6E543763" w14:textId="1392950F" w:rsidR="00072693" w:rsidRDefault="008B7C1B">
          <w:pPr>
            <w:pStyle w:val="TOC1"/>
            <w:tabs>
              <w:tab w:val="left" w:pos="630"/>
              <w:tab w:val="right" w:leader="dot" w:pos="9628"/>
            </w:tabs>
            <w:rPr>
              <w:rFonts w:asciiTheme="minorHAnsi" w:eastAsiaTheme="minorEastAsia" w:hAnsiTheme="minorHAnsi" w:cstheme="minorBidi"/>
              <w:b w:val="0"/>
              <w:bCs w:val="0"/>
              <w:noProof/>
              <w:color w:val="auto"/>
              <w:kern w:val="2"/>
              <w:szCs w:val="22"/>
            </w:rPr>
          </w:pPr>
          <w:r>
            <w:rPr>
              <w:b w:val="0"/>
              <w:bCs w:val="0"/>
            </w:rPr>
            <w:fldChar w:fldCharType="begin"/>
          </w:r>
          <w:r>
            <w:instrText xml:space="preserve"> TOC \o "1-3" \h \z \u </w:instrText>
          </w:r>
          <w:r>
            <w:rPr>
              <w:b w:val="0"/>
              <w:bCs w:val="0"/>
            </w:rPr>
            <w:fldChar w:fldCharType="separate"/>
          </w:r>
          <w:hyperlink w:anchor="_Toc34784142" w:history="1">
            <w:r w:rsidR="00072693" w:rsidRPr="0015081A">
              <w:rPr>
                <w:rStyle w:val="af5"/>
                <w:rFonts w:ascii="宋体" w:hAnsi="宋体"/>
                <w:noProof/>
              </w:rPr>
              <w:t>1.</w:t>
            </w:r>
            <w:r w:rsidR="00072693">
              <w:rPr>
                <w:rFonts w:asciiTheme="minorHAnsi" w:eastAsiaTheme="minorEastAsia" w:hAnsiTheme="minorHAnsi" w:cstheme="minorBidi"/>
                <w:b w:val="0"/>
                <w:bCs w:val="0"/>
                <w:noProof/>
                <w:color w:val="auto"/>
                <w:kern w:val="2"/>
                <w:szCs w:val="22"/>
              </w:rPr>
              <w:tab/>
            </w:r>
            <w:r w:rsidR="00072693" w:rsidRPr="0015081A">
              <w:rPr>
                <w:rStyle w:val="af5"/>
                <w:rFonts w:ascii="宋体" w:hAnsi="宋体"/>
                <w:noProof/>
              </w:rPr>
              <w:t>需求确定</w:t>
            </w:r>
            <w:r w:rsidR="00072693">
              <w:rPr>
                <w:noProof/>
                <w:webHidden/>
              </w:rPr>
              <w:tab/>
            </w:r>
            <w:r w:rsidR="00072693">
              <w:rPr>
                <w:noProof/>
                <w:webHidden/>
              </w:rPr>
              <w:fldChar w:fldCharType="begin"/>
            </w:r>
            <w:r w:rsidR="00072693">
              <w:rPr>
                <w:noProof/>
                <w:webHidden/>
              </w:rPr>
              <w:instrText xml:space="preserve"> PAGEREF _Toc34784142 \h </w:instrText>
            </w:r>
            <w:r w:rsidR="00072693">
              <w:rPr>
                <w:noProof/>
                <w:webHidden/>
              </w:rPr>
            </w:r>
            <w:r w:rsidR="00072693">
              <w:rPr>
                <w:noProof/>
                <w:webHidden/>
              </w:rPr>
              <w:fldChar w:fldCharType="separate"/>
            </w:r>
            <w:r w:rsidR="00072693">
              <w:rPr>
                <w:noProof/>
                <w:webHidden/>
              </w:rPr>
              <w:t>5</w:t>
            </w:r>
            <w:r w:rsidR="00072693">
              <w:rPr>
                <w:noProof/>
                <w:webHidden/>
              </w:rPr>
              <w:fldChar w:fldCharType="end"/>
            </w:r>
          </w:hyperlink>
        </w:p>
        <w:p w14:paraId="2FDDCB8D" w14:textId="22237570" w:rsidR="00072693" w:rsidRDefault="00D0283A">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34784143" w:history="1">
            <w:r w:rsidR="00072693" w:rsidRPr="0015081A">
              <w:rPr>
                <w:rStyle w:val="af5"/>
                <w:rFonts w:ascii="宋体" w:hAnsi="宋体"/>
                <w:noProof/>
              </w:rPr>
              <w:t>1.1.</w:t>
            </w:r>
            <w:r w:rsidR="00072693">
              <w:rPr>
                <w:rFonts w:asciiTheme="minorHAnsi" w:eastAsiaTheme="minorEastAsia" w:hAnsiTheme="minorHAnsi" w:cstheme="minorBidi"/>
                <w:noProof/>
                <w:color w:val="auto"/>
                <w:kern w:val="2"/>
                <w:szCs w:val="22"/>
              </w:rPr>
              <w:tab/>
            </w:r>
            <w:r w:rsidR="00072693" w:rsidRPr="0015081A">
              <w:rPr>
                <w:rStyle w:val="af5"/>
                <w:rFonts w:ascii="宋体" w:hAnsi="宋体"/>
                <w:noProof/>
              </w:rPr>
              <w:t>总体需求</w:t>
            </w:r>
            <w:r w:rsidR="00072693">
              <w:rPr>
                <w:noProof/>
                <w:webHidden/>
              </w:rPr>
              <w:tab/>
            </w:r>
            <w:r w:rsidR="00072693">
              <w:rPr>
                <w:noProof/>
                <w:webHidden/>
              </w:rPr>
              <w:fldChar w:fldCharType="begin"/>
            </w:r>
            <w:r w:rsidR="00072693">
              <w:rPr>
                <w:noProof/>
                <w:webHidden/>
              </w:rPr>
              <w:instrText xml:space="preserve"> PAGEREF _Toc34784143 \h </w:instrText>
            </w:r>
            <w:r w:rsidR="00072693">
              <w:rPr>
                <w:noProof/>
                <w:webHidden/>
              </w:rPr>
            </w:r>
            <w:r w:rsidR="00072693">
              <w:rPr>
                <w:noProof/>
                <w:webHidden/>
              </w:rPr>
              <w:fldChar w:fldCharType="separate"/>
            </w:r>
            <w:r w:rsidR="00072693">
              <w:rPr>
                <w:noProof/>
                <w:webHidden/>
              </w:rPr>
              <w:t>5</w:t>
            </w:r>
            <w:r w:rsidR="00072693">
              <w:rPr>
                <w:noProof/>
                <w:webHidden/>
              </w:rPr>
              <w:fldChar w:fldCharType="end"/>
            </w:r>
          </w:hyperlink>
        </w:p>
        <w:p w14:paraId="6AD699FD" w14:textId="7BF18303" w:rsidR="00072693" w:rsidRDefault="00D0283A">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34784144" w:history="1">
            <w:r w:rsidR="00072693" w:rsidRPr="0015081A">
              <w:rPr>
                <w:rStyle w:val="af5"/>
                <w:rFonts w:ascii="宋体" w:hAnsi="宋体"/>
                <w:noProof/>
              </w:rPr>
              <w:t>1.2.</w:t>
            </w:r>
            <w:r w:rsidR="00072693">
              <w:rPr>
                <w:rFonts w:asciiTheme="minorHAnsi" w:eastAsiaTheme="minorEastAsia" w:hAnsiTheme="minorHAnsi" w:cstheme="minorBidi"/>
                <w:noProof/>
                <w:color w:val="auto"/>
                <w:kern w:val="2"/>
                <w:szCs w:val="22"/>
              </w:rPr>
              <w:tab/>
            </w:r>
            <w:r w:rsidR="00072693" w:rsidRPr="0015081A">
              <w:rPr>
                <w:rStyle w:val="af5"/>
                <w:rFonts w:ascii="宋体" w:hAnsi="宋体"/>
                <w:noProof/>
              </w:rPr>
              <w:t>机器人具体需求</w:t>
            </w:r>
            <w:r w:rsidR="00072693">
              <w:rPr>
                <w:noProof/>
                <w:webHidden/>
              </w:rPr>
              <w:tab/>
            </w:r>
            <w:r w:rsidR="00072693">
              <w:rPr>
                <w:noProof/>
                <w:webHidden/>
              </w:rPr>
              <w:fldChar w:fldCharType="begin"/>
            </w:r>
            <w:r w:rsidR="00072693">
              <w:rPr>
                <w:noProof/>
                <w:webHidden/>
              </w:rPr>
              <w:instrText xml:space="preserve"> PAGEREF _Toc34784144 \h </w:instrText>
            </w:r>
            <w:r w:rsidR="00072693">
              <w:rPr>
                <w:noProof/>
                <w:webHidden/>
              </w:rPr>
            </w:r>
            <w:r w:rsidR="00072693">
              <w:rPr>
                <w:noProof/>
                <w:webHidden/>
              </w:rPr>
              <w:fldChar w:fldCharType="separate"/>
            </w:r>
            <w:r w:rsidR="00072693">
              <w:rPr>
                <w:noProof/>
                <w:webHidden/>
              </w:rPr>
              <w:t>5</w:t>
            </w:r>
            <w:r w:rsidR="00072693">
              <w:rPr>
                <w:noProof/>
                <w:webHidden/>
              </w:rPr>
              <w:fldChar w:fldCharType="end"/>
            </w:r>
          </w:hyperlink>
        </w:p>
        <w:p w14:paraId="45DE80D6" w14:textId="0EC73B50" w:rsidR="00072693" w:rsidRDefault="00D0283A">
          <w:pPr>
            <w:pStyle w:val="TOC3"/>
            <w:tabs>
              <w:tab w:val="left" w:pos="1680"/>
              <w:tab w:val="right" w:leader="dot" w:pos="9628"/>
            </w:tabs>
            <w:ind w:left="720"/>
            <w:rPr>
              <w:rFonts w:asciiTheme="minorHAnsi" w:eastAsiaTheme="minorEastAsia" w:hAnsiTheme="minorHAnsi" w:cstheme="minorBidi"/>
              <w:bCs w:val="0"/>
              <w:iCs w:val="0"/>
              <w:noProof/>
              <w:color w:val="auto"/>
              <w:szCs w:val="22"/>
            </w:rPr>
          </w:pPr>
          <w:hyperlink w:anchor="_Toc34784145" w:history="1">
            <w:r w:rsidR="00072693" w:rsidRPr="0015081A">
              <w:rPr>
                <w:rStyle w:val="af5"/>
                <w:rFonts w:ascii="宋体" w:hAnsi="宋体"/>
                <w:noProof/>
              </w:rPr>
              <w:t>1.2.1.</w:t>
            </w:r>
            <w:r w:rsidR="00072693">
              <w:rPr>
                <w:rFonts w:asciiTheme="minorHAnsi" w:eastAsiaTheme="minorEastAsia" w:hAnsiTheme="minorHAnsi" w:cstheme="minorBidi"/>
                <w:bCs w:val="0"/>
                <w:iCs w:val="0"/>
                <w:noProof/>
                <w:color w:val="auto"/>
                <w:szCs w:val="22"/>
              </w:rPr>
              <w:tab/>
            </w:r>
            <w:r w:rsidR="00072693" w:rsidRPr="0015081A">
              <w:rPr>
                <w:rStyle w:val="af5"/>
                <w:rFonts w:ascii="宋体" w:hAnsi="宋体"/>
                <w:noProof/>
              </w:rPr>
              <w:t>步兵机器人</w:t>
            </w:r>
            <w:r w:rsidR="00072693">
              <w:rPr>
                <w:noProof/>
                <w:webHidden/>
              </w:rPr>
              <w:tab/>
            </w:r>
            <w:r w:rsidR="00072693">
              <w:rPr>
                <w:noProof/>
                <w:webHidden/>
              </w:rPr>
              <w:fldChar w:fldCharType="begin"/>
            </w:r>
            <w:r w:rsidR="00072693">
              <w:rPr>
                <w:noProof/>
                <w:webHidden/>
              </w:rPr>
              <w:instrText xml:space="preserve"> PAGEREF _Toc34784145 \h </w:instrText>
            </w:r>
            <w:r w:rsidR="00072693">
              <w:rPr>
                <w:noProof/>
                <w:webHidden/>
              </w:rPr>
            </w:r>
            <w:r w:rsidR="00072693">
              <w:rPr>
                <w:noProof/>
                <w:webHidden/>
              </w:rPr>
              <w:fldChar w:fldCharType="separate"/>
            </w:r>
            <w:r w:rsidR="00072693">
              <w:rPr>
                <w:noProof/>
                <w:webHidden/>
              </w:rPr>
              <w:t>5</w:t>
            </w:r>
            <w:r w:rsidR="00072693">
              <w:rPr>
                <w:noProof/>
                <w:webHidden/>
              </w:rPr>
              <w:fldChar w:fldCharType="end"/>
            </w:r>
          </w:hyperlink>
        </w:p>
        <w:p w14:paraId="04016A63" w14:textId="0DDBF692" w:rsidR="00072693" w:rsidRDefault="00D0283A">
          <w:pPr>
            <w:pStyle w:val="TOC3"/>
            <w:tabs>
              <w:tab w:val="left" w:pos="1680"/>
              <w:tab w:val="right" w:leader="dot" w:pos="9628"/>
            </w:tabs>
            <w:ind w:left="720"/>
            <w:rPr>
              <w:rFonts w:asciiTheme="minorHAnsi" w:eastAsiaTheme="minorEastAsia" w:hAnsiTheme="minorHAnsi" w:cstheme="minorBidi"/>
              <w:bCs w:val="0"/>
              <w:iCs w:val="0"/>
              <w:noProof/>
              <w:color w:val="auto"/>
              <w:szCs w:val="22"/>
            </w:rPr>
          </w:pPr>
          <w:hyperlink w:anchor="_Toc34784146" w:history="1">
            <w:r w:rsidR="00072693" w:rsidRPr="0015081A">
              <w:rPr>
                <w:rStyle w:val="af5"/>
                <w:rFonts w:ascii="宋体" w:hAnsi="宋体"/>
                <w:noProof/>
              </w:rPr>
              <w:t>1.2.2.</w:t>
            </w:r>
            <w:r w:rsidR="00072693">
              <w:rPr>
                <w:rFonts w:asciiTheme="minorHAnsi" w:eastAsiaTheme="minorEastAsia" w:hAnsiTheme="minorHAnsi" w:cstheme="minorBidi"/>
                <w:bCs w:val="0"/>
                <w:iCs w:val="0"/>
                <w:noProof/>
                <w:color w:val="auto"/>
                <w:szCs w:val="22"/>
              </w:rPr>
              <w:tab/>
            </w:r>
            <w:r w:rsidR="00072693" w:rsidRPr="0015081A">
              <w:rPr>
                <w:rStyle w:val="af5"/>
                <w:rFonts w:ascii="宋体" w:hAnsi="宋体"/>
                <w:noProof/>
              </w:rPr>
              <w:t>英雄机器人</w:t>
            </w:r>
            <w:r w:rsidR="00072693">
              <w:rPr>
                <w:noProof/>
                <w:webHidden/>
              </w:rPr>
              <w:tab/>
            </w:r>
            <w:r w:rsidR="00072693">
              <w:rPr>
                <w:noProof/>
                <w:webHidden/>
              </w:rPr>
              <w:fldChar w:fldCharType="begin"/>
            </w:r>
            <w:r w:rsidR="00072693">
              <w:rPr>
                <w:noProof/>
                <w:webHidden/>
              </w:rPr>
              <w:instrText xml:space="preserve"> PAGEREF _Toc34784146 \h </w:instrText>
            </w:r>
            <w:r w:rsidR="00072693">
              <w:rPr>
                <w:noProof/>
                <w:webHidden/>
              </w:rPr>
            </w:r>
            <w:r w:rsidR="00072693">
              <w:rPr>
                <w:noProof/>
                <w:webHidden/>
              </w:rPr>
              <w:fldChar w:fldCharType="separate"/>
            </w:r>
            <w:r w:rsidR="00072693">
              <w:rPr>
                <w:noProof/>
                <w:webHidden/>
              </w:rPr>
              <w:t>6</w:t>
            </w:r>
            <w:r w:rsidR="00072693">
              <w:rPr>
                <w:noProof/>
                <w:webHidden/>
              </w:rPr>
              <w:fldChar w:fldCharType="end"/>
            </w:r>
          </w:hyperlink>
        </w:p>
        <w:p w14:paraId="455B06DF" w14:textId="642A7D4C" w:rsidR="00072693" w:rsidRDefault="00D0283A">
          <w:pPr>
            <w:pStyle w:val="TOC3"/>
            <w:tabs>
              <w:tab w:val="left" w:pos="1680"/>
              <w:tab w:val="right" w:leader="dot" w:pos="9628"/>
            </w:tabs>
            <w:ind w:left="720"/>
            <w:rPr>
              <w:rFonts w:asciiTheme="minorHAnsi" w:eastAsiaTheme="minorEastAsia" w:hAnsiTheme="minorHAnsi" w:cstheme="minorBidi"/>
              <w:bCs w:val="0"/>
              <w:iCs w:val="0"/>
              <w:noProof/>
              <w:color w:val="auto"/>
              <w:szCs w:val="22"/>
            </w:rPr>
          </w:pPr>
          <w:hyperlink w:anchor="_Toc34784147" w:history="1">
            <w:r w:rsidR="00072693" w:rsidRPr="0015081A">
              <w:rPr>
                <w:rStyle w:val="af5"/>
                <w:rFonts w:ascii="宋体" w:hAnsi="宋体"/>
                <w:noProof/>
              </w:rPr>
              <w:t>1.2.3.</w:t>
            </w:r>
            <w:r w:rsidR="00072693">
              <w:rPr>
                <w:rFonts w:asciiTheme="minorHAnsi" w:eastAsiaTheme="minorEastAsia" w:hAnsiTheme="minorHAnsi" w:cstheme="minorBidi"/>
                <w:bCs w:val="0"/>
                <w:iCs w:val="0"/>
                <w:noProof/>
                <w:color w:val="auto"/>
                <w:szCs w:val="22"/>
              </w:rPr>
              <w:tab/>
            </w:r>
            <w:r w:rsidR="00072693" w:rsidRPr="0015081A">
              <w:rPr>
                <w:rStyle w:val="af5"/>
                <w:rFonts w:ascii="宋体" w:hAnsi="宋体"/>
                <w:noProof/>
              </w:rPr>
              <w:t>工程机器人</w:t>
            </w:r>
            <w:r w:rsidR="00072693">
              <w:rPr>
                <w:noProof/>
                <w:webHidden/>
              </w:rPr>
              <w:tab/>
            </w:r>
            <w:r w:rsidR="00072693">
              <w:rPr>
                <w:noProof/>
                <w:webHidden/>
              </w:rPr>
              <w:fldChar w:fldCharType="begin"/>
            </w:r>
            <w:r w:rsidR="00072693">
              <w:rPr>
                <w:noProof/>
                <w:webHidden/>
              </w:rPr>
              <w:instrText xml:space="preserve"> PAGEREF _Toc34784147 \h </w:instrText>
            </w:r>
            <w:r w:rsidR="00072693">
              <w:rPr>
                <w:noProof/>
                <w:webHidden/>
              </w:rPr>
            </w:r>
            <w:r w:rsidR="00072693">
              <w:rPr>
                <w:noProof/>
                <w:webHidden/>
              </w:rPr>
              <w:fldChar w:fldCharType="separate"/>
            </w:r>
            <w:r w:rsidR="00072693">
              <w:rPr>
                <w:noProof/>
                <w:webHidden/>
              </w:rPr>
              <w:t>7</w:t>
            </w:r>
            <w:r w:rsidR="00072693">
              <w:rPr>
                <w:noProof/>
                <w:webHidden/>
              </w:rPr>
              <w:fldChar w:fldCharType="end"/>
            </w:r>
          </w:hyperlink>
        </w:p>
        <w:p w14:paraId="5023679C" w14:textId="6416B9A1" w:rsidR="00072693" w:rsidRDefault="00D0283A">
          <w:pPr>
            <w:pStyle w:val="TOC3"/>
            <w:tabs>
              <w:tab w:val="left" w:pos="1680"/>
              <w:tab w:val="right" w:leader="dot" w:pos="9628"/>
            </w:tabs>
            <w:ind w:left="720"/>
            <w:rPr>
              <w:rFonts w:asciiTheme="minorHAnsi" w:eastAsiaTheme="minorEastAsia" w:hAnsiTheme="minorHAnsi" w:cstheme="minorBidi"/>
              <w:bCs w:val="0"/>
              <w:iCs w:val="0"/>
              <w:noProof/>
              <w:color w:val="auto"/>
              <w:szCs w:val="22"/>
            </w:rPr>
          </w:pPr>
          <w:hyperlink w:anchor="_Toc34784148" w:history="1">
            <w:r w:rsidR="00072693" w:rsidRPr="0015081A">
              <w:rPr>
                <w:rStyle w:val="af5"/>
                <w:rFonts w:ascii="宋体" w:hAnsi="宋体"/>
                <w:noProof/>
              </w:rPr>
              <w:t>1.2.4.</w:t>
            </w:r>
            <w:r w:rsidR="00072693">
              <w:rPr>
                <w:rFonts w:asciiTheme="minorHAnsi" w:eastAsiaTheme="minorEastAsia" w:hAnsiTheme="minorHAnsi" w:cstheme="minorBidi"/>
                <w:bCs w:val="0"/>
                <w:iCs w:val="0"/>
                <w:noProof/>
                <w:color w:val="auto"/>
                <w:szCs w:val="22"/>
              </w:rPr>
              <w:tab/>
            </w:r>
            <w:r w:rsidR="00072693" w:rsidRPr="0015081A">
              <w:rPr>
                <w:rStyle w:val="af5"/>
                <w:rFonts w:ascii="宋体" w:hAnsi="宋体"/>
                <w:noProof/>
              </w:rPr>
              <w:t>哨兵机器人</w:t>
            </w:r>
            <w:r w:rsidR="00072693">
              <w:rPr>
                <w:noProof/>
                <w:webHidden/>
              </w:rPr>
              <w:tab/>
            </w:r>
            <w:r w:rsidR="00072693">
              <w:rPr>
                <w:noProof/>
                <w:webHidden/>
              </w:rPr>
              <w:fldChar w:fldCharType="begin"/>
            </w:r>
            <w:r w:rsidR="00072693">
              <w:rPr>
                <w:noProof/>
                <w:webHidden/>
              </w:rPr>
              <w:instrText xml:space="preserve"> PAGEREF _Toc34784148 \h </w:instrText>
            </w:r>
            <w:r w:rsidR="00072693">
              <w:rPr>
                <w:noProof/>
                <w:webHidden/>
              </w:rPr>
            </w:r>
            <w:r w:rsidR="00072693">
              <w:rPr>
                <w:noProof/>
                <w:webHidden/>
              </w:rPr>
              <w:fldChar w:fldCharType="separate"/>
            </w:r>
            <w:r w:rsidR="00072693">
              <w:rPr>
                <w:noProof/>
                <w:webHidden/>
              </w:rPr>
              <w:t>9</w:t>
            </w:r>
            <w:r w:rsidR="00072693">
              <w:rPr>
                <w:noProof/>
                <w:webHidden/>
              </w:rPr>
              <w:fldChar w:fldCharType="end"/>
            </w:r>
          </w:hyperlink>
        </w:p>
        <w:p w14:paraId="794ABA43" w14:textId="1B84F3DD" w:rsidR="00072693" w:rsidRDefault="00D0283A">
          <w:pPr>
            <w:pStyle w:val="TOC3"/>
            <w:tabs>
              <w:tab w:val="left" w:pos="1680"/>
              <w:tab w:val="right" w:leader="dot" w:pos="9628"/>
            </w:tabs>
            <w:ind w:left="720"/>
            <w:rPr>
              <w:rFonts w:asciiTheme="minorHAnsi" w:eastAsiaTheme="minorEastAsia" w:hAnsiTheme="minorHAnsi" w:cstheme="minorBidi"/>
              <w:bCs w:val="0"/>
              <w:iCs w:val="0"/>
              <w:noProof/>
              <w:color w:val="auto"/>
              <w:szCs w:val="22"/>
            </w:rPr>
          </w:pPr>
          <w:hyperlink w:anchor="_Toc34784149" w:history="1">
            <w:r w:rsidR="00072693" w:rsidRPr="0015081A">
              <w:rPr>
                <w:rStyle w:val="af5"/>
                <w:rFonts w:ascii="宋体" w:hAnsi="宋体"/>
                <w:noProof/>
              </w:rPr>
              <w:t>1.2.5.</w:t>
            </w:r>
            <w:r w:rsidR="00072693">
              <w:rPr>
                <w:rFonts w:asciiTheme="minorHAnsi" w:eastAsiaTheme="minorEastAsia" w:hAnsiTheme="minorHAnsi" w:cstheme="minorBidi"/>
                <w:bCs w:val="0"/>
                <w:iCs w:val="0"/>
                <w:noProof/>
                <w:color w:val="auto"/>
                <w:szCs w:val="22"/>
              </w:rPr>
              <w:tab/>
            </w:r>
            <w:r w:rsidR="00072693" w:rsidRPr="0015081A">
              <w:rPr>
                <w:rStyle w:val="af5"/>
                <w:rFonts w:ascii="宋体" w:hAnsi="宋体"/>
                <w:noProof/>
              </w:rPr>
              <w:t>空中机器人</w:t>
            </w:r>
            <w:r w:rsidR="00072693">
              <w:rPr>
                <w:noProof/>
                <w:webHidden/>
              </w:rPr>
              <w:tab/>
            </w:r>
            <w:r w:rsidR="00072693">
              <w:rPr>
                <w:noProof/>
                <w:webHidden/>
              </w:rPr>
              <w:fldChar w:fldCharType="begin"/>
            </w:r>
            <w:r w:rsidR="00072693">
              <w:rPr>
                <w:noProof/>
                <w:webHidden/>
              </w:rPr>
              <w:instrText xml:space="preserve"> PAGEREF _Toc34784149 \h </w:instrText>
            </w:r>
            <w:r w:rsidR="00072693">
              <w:rPr>
                <w:noProof/>
                <w:webHidden/>
              </w:rPr>
            </w:r>
            <w:r w:rsidR="00072693">
              <w:rPr>
                <w:noProof/>
                <w:webHidden/>
              </w:rPr>
              <w:fldChar w:fldCharType="separate"/>
            </w:r>
            <w:r w:rsidR="00072693">
              <w:rPr>
                <w:noProof/>
                <w:webHidden/>
              </w:rPr>
              <w:t>9</w:t>
            </w:r>
            <w:r w:rsidR="00072693">
              <w:rPr>
                <w:noProof/>
                <w:webHidden/>
              </w:rPr>
              <w:fldChar w:fldCharType="end"/>
            </w:r>
          </w:hyperlink>
        </w:p>
        <w:p w14:paraId="42D8A070" w14:textId="42891C4A" w:rsidR="00072693" w:rsidRDefault="00D0283A">
          <w:pPr>
            <w:pStyle w:val="TOC3"/>
            <w:tabs>
              <w:tab w:val="left" w:pos="1680"/>
              <w:tab w:val="right" w:leader="dot" w:pos="9628"/>
            </w:tabs>
            <w:ind w:left="720"/>
            <w:rPr>
              <w:rFonts w:asciiTheme="minorHAnsi" w:eastAsiaTheme="minorEastAsia" w:hAnsiTheme="minorHAnsi" w:cstheme="minorBidi"/>
              <w:bCs w:val="0"/>
              <w:iCs w:val="0"/>
              <w:noProof/>
              <w:color w:val="auto"/>
              <w:szCs w:val="22"/>
            </w:rPr>
          </w:pPr>
          <w:hyperlink w:anchor="_Toc34784150" w:history="1">
            <w:r w:rsidR="00072693" w:rsidRPr="0015081A">
              <w:rPr>
                <w:rStyle w:val="af5"/>
                <w:rFonts w:ascii="宋体" w:hAnsi="宋体"/>
                <w:noProof/>
              </w:rPr>
              <w:t>1.2.6.</w:t>
            </w:r>
            <w:r w:rsidR="00072693">
              <w:rPr>
                <w:rFonts w:asciiTheme="minorHAnsi" w:eastAsiaTheme="minorEastAsia" w:hAnsiTheme="minorHAnsi" w:cstheme="minorBidi"/>
                <w:bCs w:val="0"/>
                <w:iCs w:val="0"/>
                <w:noProof/>
                <w:color w:val="auto"/>
                <w:szCs w:val="22"/>
              </w:rPr>
              <w:tab/>
            </w:r>
            <w:r w:rsidR="00072693" w:rsidRPr="0015081A">
              <w:rPr>
                <w:rStyle w:val="af5"/>
                <w:rFonts w:ascii="宋体" w:hAnsi="宋体"/>
                <w:noProof/>
              </w:rPr>
              <w:t>飞镖系统</w:t>
            </w:r>
            <w:r w:rsidR="00072693">
              <w:rPr>
                <w:noProof/>
                <w:webHidden/>
              </w:rPr>
              <w:tab/>
            </w:r>
            <w:r w:rsidR="00072693">
              <w:rPr>
                <w:noProof/>
                <w:webHidden/>
              </w:rPr>
              <w:fldChar w:fldCharType="begin"/>
            </w:r>
            <w:r w:rsidR="00072693">
              <w:rPr>
                <w:noProof/>
                <w:webHidden/>
              </w:rPr>
              <w:instrText xml:space="preserve"> PAGEREF _Toc34784150 \h </w:instrText>
            </w:r>
            <w:r w:rsidR="00072693">
              <w:rPr>
                <w:noProof/>
                <w:webHidden/>
              </w:rPr>
            </w:r>
            <w:r w:rsidR="00072693">
              <w:rPr>
                <w:noProof/>
                <w:webHidden/>
              </w:rPr>
              <w:fldChar w:fldCharType="separate"/>
            </w:r>
            <w:r w:rsidR="00072693">
              <w:rPr>
                <w:noProof/>
                <w:webHidden/>
              </w:rPr>
              <w:t>10</w:t>
            </w:r>
            <w:r w:rsidR="00072693">
              <w:rPr>
                <w:noProof/>
                <w:webHidden/>
              </w:rPr>
              <w:fldChar w:fldCharType="end"/>
            </w:r>
          </w:hyperlink>
        </w:p>
        <w:p w14:paraId="0B8FCB85" w14:textId="5B868EDA" w:rsidR="00072693" w:rsidRDefault="00D0283A">
          <w:pPr>
            <w:pStyle w:val="TOC1"/>
            <w:tabs>
              <w:tab w:val="left" w:pos="630"/>
              <w:tab w:val="right" w:leader="dot" w:pos="9628"/>
            </w:tabs>
            <w:rPr>
              <w:rFonts w:asciiTheme="minorHAnsi" w:eastAsiaTheme="minorEastAsia" w:hAnsiTheme="minorHAnsi" w:cstheme="minorBidi"/>
              <w:b w:val="0"/>
              <w:bCs w:val="0"/>
              <w:noProof/>
              <w:color w:val="auto"/>
              <w:kern w:val="2"/>
              <w:szCs w:val="22"/>
            </w:rPr>
          </w:pPr>
          <w:hyperlink w:anchor="_Toc34784151" w:history="1">
            <w:r w:rsidR="00072693" w:rsidRPr="0015081A">
              <w:rPr>
                <w:rStyle w:val="af5"/>
                <w:rFonts w:ascii="宋体" w:hAnsi="宋体"/>
                <w:noProof/>
              </w:rPr>
              <w:t>2.</w:t>
            </w:r>
            <w:r w:rsidR="00072693">
              <w:rPr>
                <w:rFonts w:asciiTheme="minorHAnsi" w:eastAsiaTheme="minorEastAsia" w:hAnsiTheme="minorHAnsi" w:cstheme="minorBidi"/>
                <w:b w:val="0"/>
                <w:bCs w:val="0"/>
                <w:noProof/>
                <w:color w:val="auto"/>
                <w:kern w:val="2"/>
                <w:szCs w:val="22"/>
              </w:rPr>
              <w:tab/>
            </w:r>
            <w:r w:rsidR="00072693" w:rsidRPr="0015081A">
              <w:rPr>
                <w:rStyle w:val="af5"/>
                <w:rFonts w:ascii="宋体" w:hAnsi="宋体"/>
                <w:noProof/>
              </w:rPr>
              <w:t>结构设计</w:t>
            </w:r>
            <w:r w:rsidR="00072693">
              <w:rPr>
                <w:noProof/>
                <w:webHidden/>
              </w:rPr>
              <w:tab/>
            </w:r>
            <w:r w:rsidR="00072693">
              <w:rPr>
                <w:noProof/>
                <w:webHidden/>
              </w:rPr>
              <w:fldChar w:fldCharType="begin"/>
            </w:r>
            <w:r w:rsidR="00072693">
              <w:rPr>
                <w:noProof/>
                <w:webHidden/>
              </w:rPr>
              <w:instrText xml:space="preserve"> PAGEREF _Toc34784151 \h </w:instrText>
            </w:r>
            <w:r w:rsidR="00072693">
              <w:rPr>
                <w:noProof/>
                <w:webHidden/>
              </w:rPr>
            </w:r>
            <w:r w:rsidR="00072693">
              <w:rPr>
                <w:noProof/>
                <w:webHidden/>
              </w:rPr>
              <w:fldChar w:fldCharType="separate"/>
            </w:r>
            <w:r w:rsidR="00072693">
              <w:rPr>
                <w:noProof/>
                <w:webHidden/>
              </w:rPr>
              <w:t>11</w:t>
            </w:r>
            <w:r w:rsidR="00072693">
              <w:rPr>
                <w:noProof/>
                <w:webHidden/>
              </w:rPr>
              <w:fldChar w:fldCharType="end"/>
            </w:r>
          </w:hyperlink>
        </w:p>
        <w:p w14:paraId="267F7733" w14:textId="09AA8EA1" w:rsidR="00072693" w:rsidRDefault="00D0283A">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34784152" w:history="1">
            <w:r w:rsidR="00072693" w:rsidRPr="0015081A">
              <w:rPr>
                <w:rStyle w:val="af5"/>
                <w:rFonts w:ascii="宋体" w:hAnsi="宋体"/>
                <w:noProof/>
              </w:rPr>
              <w:t>2.1.</w:t>
            </w:r>
            <w:r w:rsidR="00072693">
              <w:rPr>
                <w:rFonts w:asciiTheme="minorHAnsi" w:eastAsiaTheme="minorEastAsia" w:hAnsiTheme="minorHAnsi" w:cstheme="minorBidi"/>
                <w:noProof/>
                <w:color w:val="auto"/>
                <w:kern w:val="2"/>
                <w:szCs w:val="22"/>
              </w:rPr>
              <w:tab/>
            </w:r>
            <w:r w:rsidR="00072693" w:rsidRPr="0015081A">
              <w:rPr>
                <w:rStyle w:val="af5"/>
                <w:rFonts w:ascii="宋体" w:hAnsi="宋体"/>
                <w:noProof/>
              </w:rPr>
              <w:t>需求分析</w:t>
            </w:r>
            <w:r w:rsidR="00072693">
              <w:rPr>
                <w:noProof/>
                <w:webHidden/>
              </w:rPr>
              <w:tab/>
            </w:r>
            <w:r w:rsidR="00072693">
              <w:rPr>
                <w:noProof/>
                <w:webHidden/>
              </w:rPr>
              <w:fldChar w:fldCharType="begin"/>
            </w:r>
            <w:r w:rsidR="00072693">
              <w:rPr>
                <w:noProof/>
                <w:webHidden/>
              </w:rPr>
              <w:instrText xml:space="preserve"> PAGEREF _Toc34784152 \h </w:instrText>
            </w:r>
            <w:r w:rsidR="00072693">
              <w:rPr>
                <w:noProof/>
                <w:webHidden/>
              </w:rPr>
            </w:r>
            <w:r w:rsidR="00072693">
              <w:rPr>
                <w:noProof/>
                <w:webHidden/>
              </w:rPr>
              <w:fldChar w:fldCharType="separate"/>
            </w:r>
            <w:r w:rsidR="00072693">
              <w:rPr>
                <w:noProof/>
                <w:webHidden/>
              </w:rPr>
              <w:t>11</w:t>
            </w:r>
            <w:r w:rsidR="00072693">
              <w:rPr>
                <w:noProof/>
                <w:webHidden/>
              </w:rPr>
              <w:fldChar w:fldCharType="end"/>
            </w:r>
          </w:hyperlink>
        </w:p>
        <w:p w14:paraId="030C96C1" w14:textId="4B948F55" w:rsidR="00072693" w:rsidRDefault="00D0283A">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34784153" w:history="1">
            <w:r w:rsidR="00072693" w:rsidRPr="0015081A">
              <w:rPr>
                <w:rStyle w:val="af5"/>
                <w:rFonts w:ascii="宋体" w:hAnsi="宋体"/>
                <w:noProof/>
              </w:rPr>
              <w:t>2.2.</w:t>
            </w:r>
            <w:r w:rsidR="00072693">
              <w:rPr>
                <w:rFonts w:asciiTheme="minorHAnsi" w:eastAsiaTheme="minorEastAsia" w:hAnsiTheme="minorHAnsi" w:cstheme="minorBidi"/>
                <w:noProof/>
                <w:color w:val="auto"/>
                <w:kern w:val="2"/>
                <w:szCs w:val="22"/>
              </w:rPr>
              <w:tab/>
            </w:r>
            <w:r w:rsidR="00072693" w:rsidRPr="0015081A">
              <w:rPr>
                <w:rStyle w:val="af5"/>
                <w:rFonts w:ascii="宋体" w:hAnsi="宋体"/>
                <w:noProof/>
              </w:rPr>
              <w:t>设计图纸</w:t>
            </w:r>
            <w:r w:rsidR="00072693">
              <w:rPr>
                <w:noProof/>
                <w:webHidden/>
              </w:rPr>
              <w:tab/>
            </w:r>
            <w:r w:rsidR="00072693">
              <w:rPr>
                <w:noProof/>
                <w:webHidden/>
              </w:rPr>
              <w:fldChar w:fldCharType="begin"/>
            </w:r>
            <w:r w:rsidR="00072693">
              <w:rPr>
                <w:noProof/>
                <w:webHidden/>
              </w:rPr>
              <w:instrText xml:space="preserve"> PAGEREF _Toc34784153 \h </w:instrText>
            </w:r>
            <w:r w:rsidR="00072693">
              <w:rPr>
                <w:noProof/>
                <w:webHidden/>
              </w:rPr>
            </w:r>
            <w:r w:rsidR="00072693">
              <w:rPr>
                <w:noProof/>
                <w:webHidden/>
              </w:rPr>
              <w:fldChar w:fldCharType="separate"/>
            </w:r>
            <w:r w:rsidR="00072693">
              <w:rPr>
                <w:noProof/>
                <w:webHidden/>
              </w:rPr>
              <w:t>14</w:t>
            </w:r>
            <w:r w:rsidR="00072693">
              <w:rPr>
                <w:noProof/>
                <w:webHidden/>
              </w:rPr>
              <w:fldChar w:fldCharType="end"/>
            </w:r>
          </w:hyperlink>
        </w:p>
        <w:p w14:paraId="15001892" w14:textId="75D60805" w:rsidR="00072693" w:rsidRDefault="00D0283A">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34784154" w:history="1">
            <w:r w:rsidR="00072693" w:rsidRPr="0015081A">
              <w:rPr>
                <w:rStyle w:val="af5"/>
                <w:rFonts w:ascii="宋体" w:hAnsi="宋体"/>
                <w:noProof/>
              </w:rPr>
              <w:t>2.3.</w:t>
            </w:r>
            <w:r w:rsidR="00072693">
              <w:rPr>
                <w:rFonts w:asciiTheme="minorHAnsi" w:eastAsiaTheme="minorEastAsia" w:hAnsiTheme="minorHAnsi" w:cstheme="minorBidi"/>
                <w:noProof/>
                <w:color w:val="auto"/>
                <w:kern w:val="2"/>
                <w:szCs w:val="22"/>
              </w:rPr>
              <w:tab/>
            </w:r>
            <w:r w:rsidR="00072693" w:rsidRPr="0015081A">
              <w:rPr>
                <w:rStyle w:val="af5"/>
                <w:rFonts w:ascii="宋体" w:hAnsi="宋体"/>
                <w:noProof/>
              </w:rPr>
              <w:t>材料和工艺</w:t>
            </w:r>
            <w:r w:rsidR="00072693">
              <w:rPr>
                <w:noProof/>
                <w:webHidden/>
              </w:rPr>
              <w:tab/>
            </w:r>
            <w:r w:rsidR="00072693">
              <w:rPr>
                <w:noProof/>
                <w:webHidden/>
              </w:rPr>
              <w:fldChar w:fldCharType="begin"/>
            </w:r>
            <w:r w:rsidR="00072693">
              <w:rPr>
                <w:noProof/>
                <w:webHidden/>
              </w:rPr>
              <w:instrText xml:space="preserve"> PAGEREF _Toc34784154 \h </w:instrText>
            </w:r>
            <w:r w:rsidR="00072693">
              <w:rPr>
                <w:noProof/>
                <w:webHidden/>
              </w:rPr>
            </w:r>
            <w:r w:rsidR="00072693">
              <w:rPr>
                <w:noProof/>
                <w:webHidden/>
              </w:rPr>
              <w:fldChar w:fldCharType="separate"/>
            </w:r>
            <w:r w:rsidR="00072693">
              <w:rPr>
                <w:noProof/>
                <w:webHidden/>
              </w:rPr>
              <w:t>14</w:t>
            </w:r>
            <w:r w:rsidR="00072693">
              <w:rPr>
                <w:noProof/>
                <w:webHidden/>
              </w:rPr>
              <w:fldChar w:fldCharType="end"/>
            </w:r>
          </w:hyperlink>
        </w:p>
        <w:p w14:paraId="3FBB6432" w14:textId="641E8870" w:rsidR="00072693" w:rsidRDefault="00D0283A">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34784155" w:history="1">
            <w:r w:rsidR="00072693" w:rsidRPr="0015081A">
              <w:rPr>
                <w:rStyle w:val="af5"/>
                <w:rFonts w:ascii="宋体" w:hAnsi="宋体"/>
                <w:noProof/>
              </w:rPr>
              <w:t>2.4.</w:t>
            </w:r>
            <w:r w:rsidR="00072693">
              <w:rPr>
                <w:rFonts w:asciiTheme="minorHAnsi" w:eastAsiaTheme="minorEastAsia" w:hAnsiTheme="minorHAnsi" w:cstheme="minorBidi"/>
                <w:noProof/>
                <w:color w:val="auto"/>
                <w:kern w:val="2"/>
                <w:szCs w:val="22"/>
              </w:rPr>
              <w:tab/>
            </w:r>
            <w:r w:rsidR="00072693" w:rsidRPr="0015081A">
              <w:rPr>
                <w:rStyle w:val="af5"/>
                <w:rFonts w:ascii="宋体" w:hAnsi="宋体"/>
                <w:noProof/>
              </w:rPr>
              <w:t>有限元分析</w:t>
            </w:r>
            <w:r w:rsidR="00072693">
              <w:rPr>
                <w:noProof/>
                <w:webHidden/>
              </w:rPr>
              <w:tab/>
            </w:r>
            <w:r w:rsidR="00072693">
              <w:rPr>
                <w:noProof/>
                <w:webHidden/>
              </w:rPr>
              <w:fldChar w:fldCharType="begin"/>
            </w:r>
            <w:r w:rsidR="00072693">
              <w:rPr>
                <w:noProof/>
                <w:webHidden/>
              </w:rPr>
              <w:instrText xml:space="preserve"> PAGEREF _Toc34784155 \h </w:instrText>
            </w:r>
            <w:r w:rsidR="00072693">
              <w:rPr>
                <w:noProof/>
                <w:webHidden/>
              </w:rPr>
            </w:r>
            <w:r w:rsidR="00072693">
              <w:rPr>
                <w:noProof/>
                <w:webHidden/>
              </w:rPr>
              <w:fldChar w:fldCharType="separate"/>
            </w:r>
            <w:r w:rsidR="00072693">
              <w:rPr>
                <w:noProof/>
                <w:webHidden/>
              </w:rPr>
              <w:t>15</w:t>
            </w:r>
            <w:r w:rsidR="00072693">
              <w:rPr>
                <w:noProof/>
                <w:webHidden/>
              </w:rPr>
              <w:fldChar w:fldCharType="end"/>
            </w:r>
          </w:hyperlink>
        </w:p>
        <w:p w14:paraId="12FFA3C4" w14:textId="41AF7530" w:rsidR="00072693" w:rsidRDefault="00D0283A">
          <w:pPr>
            <w:pStyle w:val="TOC1"/>
            <w:tabs>
              <w:tab w:val="left" w:pos="630"/>
              <w:tab w:val="right" w:leader="dot" w:pos="9628"/>
            </w:tabs>
            <w:rPr>
              <w:rFonts w:asciiTheme="minorHAnsi" w:eastAsiaTheme="minorEastAsia" w:hAnsiTheme="minorHAnsi" w:cstheme="minorBidi"/>
              <w:b w:val="0"/>
              <w:bCs w:val="0"/>
              <w:noProof/>
              <w:color w:val="auto"/>
              <w:kern w:val="2"/>
              <w:szCs w:val="22"/>
            </w:rPr>
          </w:pPr>
          <w:hyperlink w:anchor="_Toc34784156" w:history="1">
            <w:r w:rsidR="00072693" w:rsidRPr="0015081A">
              <w:rPr>
                <w:rStyle w:val="af5"/>
                <w:rFonts w:ascii="宋体" w:hAnsi="宋体"/>
                <w:noProof/>
              </w:rPr>
              <w:t>3.</w:t>
            </w:r>
            <w:r w:rsidR="00072693">
              <w:rPr>
                <w:rFonts w:asciiTheme="minorHAnsi" w:eastAsiaTheme="minorEastAsia" w:hAnsiTheme="minorHAnsi" w:cstheme="minorBidi"/>
                <w:b w:val="0"/>
                <w:bCs w:val="0"/>
                <w:noProof/>
                <w:color w:val="auto"/>
                <w:kern w:val="2"/>
                <w:szCs w:val="22"/>
              </w:rPr>
              <w:tab/>
            </w:r>
            <w:r w:rsidR="00072693" w:rsidRPr="0015081A">
              <w:rPr>
                <w:rStyle w:val="af5"/>
                <w:rFonts w:ascii="宋体" w:hAnsi="宋体"/>
                <w:noProof/>
              </w:rPr>
              <w:t>程序逻辑</w:t>
            </w:r>
            <w:r w:rsidR="00072693">
              <w:rPr>
                <w:noProof/>
                <w:webHidden/>
              </w:rPr>
              <w:tab/>
            </w:r>
            <w:r w:rsidR="00072693">
              <w:rPr>
                <w:noProof/>
                <w:webHidden/>
              </w:rPr>
              <w:fldChar w:fldCharType="begin"/>
            </w:r>
            <w:r w:rsidR="00072693">
              <w:rPr>
                <w:noProof/>
                <w:webHidden/>
              </w:rPr>
              <w:instrText xml:space="preserve"> PAGEREF _Toc34784156 \h </w:instrText>
            </w:r>
            <w:r w:rsidR="00072693">
              <w:rPr>
                <w:noProof/>
                <w:webHidden/>
              </w:rPr>
            </w:r>
            <w:r w:rsidR="00072693">
              <w:rPr>
                <w:noProof/>
                <w:webHidden/>
              </w:rPr>
              <w:fldChar w:fldCharType="separate"/>
            </w:r>
            <w:r w:rsidR="00072693">
              <w:rPr>
                <w:noProof/>
                <w:webHidden/>
              </w:rPr>
              <w:t>17</w:t>
            </w:r>
            <w:r w:rsidR="00072693">
              <w:rPr>
                <w:noProof/>
                <w:webHidden/>
              </w:rPr>
              <w:fldChar w:fldCharType="end"/>
            </w:r>
          </w:hyperlink>
        </w:p>
        <w:p w14:paraId="743A4242" w14:textId="11163C02" w:rsidR="00072693" w:rsidRDefault="00D0283A">
          <w:pPr>
            <w:pStyle w:val="TOC1"/>
            <w:tabs>
              <w:tab w:val="left" w:pos="630"/>
              <w:tab w:val="right" w:leader="dot" w:pos="9628"/>
            </w:tabs>
            <w:rPr>
              <w:rFonts w:asciiTheme="minorHAnsi" w:eastAsiaTheme="minorEastAsia" w:hAnsiTheme="minorHAnsi" w:cstheme="minorBidi"/>
              <w:b w:val="0"/>
              <w:bCs w:val="0"/>
              <w:noProof/>
              <w:color w:val="auto"/>
              <w:kern w:val="2"/>
              <w:szCs w:val="22"/>
            </w:rPr>
          </w:pPr>
          <w:hyperlink w:anchor="_Toc34784157" w:history="1">
            <w:r w:rsidR="00072693" w:rsidRPr="0015081A">
              <w:rPr>
                <w:rStyle w:val="af5"/>
                <w:rFonts w:ascii="宋体" w:hAnsi="宋体"/>
                <w:noProof/>
              </w:rPr>
              <w:t>4.</w:t>
            </w:r>
            <w:r w:rsidR="00072693">
              <w:rPr>
                <w:rFonts w:asciiTheme="minorHAnsi" w:eastAsiaTheme="minorEastAsia" w:hAnsiTheme="minorHAnsi" w:cstheme="minorBidi"/>
                <w:b w:val="0"/>
                <w:bCs w:val="0"/>
                <w:noProof/>
                <w:color w:val="auto"/>
                <w:kern w:val="2"/>
                <w:szCs w:val="22"/>
              </w:rPr>
              <w:tab/>
            </w:r>
            <w:r w:rsidR="00072693" w:rsidRPr="0015081A">
              <w:rPr>
                <w:rStyle w:val="af5"/>
                <w:rFonts w:ascii="宋体" w:hAnsi="宋体"/>
                <w:noProof/>
              </w:rPr>
              <w:t>科学设计方法</w:t>
            </w:r>
            <w:r w:rsidR="00072693">
              <w:rPr>
                <w:noProof/>
                <w:webHidden/>
              </w:rPr>
              <w:tab/>
            </w:r>
            <w:r w:rsidR="00072693">
              <w:rPr>
                <w:noProof/>
                <w:webHidden/>
              </w:rPr>
              <w:fldChar w:fldCharType="begin"/>
            </w:r>
            <w:r w:rsidR="00072693">
              <w:rPr>
                <w:noProof/>
                <w:webHidden/>
              </w:rPr>
              <w:instrText xml:space="preserve"> PAGEREF _Toc34784157 \h </w:instrText>
            </w:r>
            <w:r w:rsidR="00072693">
              <w:rPr>
                <w:noProof/>
                <w:webHidden/>
              </w:rPr>
            </w:r>
            <w:r w:rsidR="00072693">
              <w:rPr>
                <w:noProof/>
                <w:webHidden/>
              </w:rPr>
              <w:fldChar w:fldCharType="separate"/>
            </w:r>
            <w:r w:rsidR="00072693">
              <w:rPr>
                <w:noProof/>
                <w:webHidden/>
              </w:rPr>
              <w:t>19</w:t>
            </w:r>
            <w:r w:rsidR="00072693">
              <w:rPr>
                <w:noProof/>
                <w:webHidden/>
              </w:rPr>
              <w:fldChar w:fldCharType="end"/>
            </w:r>
          </w:hyperlink>
        </w:p>
        <w:p w14:paraId="7A0CD6AF" w14:textId="1AD94337" w:rsidR="00072693" w:rsidRDefault="00D0283A">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34784158" w:history="1">
            <w:r w:rsidR="00072693" w:rsidRPr="0015081A">
              <w:rPr>
                <w:rStyle w:val="af5"/>
                <w:rFonts w:ascii="宋体" w:hAnsi="宋体"/>
                <w:noProof/>
              </w:rPr>
              <w:t>4.1.</w:t>
            </w:r>
            <w:r w:rsidR="00072693">
              <w:rPr>
                <w:rFonts w:asciiTheme="minorHAnsi" w:eastAsiaTheme="minorEastAsia" w:hAnsiTheme="minorHAnsi" w:cstheme="minorBidi"/>
                <w:noProof/>
                <w:color w:val="auto"/>
                <w:kern w:val="2"/>
                <w:szCs w:val="22"/>
              </w:rPr>
              <w:tab/>
            </w:r>
            <w:r w:rsidR="00072693" w:rsidRPr="0015081A">
              <w:rPr>
                <w:rStyle w:val="af5"/>
                <w:rFonts w:ascii="宋体" w:hAnsi="宋体"/>
                <w:noProof/>
              </w:rPr>
              <w:t>确定摩擦轮间距</w:t>
            </w:r>
            <w:r w:rsidR="00072693">
              <w:rPr>
                <w:noProof/>
                <w:webHidden/>
              </w:rPr>
              <w:tab/>
            </w:r>
            <w:r w:rsidR="00072693">
              <w:rPr>
                <w:noProof/>
                <w:webHidden/>
              </w:rPr>
              <w:fldChar w:fldCharType="begin"/>
            </w:r>
            <w:r w:rsidR="00072693">
              <w:rPr>
                <w:noProof/>
                <w:webHidden/>
              </w:rPr>
              <w:instrText xml:space="preserve"> PAGEREF _Toc34784158 \h </w:instrText>
            </w:r>
            <w:r w:rsidR="00072693">
              <w:rPr>
                <w:noProof/>
                <w:webHidden/>
              </w:rPr>
            </w:r>
            <w:r w:rsidR="00072693">
              <w:rPr>
                <w:noProof/>
                <w:webHidden/>
              </w:rPr>
              <w:fldChar w:fldCharType="separate"/>
            </w:r>
            <w:r w:rsidR="00072693">
              <w:rPr>
                <w:noProof/>
                <w:webHidden/>
              </w:rPr>
              <w:t>19</w:t>
            </w:r>
            <w:r w:rsidR="00072693">
              <w:rPr>
                <w:noProof/>
                <w:webHidden/>
              </w:rPr>
              <w:fldChar w:fldCharType="end"/>
            </w:r>
          </w:hyperlink>
        </w:p>
        <w:p w14:paraId="5994E964" w14:textId="4EC89AA7" w:rsidR="00072693" w:rsidRDefault="00D0283A">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34784159" w:history="1">
            <w:r w:rsidR="00072693" w:rsidRPr="0015081A">
              <w:rPr>
                <w:rStyle w:val="af5"/>
                <w:rFonts w:ascii="宋体" w:hAnsi="宋体"/>
                <w:noProof/>
              </w:rPr>
              <w:t>4.2.</w:t>
            </w:r>
            <w:r w:rsidR="00072693">
              <w:rPr>
                <w:rFonts w:asciiTheme="minorHAnsi" w:eastAsiaTheme="minorEastAsia" w:hAnsiTheme="minorHAnsi" w:cstheme="minorBidi"/>
                <w:noProof/>
                <w:color w:val="auto"/>
                <w:kern w:val="2"/>
                <w:szCs w:val="22"/>
              </w:rPr>
              <w:tab/>
            </w:r>
            <w:r w:rsidR="00072693" w:rsidRPr="0015081A">
              <w:rPr>
                <w:rStyle w:val="af5"/>
                <w:rFonts w:ascii="宋体" w:hAnsi="宋体"/>
                <w:noProof/>
              </w:rPr>
              <w:t>确定U形槽轴承安装位置</w:t>
            </w:r>
            <w:r w:rsidR="00072693">
              <w:rPr>
                <w:noProof/>
                <w:webHidden/>
              </w:rPr>
              <w:tab/>
            </w:r>
            <w:r w:rsidR="00072693">
              <w:rPr>
                <w:noProof/>
                <w:webHidden/>
              </w:rPr>
              <w:fldChar w:fldCharType="begin"/>
            </w:r>
            <w:r w:rsidR="00072693">
              <w:rPr>
                <w:noProof/>
                <w:webHidden/>
              </w:rPr>
              <w:instrText xml:space="preserve"> PAGEREF _Toc34784159 \h </w:instrText>
            </w:r>
            <w:r w:rsidR="00072693">
              <w:rPr>
                <w:noProof/>
                <w:webHidden/>
              </w:rPr>
            </w:r>
            <w:r w:rsidR="00072693">
              <w:rPr>
                <w:noProof/>
                <w:webHidden/>
              </w:rPr>
              <w:fldChar w:fldCharType="separate"/>
            </w:r>
            <w:r w:rsidR="00072693">
              <w:rPr>
                <w:noProof/>
                <w:webHidden/>
              </w:rPr>
              <w:t>20</w:t>
            </w:r>
            <w:r w:rsidR="00072693">
              <w:rPr>
                <w:noProof/>
                <w:webHidden/>
              </w:rPr>
              <w:fldChar w:fldCharType="end"/>
            </w:r>
          </w:hyperlink>
        </w:p>
        <w:p w14:paraId="40CA77DF" w14:textId="30381177" w:rsidR="00072693" w:rsidRDefault="00D0283A">
          <w:pPr>
            <w:pStyle w:val="TOC1"/>
            <w:tabs>
              <w:tab w:val="left" w:pos="630"/>
              <w:tab w:val="right" w:leader="dot" w:pos="9628"/>
            </w:tabs>
            <w:rPr>
              <w:rFonts w:asciiTheme="minorHAnsi" w:eastAsiaTheme="minorEastAsia" w:hAnsiTheme="minorHAnsi" w:cstheme="minorBidi"/>
              <w:b w:val="0"/>
              <w:bCs w:val="0"/>
              <w:noProof/>
              <w:color w:val="auto"/>
              <w:kern w:val="2"/>
              <w:szCs w:val="22"/>
            </w:rPr>
          </w:pPr>
          <w:hyperlink w:anchor="_Toc34784160" w:history="1">
            <w:r w:rsidR="00072693" w:rsidRPr="0015081A">
              <w:rPr>
                <w:rStyle w:val="af5"/>
                <w:noProof/>
              </w:rPr>
              <w:t>5.</w:t>
            </w:r>
            <w:r w:rsidR="00072693">
              <w:rPr>
                <w:rFonts w:asciiTheme="minorHAnsi" w:eastAsiaTheme="minorEastAsia" w:hAnsiTheme="minorHAnsi" w:cstheme="minorBidi"/>
                <w:b w:val="0"/>
                <w:bCs w:val="0"/>
                <w:noProof/>
                <w:color w:val="auto"/>
                <w:kern w:val="2"/>
                <w:szCs w:val="22"/>
              </w:rPr>
              <w:tab/>
            </w:r>
            <w:r w:rsidR="00072693" w:rsidRPr="0015081A">
              <w:rPr>
                <w:rStyle w:val="af5"/>
                <w:noProof/>
              </w:rPr>
              <w:t>创新性</w:t>
            </w:r>
            <w:r w:rsidR="00072693">
              <w:rPr>
                <w:noProof/>
                <w:webHidden/>
              </w:rPr>
              <w:tab/>
            </w:r>
            <w:r w:rsidR="00072693">
              <w:rPr>
                <w:noProof/>
                <w:webHidden/>
              </w:rPr>
              <w:fldChar w:fldCharType="begin"/>
            </w:r>
            <w:r w:rsidR="00072693">
              <w:rPr>
                <w:noProof/>
                <w:webHidden/>
              </w:rPr>
              <w:instrText xml:space="preserve"> PAGEREF _Toc34784160 \h </w:instrText>
            </w:r>
            <w:r w:rsidR="00072693">
              <w:rPr>
                <w:noProof/>
                <w:webHidden/>
              </w:rPr>
            </w:r>
            <w:r w:rsidR="00072693">
              <w:rPr>
                <w:noProof/>
                <w:webHidden/>
              </w:rPr>
              <w:fldChar w:fldCharType="separate"/>
            </w:r>
            <w:r w:rsidR="00072693">
              <w:rPr>
                <w:noProof/>
                <w:webHidden/>
              </w:rPr>
              <w:t>21</w:t>
            </w:r>
            <w:r w:rsidR="00072693">
              <w:rPr>
                <w:noProof/>
                <w:webHidden/>
              </w:rPr>
              <w:fldChar w:fldCharType="end"/>
            </w:r>
          </w:hyperlink>
        </w:p>
        <w:p w14:paraId="326577FC" w14:textId="0FB34AF4" w:rsidR="00072693" w:rsidRDefault="00D0283A">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34784161" w:history="1">
            <w:r w:rsidR="00072693" w:rsidRPr="0015081A">
              <w:rPr>
                <w:rStyle w:val="af5"/>
                <w:noProof/>
                <w:kern w:val="44"/>
              </w:rPr>
              <w:t>5.1.</w:t>
            </w:r>
            <w:r w:rsidR="00072693">
              <w:rPr>
                <w:rFonts w:asciiTheme="minorHAnsi" w:eastAsiaTheme="minorEastAsia" w:hAnsiTheme="minorHAnsi" w:cstheme="minorBidi"/>
                <w:noProof/>
                <w:color w:val="auto"/>
                <w:kern w:val="2"/>
                <w:szCs w:val="22"/>
              </w:rPr>
              <w:tab/>
            </w:r>
            <w:r w:rsidR="00072693" w:rsidRPr="0015081A">
              <w:rPr>
                <w:rStyle w:val="af5"/>
                <w:noProof/>
                <w:kern w:val="44"/>
              </w:rPr>
              <w:t>问题描述</w:t>
            </w:r>
            <w:r w:rsidR="00072693">
              <w:rPr>
                <w:noProof/>
                <w:webHidden/>
              </w:rPr>
              <w:tab/>
            </w:r>
            <w:r w:rsidR="00072693">
              <w:rPr>
                <w:noProof/>
                <w:webHidden/>
              </w:rPr>
              <w:fldChar w:fldCharType="begin"/>
            </w:r>
            <w:r w:rsidR="00072693">
              <w:rPr>
                <w:noProof/>
                <w:webHidden/>
              </w:rPr>
              <w:instrText xml:space="preserve"> PAGEREF _Toc34784161 \h </w:instrText>
            </w:r>
            <w:r w:rsidR="00072693">
              <w:rPr>
                <w:noProof/>
                <w:webHidden/>
              </w:rPr>
            </w:r>
            <w:r w:rsidR="00072693">
              <w:rPr>
                <w:noProof/>
                <w:webHidden/>
              </w:rPr>
              <w:fldChar w:fldCharType="separate"/>
            </w:r>
            <w:r w:rsidR="00072693">
              <w:rPr>
                <w:noProof/>
                <w:webHidden/>
              </w:rPr>
              <w:t>21</w:t>
            </w:r>
            <w:r w:rsidR="00072693">
              <w:rPr>
                <w:noProof/>
                <w:webHidden/>
              </w:rPr>
              <w:fldChar w:fldCharType="end"/>
            </w:r>
          </w:hyperlink>
        </w:p>
        <w:p w14:paraId="79B8CD71" w14:textId="560C4B0A" w:rsidR="00072693" w:rsidRDefault="00D0283A">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34784162" w:history="1">
            <w:r w:rsidR="00072693" w:rsidRPr="0015081A">
              <w:rPr>
                <w:rStyle w:val="af5"/>
                <w:noProof/>
                <w:kern w:val="44"/>
              </w:rPr>
              <w:t>5.2.</w:t>
            </w:r>
            <w:r w:rsidR="00072693">
              <w:rPr>
                <w:rFonts w:asciiTheme="minorHAnsi" w:eastAsiaTheme="minorEastAsia" w:hAnsiTheme="minorHAnsi" w:cstheme="minorBidi"/>
                <w:noProof/>
                <w:color w:val="auto"/>
                <w:kern w:val="2"/>
                <w:szCs w:val="22"/>
              </w:rPr>
              <w:tab/>
            </w:r>
            <w:r w:rsidR="00072693" w:rsidRPr="0015081A">
              <w:rPr>
                <w:rStyle w:val="af5"/>
                <w:noProof/>
                <w:kern w:val="44"/>
              </w:rPr>
              <w:t>摇杆滑块</w:t>
            </w:r>
            <w:r w:rsidR="00072693">
              <w:rPr>
                <w:noProof/>
                <w:webHidden/>
              </w:rPr>
              <w:tab/>
            </w:r>
            <w:r w:rsidR="00072693">
              <w:rPr>
                <w:noProof/>
                <w:webHidden/>
              </w:rPr>
              <w:fldChar w:fldCharType="begin"/>
            </w:r>
            <w:r w:rsidR="00072693">
              <w:rPr>
                <w:noProof/>
                <w:webHidden/>
              </w:rPr>
              <w:instrText xml:space="preserve"> PAGEREF _Toc34784162 \h </w:instrText>
            </w:r>
            <w:r w:rsidR="00072693">
              <w:rPr>
                <w:noProof/>
                <w:webHidden/>
              </w:rPr>
            </w:r>
            <w:r w:rsidR="00072693">
              <w:rPr>
                <w:noProof/>
                <w:webHidden/>
              </w:rPr>
              <w:fldChar w:fldCharType="separate"/>
            </w:r>
            <w:r w:rsidR="00072693">
              <w:rPr>
                <w:noProof/>
                <w:webHidden/>
              </w:rPr>
              <w:t>21</w:t>
            </w:r>
            <w:r w:rsidR="00072693">
              <w:rPr>
                <w:noProof/>
                <w:webHidden/>
              </w:rPr>
              <w:fldChar w:fldCharType="end"/>
            </w:r>
          </w:hyperlink>
        </w:p>
        <w:p w14:paraId="41AE7285" w14:textId="4E8D1704" w:rsidR="00072693" w:rsidRDefault="00D0283A">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34784163" w:history="1">
            <w:r w:rsidR="00072693" w:rsidRPr="0015081A">
              <w:rPr>
                <w:rStyle w:val="af5"/>
                <w:noProof/>
                <w:kern w:val="44"/>
              </w:rPr>
              <w:t>5.3.</w:t>
            </w:r>
            <w:r w:rsidR="00072693">
              <w:rPr>
                <w:rFonts w:asciiTheme="minorHAnsi" w:eastAsiaTheme="minorEastAsia" w:hAnsiTheme="minorHAnsi" w:cstheme="minorBidi"/>
                <w:noProof/>
                <w:color w:val="auto"/>
                <w:kern w:val="2"/>
                <w:szCs w:val="22"/>
              </w:rPr>
              <w:tab/>
            </w:r>
            <w:r w:rsidR="00072693" w:rsidRPr="0015081A">
              <w:rPr>
                <w:rStyle w:val="af5"/>
                <w:noProof/>
                <w:kern w:val="44"/>
              </w:rPr>
              <w:t>弹性归中设计</w:t>
            </w:r>
            <w:r w:rsidR="00072693">
              <w:rPr>
                <w:noProof/>
                <w:webHidden/>
              </w:rPr>
              <w:tab/>
            </w:r>
            <w:r w:rsidR="00072693">
              <w:rPr>
                <w:noProof/>
                <w:webHidden/>
              </w:rPr>
              <w:fldChar w:fldCharType="begin"/>
            </w:r>
            <w:r w:rsidR="00072693">
              <w:rPr>
                <w:noProof/>
                <w:webHidden/>
              </w:rPr>
              <w:instrText xml:space="preserve"> PAGEREF _Toc34784163 \h </w:instrText>
            </w:r>
            <w:r w:rsidR="00072693">
              <w:rPr>
                <w:noProof/>
                <w:webHidden/>
              </w:rPr>
            </w:r>
            <w:r w:rsidR="00072693">
              <w:rPr>
                <w:noProof/>
                <w:webHidden/>
              </w:rPr>
              <w:fldChar w:fldCharType="separate"/>
            </w:r>
            <w:r w:rsidR="00072693">
              <w:rPr>
                <w:noProof/>
                <w:webHidden/>
              </w:rPr>
              <w:t>22</w:t>
            </w:r>
            <w:r w:rsidR="00072693">
              <w:rPr>
                <w:noProof/>
                <w:webHidden/>
              </w:rPr>
              <w:fldChar w:fldCharType="end"/>
            </w:r>
          </w:hyperlink>
        </w:p>
        <w:p w14:paraId="5C6C2591" w14:textId="65527AC2" w:rsidR="00072693" w:rsidRDefault="00D0283A">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34784164" w:history="1">
            <w:r w:rsidR="00072693" w:rsidRPr="0015081A">
              <w:rPr>
                <w:rStyle w:val="af5"/>
                <w:noProof/>
                <w:kern w:val="44"/>
              </w:rPr>
              <w:t>5.4.</w:t>
            </w:r>
            <w:r w:rsidR="00072693">
              <w:rPr>
                <w:rFonts w:asciiTheme="minorHAnsi" w:eastAsiaTheme="minorEastAsia" w:hAnsiTheme="minorHAnsi" w:cstheme="minorBidi"/>
                <w:noProof/>
                <w:color w:val="auto"/>
                <w:kern w:val="2"/>
                <w:szCs w:val="22"/>
              </w:rPr>
              <w:tab/>
            </w:r>
            <w:r w:rsidR="00072693" w:rsidRPr="0015081A">
              <w:rPr>
                <w:rStyle w:val="af5"/>
                <w:noProof/>
                <w:kern w:val="44"/>
              </w:rPr>
              <w:t>中心对称</w:t>
            </w:r>
            <w:r w:rsidR="00072693" w:rsidRPr="0015081A">
              <w:rPr>
                <w:rStyle w:val="af5"/>
                <w:noProof/>
                <w:kern w:val="44"/>
              </w:rPr>
              <w:t>“</w:t>
            </w:r>
            <w:r w:rsidR="00072693" w:rsidRPr="0015081A">
              <w:rPr>
                <w:rStyle w:val="af5"/>
                <w:noProof/>
                <w:kern w:val="44"/>
              </w:rPr>
              <w:t>舵机气缸</w:t>
            </w:r>
            <w:r w:rsidR="00072693" w:rsidRPr="0015081A">
              <w:rPr>
                <w:rStyle w:val="af5"/>
                <w:noProof/>
                <w:kern w:val="44"/>
              </w:rPr>
              <w:t>“</w:t>
            </w:r>
            <w:r w:rsidR="00072693">
              <w:rPr>
                <w:noProof/>
                <w:webHidden/>
              </w:rPr>
              <w:tab/>
            </w:r>
            <w:r w:rsidR="00072693">
              <w:rPr>
                <w:noProof/>
                <w:webHidden/>
              </w:rPr>
              <w:fldChar w:fldCharType="begin"/>
            </w:r>
            <w:r w:rsidR="00072693">
              <w:rPr>
                <w:noProof/>
                <w:webHidden/>
              </w:rPr>
              <w:instrText xml:space="preserve"> PAGEREF _Toc34784164 \h </w:instrText>
            </w:r>
            <w:r w:rsidR="00072693">
              <w:rPr>
                <w:noProof/>
                <w:webHidden/>
              </w:rPr>
            </w:r>
            <w:r w:rsidR="00072693">
              <w:rPr>
                <w:noProof/>
                <w:webHidden/>
              </w:rPr>
              <w:fldChar w:fldCharType="separate"/>
            </w:r>
            <w:r w:rsidR="00072693">
              <w:rPr>
                <w:noProof/>
                <w:webHidden/>
              </w:rPr>
              <w:t>22</w:t>
            </w:r>
            <w:r w:rsidR="00072693">
              <w:rPr>
                <w:noProof/>
                <w:webHidden/>
              </w:rPr>
              <w:fldChar w:fldCharType="end"/>
            </w:r>
          </w:hyperlink>
        </w:p>
        <w:p w14:paraId="3BEA0FEE" w14:textId="05415D21" w:rsidR="00072693" w:rsidRDefault="00D0283A">
          <w:pPr>
            <w:pStyle w:val="TOC1"/>
            <w:tabs>
              <w:tab w:val="left" w:pos="630"/>
              <w:tab w:val="right" w:leader="dot" w:pos="9628"/>
            </w:tabs>
            <w:rPr>
              <w:rFonts w:asciiTheme="minorHAnsi" w:eastAsiaTheme="minorEastAsia" w:hAnsiTheme="minorHAnsi" w:cstheme="minorBidi"/>
              <w:b w:val="0"/>
              <w:bCs w:val="0"/>
              <w:noProof/>
              <w:color w:val="auto"/>
              <w:kern w:val="2"/>
              <w:szCs w:val="22"/>
            </w:rPr>
          </w:pPr>
          <w:hyperlink w:anchor="_Toc34784165" w:history="1">
            <w:r w:rsidR="00072693" w:rsidRPr="0015081A">
              <w:rPr>
                <w:rStyle w:val="af5"/>
                <w:noProof/>
              </w:rPr>
              <w:t>6.</w:t>
            </w:r>
            <w:r w:rsidR="00072693">
              <w:rPr>
                <w:rFonts w:asciiTheme="minorHAnsi" w:eastAsiaTheme="minorEastAsia" w:hAnsiTheme="minorHAnsi" w:cstheme="minorBidi"/>
                <w:b w:val="0"/>
                <w:bCs w:val="0"/>
                <w:noProof/>
                <w:color w:val="auto"/>
                <w:kern w:val="2"/>
                <w:szCs w:val="22"/>
              </w:rPr>
              <w:tab/>
            </w:r>
            <w:r w:rsidR="00072693" w:rsidRPr="0015081A">
              <w:rPr>
                <w:rStyle w:val="af5"/>
                <w:noProof/>
              </w:rPr>
              <w:t>成本控制</w:t>
            </w:r>
            <w:r w:rsidR="00072693">
              <w:rPr>
                <w:noProof/>
                <w:webHidden/>
              </w:rPr>
              <w:tab/>
            </w:r>
            <w:r w:rsidR="00072693">
              <w:rPr>
                <w:noProof/>
                <w:webHidden/>
              </w:rPr>
              <w:fldChar w:fldCharType="begin"/>
            </w:r>
            <w:r w:rsidR="00072693">
              <w:rPr>
                <w:noProof/>
                <w:webHidden/>
              </w:rPr>
              <w:instrText xml:space="preserve"> PAGEREF _Toc34784165 \h </w:instrText>
            </w:r>
            <w:r w:rsidR="00072693">
              <w:rPr>
                <w:noProof/>
                <w:webHidden/>
              </w:rPr>
            </w:r>
            <w:r w:rsidR="00072693">
              <w:rPr>
                <w:noProof/>
                <w:webHidden/>
              </w:rPr>
              <w:fldChar w:fldCharType="separate"/>
            </w:r>
            <w:r w:rsidR="00072693">
              <w:rPr>
                <w:noProof/>
                <w:webHidden/>
              </w:rPr>
              <w:t>23</w:t>
            </w:r>
            <w:r w:rsidR="00072693">
              <w:rPr>
                <w:noProof/>
                <w:webHidden/>
              </w:rPr>
              <w:fldChar w:fldCharType="end"/>
            </w:r>
          </w:hyperlink>
        </w:p>
        <w:p w14:paraId="1D71F8A7" w14:textId="782BFCA4" w:rsidR="00072693" w:rsidRDefault="00D0283A">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34784166" w:history="1">
            <w:r w:rsidR="00072693" w:rsidRPr="0015081A">
              <w:rPr>
                <w:rStyle w:val="af5"/>
                <w:noProof/>
                <w:kern w:val="44"/>
              </w:rPr>
              <w:t>6.1.</w:t>
            </w:r>
            <w:r w:rsidR="00072693">
              <w:rPr>
                <w:rFonts w:asciiTheme="minorHAnsi" w:eastAsiaTheme="minorEastAsia" w:hAnsiTheme="minorHAnsi" w:cstheme="minorBidi"/>
                <w:noProof/>
                <w:color w:val="auto"/>
                <w:kern w:val="2"/>
                <w:szCs w:val="22"/>
              </w:rPr>
              <w:tab/>
            </w:r>
            <w:r w:rsidR="00072693" w:rsidRPr="0015081A">
              <w:rPr>
                <w:rStyle w:val="af5"/>
                <w:noProof/>
                <w:kern w:val="44"/>
              </w:rPr>
              <w:t>成本综述</w:t>
            </w:r>
            <w:r w:rsidR="00072693">
              <w:rPr>
                <w:noProof/>
                <w:webHidden/>
              </w:rPr>
              <w:tab/>
            </w:r>
            <w:r w:rsidR="00072693">
              <w:rPr>
                <w:noProof/>
                <w:webHidden/>
              </w:rPr>
              <w:fldChar w:fldCharType="begin"/>
            </w:r>
            <w:r w:rsidR="00072693">
              <w:rPr>
                <w:noProof/>
                <w:webHidden/>
              </w:rPr>
              <w:instrText xml:space="preserve"> PAGEREF _Toc34784166 \h </w:instrText>
            </w:r>
            <w:r w:rsidR="00072693">
              <w:rPr>
                <w:noProof/>
                <w:webHidden/>
              </w:rPr>
            </w:r>
            <w:r w:rsidR="00072693">
              <w:rPr>
                <w:noProof/>
                <w:webHidden/>
              </w:rPr>
              <w:fldChar w:fldCharType="separate"/>
            </w:r>
            <w:r w:rsidR="00072693">
              <w:rPr>
                <w:noProof/>
                <w:webHidden/>
              </w:rPr>
              <w:t>23</w:t>
            </w:r>
            <w:r w:rsidR="00072693">
              <w:rPr>
                <w:noProof/>
                <w:webHidden/>
              </w:rPr>
              <w:fldChar w:fldCharType="end"/>
            </w:r>
          </w:hyperlink>
        </w:p>
        <w:p w14:paraId="385CD451" w14:textId="2008F210" w:rsidR="00072693" w:rsidRDefault="00D0283A">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34784167" w:history="1">
            <w:r w:rsidR="00072693" w:rsidRPr="0015081A">
              <w:rPr>
                <w:rStyle w:val="af5"/>
                <w:noProof/>
                <w:kern w:val="44"/>
              </w:rPr>
              <w:t>6.2.</w:t>
            </w:r>
            <w:r w:rsidR="00072693">
              <w:rPr>
                <w:rFonts w:asciiTheme="minorHAnsi" w:eastAsiaTheme="minorEastAsia" w:hAnsiTheme="minorHAnsi" w:cstheme="minorBidi"/>
                <w:noProof/>
                <w:color w:val="auto"/>
                <w:kern w:val="2"/>
                <w:szCs w:val="22"/>
              </w:rPr>
              <w:tab/>
            </w:r>
            <w:r w:rsidR="00072693" w:rsidRPr="0015081A">
              <w:rPr>
                <w:rStyle w:val="af5"/>
                <w:noProof/>
                <w:kern w:val="44"/>
              </w:rPr>
              <w:t>具体案例</w:t>
            </w:r>
            <w:r w:rsidR="00072693">
              <w:rPr>
                <w:noProof/>
                <w:webHidden/>
              </w:rPr>
              <w:tab/>
            </w:r>
            <w:r w:rsidR="00072693">
              <w:rPr>
                <w:noProof/>
                <w:webHidden/>
              </w:rPr>
              <w:fldChar w:fldCharType="begin"/>
            </w:r>
            <w:r w:rsidR="00072693">
              <w:rPr>
                <w:noProof/>
                <w:webHidden/>
              </w:rPr>
              <w:instrText xml:space="preserve"> PAGEREF _Toc34784167 \h </w:instrText>
            </w:r>
            <w:r w:rsidR="00072693">
              <w:rPr>
                <w:noProof/>
                <w:webHidden/>
              </w:rPr>
            </w:r>
            <w:r w:rsidR="00072693">
              <w:rPr>
                <w:noProof/>
                <w:webHidden/>
              </w:rPr>
              <w:fldChar w:fldCharType="separate"/>
            </w:r>
            <w:r w:rsidR="00072693">
              <w:rPr>
                <w:noProof/>
                <w:webHidden/>
              </w:rPr>
              <w:t>25</w:t>
            </w:r>
            <w:r w:rsidR="00072693">
              <w:rPr>
                <w:noProof/>
                <w:webHidden/>
              </w:rPr>
              <w:fldChar w:fldCharType="end"/>
            </w:r>
          </w:hyperlink>
        </w:p>
        <w:p w14:paraId="5C4A035D" w14:textId="7E219C7F" w:rsidR="00072693" w:rsidRDefault="00D0283A">
          <w:pPr>
            <w:pStyle w:val="TOC1"/>
            <w:tabs>
              <w:tab w:val="left" w:pos="630"/>
              <w:tab w:val="right" w:leader="dot" w:pos="9628"/>
            </w:tabs>
            <w:rPr>
              <w:rFonts w:asciiTheme="minorHAnsi" w:eastAsiaTheme="minorEastAsia" w:hAnsiTheme="minorHAnsi" w:cstheme="minorBidi"/>
              <w:b w:val="0"/>
              <w:bCs w:val="0"/>
              <w:noProof/>
              <w:color w:val="auto"/>
              <w:kern w:val="2"/>
              <w:szCs w:val="22"/>
            </w:rPr>
          </w:pPr>
          <w:hyperlink w:anchor="_Toc34784168" w:history="1">
            <w:r w:rsidR="00072693" w:rsidRPr="0015081A">
              <w:rPr>
                <w:rStyle w:val="af5"/>
                <w:noProof/>
              </w:rPr>
              <w:t>7.</w:t>
            </w:r>
            <w:r w:rsidR="00072693">
              <w:rPr>
                <w:rFonts w:asciiTheme="minorHAnsi" w:eastAsiaTheme="minorEastAsia" w:hAnsiTheme="minorHAnsi" w:cstheme="minorBidi"/>
                <w:b w:val="0"/>
                <w:bCs w:val="0"/>
                <w:noProof/>
                <w:color w:val="auto"/>
                <w:kern w:val="2"/>
                <w:szCs w:val="22"/>
              </w:rPr>
              <w:tab/>
            </w:r>
            <w:r w:rsidR="00072693" w:rsidRPr="0015081A">
              <w:rPr>
                <w:rStyle w:val="af5"/>
                <w:noProof/>
              </w:rPr>
              <w:t>工业设计与人机工程</w:t>
            </w:r>
            <w:r w:rsidR="00072693">
              <w:rPr>
                <w:noProof/>
                <w:webHidden/>
              </w:rPr>
              <w:tab/>
            </w:r>
            <w:r w:rsidR="00072693">
              <w:rPr>
                <w:noProof/>
                <w:webHidden/>
              </w:rPr>
              <w:fldChar w:fldCharType="begin"/>
            </w:r>
            <w:r w:rsidR="00072693">
              <w:rPr>
                <w:noProof/>
                <w:webHidden/>
              </w:rPr>
              <w:instrText xml:space="preserve"> PAGEREF _Toc34784168 \h </w:instrText>
            </w:r>
            <w:r w:rsidR="00072693">
              <w:rPr>
                <w:noProof/>
                <w:webHidden/>
              </w:rPr>
            </w:r>
            <w:r w:rsidR="00072693">
              <w:rPr>
                <w:noProof/>
                <w:webHidden/>
              </w:rPr>
              <w:fldChar w:fldCharType="separate"/>
            </w:r>
            <w:r w:rsidR="00072693">
              <w:rPr>
                <w:noProof/>
                <w:webHidden/>
              </w:rPr>
              <w:t>27</w:t>
            </w:r>
            <w:r w:rsidR="00072693">
              <w:rPr>
                <w:noProof/>
                <w:webHidden/>
              </w:rPr>
              <w:fldChar w:fldCharType="end"/>
            </w:r>
          </w:hyperlink>
        </w:p>
        <w:p w14:paraId="1E6FDBC2" w14:textId="2BC6ADE0" w:rsidR="00072693" w:rsidRDefault="00D0283A">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34784169" w:history="1">
            <w:r w:rsidR="00072693" w:rsidRPr="0015081A">
              <w:rPr>
                <w:rStyle w:val="af5"/>
                <w:noProof/>
              </w:rPr>
              <w:t>7.1.</w:t>
            </w:r>
            <w:r w:rsidR="00072693">
              <w:rPr>
                <w:rFonts w:asciiTheme="minorHAnsi" w:eastAsiaTheme="minorEastAsia" w:hAnsiTheme="minorHAnsi" w:cstheme="minorBidi"/>
                <w:noProof/>
                <w:color w:val="auto"/>
                <w:kern w:val="2"/>
                <w:szCs w:val="22"/>
              </w:rPr>
              <w:tab/>
            </w:r>
            <w:r w:rsidR="00072693" w:rsidRPr="0015081A">
              <w:rPr>
                <w:rStyle w:val="af5"/>
                <w:noProof/>
              </w:rPr>
              <w:t>工业设计</w:t>
            </w:r>
            <w:r w:rsidR="00072693">
              <w:rPr>
                <w:noProof/>
                <w:webHidden/>
              </w:rPr>
              <w:tab/>
            </w:r>
            <w:r w:rsidR="00072693">
              <w:rPr>
                <w:noProof/>
                <w:webHidden/>
              </w:rPr>
              <w:fldChar w:fldCharType="begin"/>
            </w:r>
            <w:r w:rsidR="00072693">
              <w:rPr>
                <w:noProof/>
                <w:webHidden/>
              </w:rPr>
              <w:instrText xml:space="preserve"> PAGEREF _Toc34784169 \h </w:instrText>
            </w:r>
            <w:r w:rsidR="00072693">
              <w:rPr>
                <w:noProof/>
                <w:webHidden/>
              </w:rPr>
            </w:r>
            <w:r w:rsidR="00072693">
              <w:rPr>
                <w:noProof/>
                <w:webHidden/>
              </w:rPr>
              <w:fldChar w:fldCharType="separate"/>
            </w:r>
            <w:r w:rsidR="00072693">
              <w:rPr>
                <w:noProof/>
                <w:webHidden/>
              </w:rPr>
              <w:t>27</w:t>
            </w:r>
            <w:r w:rsidR="00072693">
              <w:rPr>
                <w:noProof/>
                <w:webHidden/>
              </w:rPr>
              <w:fldChar w:fldCharType="end"/>
            </w:r>
          </w:hyperlink>
        </w:p>
        <w:p w14:paraId="444E5434" w14:textId="794DA294" w:rsidR="00072693" w:rsidRDefault="00D0283A">
          <w:pPr>
            <w:pStyle w:val="TOC3"/>
            <w:tabs>
              <w:tab w:val="left" w:pos="1470"/>
              <w:tab w:val="right" w:leader="dot" w:pos="9628"/>
            </w:tabs>
            <w:ind w:left="720"/>
            <w:rPr>
              <w:rFonts w:asciiTheme="minorHAnsi" w:eastAsiaTheme="minorEastAsia" w:hAnsiTheme="minorHAnsi" w:cstheme="minorBidi"/>
              <w:bCs w:val="0"/>
              <w:iCs w:val="0"/>
              <w:noProof/>
              <w:color w:val="auto"/>
              <w:szCs w:val="22"/>
            </w:rPr>
          </w:pPr>
          <w:hyperlink w:anchor="_Toc34784170" w:history="1">
            <w:r w:rsidR="00072693" w:rsidRPr="0015081A">
              <w:rPr>
                <w:rStyle w:val="af5"/>
                <w:noProof/>
              </w:rPr>
              <w:t>7.1.1.</w:t>
            </w:r>
            <w:r w:rsidR="00072693">
              <w:rPr>
                <w:rFonts w:asciiTheme="minorHAnsi" w:eastAsiaTheme="minorEastAsia" w:hAnsiTheme="minorHAnsi" w:cstheme="minorBidi"/>
                <w:bCs w:val="0"/>
                <w:iCs w:val="0"/>
                <w:noProof/>
                <w:color w:val="auto"/>
                <w:szCs w:val="22"/>
              </w:rPr>
              <w:tab/>
            </w:r>
            <w:r w:rsidR="00072693" w:rsidRPr="0015081A">
              <w:rPr>
                <w:rStyle w:val="af5"/>
                <w:noProof/>
              </w:rPr>
              <w:t>步兵底盘框架部分</w:t>
            </w:r>
            <w:r w:rsidR="00072693">
              <w:rPr>
                <w:noProof/>
                <w:webHidden/>
              </w:rPr>
              <w:tab/>
            </w:r>
            <w:r w:rsidR="00072693">
              <w:rPr>
                <w:noProof/>
                <w:webHidden/>
              </w:rPr>
              <w:fldChar w:fldCharType="begin"/>
            </w:r>
            <w:r w:rsidR="00072693">
              <w:rPr>
                <w:noProof/>
                <w:webHidden/>
              </w:rPr>
              <w:instrText xml:space="preserve"> PAGEREF _Toc34784170 \h </w:instrText>
            </w:r>
            <w:r w:rsidR="00072693">
              <w:rPr>
                <w:noProof/>
                <w:webHidden/>
              </w:rPr>
            </w:r>
            <w:r w:rsidR="00072693">
              <w:rPr>
                <w:noProof/>
                <w:webHidden/>
              </w:rPr>
              <w:fldChar w:fldCharType="separate"/>
            </w:r>
            <w:r w:rsidR="00072693">
              <w:rPr>
                <w:noProof/>
                <w:webHidden/>
              </w:rPr>
              <w:t>27</w:t>
            </w:r>
            <w:r w:rsidR="00072693">
              <w:rPr>
                <w:noProof/>
                <w:webHidden/>
              </w:rPr>
              <w:fldChar w:fldCharType="end"/>
            </w:r>
          </w:hyperlink>
        </w:p>
        <w:p w14:paraId="0C01279C" w14:textId="4A39409F" w:rsidR="00072693" w:rsidRDefault="00D0283A">
          <w:pPr>
            <w:pStyle w:val="TOC3"/>
            <w:tabs>
              <w:tab w:val="left" w:pos="1470"/>
              <w:tab w:val="right" w:leader="dot" w:pos="9628"/>
            </w:tabs>
            <w:ind w:left="720"/>
            <w:rPr>
              <w:rFonts w:asciiTheme="minorHAnsi" w:eastAsiaTheme="minorEastAsia" w:hAnsiTheme="minorHAnsi" w:cstheme="minorBidi"/>
              <w:bCs w:val="0"/>
              <w:iCs w:val="0"/>
              <w:noProof/>
              <w:color w:val="auto"/>
              <w:szCs w:val="22"/>
            </w:rPr>
          </w:pPr>
          <w:hyperlink w:anchor="_Toc34784171" w:history="1">
            <w:r w:rsidR="00072693" w:rsidRPr="0015081A">
              <w:rPr>
                <w:rStyle w:val="af5"/>
                <w:noProof/>
              </w:rPr>
              <w:t>7.1.2.</w:t>
            </w:r>
            <w:r w:rsidR="00072693">
              <w:rPr>
                <w:rFonts w:asciiTheme="minorHAnsi" w:eastAsiaTheme="minorEastAsia" w:hAnsiTheme="minorHAnsi" w:cstheme="minorBidi"/>
                <w:bCs w:val="0"/>
                <w:iCs w:val="0"/>
                <w:noProof/>
                <w:color w:val="auto"/>
                <w:szCs w:val="22"/>
              </w:rPr>
              <w:tab/>
            </w:r>
            <w:r w:rsidR="00072693" w:rsidRPr="0015081A">
              <w:rPr>
                <w:rStyle w:val="af5"/>
                <w:noProof/>
              </w:rPr>
              <w:t>步兵云台部分</w:t>
            </w:r>
            <w:r w:rsidR="00072693">
              <w:rPr>
                <w:noProof/>
                <w:webHidden/>
              </w:rPr>
              <w:tab/>
            </w:r>
            <w:r w:rsidR="00072693">
              <w:rPr>
                <w:noProof/>
                <w:webHidden/>
              </w:rPr>
              <w:fldChar w:fldCharType="begin"/>
            </w:r>
            <w:r w:rsidR="00072693">
              <w:rPr>
                <w:noProof/>
                <w:webHidden/>
              </w:rPr>
              <w:instrText xml:space="preserve"> PAGEREF _Toc34784171 \h </w:instrText>
            </w:r>
            <w:r w:rsidR="00072693">
              <w:rPr>
                <w:noProof/>
                <w:webHidden/>
              </w:rPr>
            </w:r>
            <w:r w:rsidR="00072693">
              <w:rPr>
                <w:noProof/>
                <w:webHidden/>
              </w:rPr>
              <w:fldChar w:fldCharType="separate"/>
            </w:r>
            <w:r w:rsidR="00072693">
              <w:rPr>
                <w:noProof/>
                <w:webHidden/>
              </w:rPr>
              <w:t>28</w:t>
            </w:r>
            <w:r w:rsidR="00072693">
              <w:rPr>
                <w:noProof/>
                <w:webHidden/>
              </w:rPr>
              <w:fldChar w:fldCharType="end"/>
            </w:r>
          </w:hyperlink>
        </w:p>
        <w:p w14:paraId="2359418C" w14:textId="508423BF" w:rsidR="00072693" w:rsidRDefault="00D0283A">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34784172" w:history="1">
            <w:r w:rsidR="00072693" w:rsidRPr="0015081A">
              <w:rPr>
                <w:rStyle w:val="af5"/>
                <w:noProof/>
              </w:rPr>
              <w:t>7.2.</w:t>
            </w:r>
            <w:r w:rsidR="00072693">
              <w:rPr>
                <w:rFonts w:asciiTheme="minorHAnsi" w:eastAsiaTheme="minorEastAsia" w:hAnsiTheme="minorHAnsi" w:cstheme="minorBidi"/>
                <w:noProof/>
                <w:color w:val="auto"/>
                <w:kern w:val="2"/>
                <w:szCs w:val="22"/>
              </w:rPr>
              <w:tab/>
            </w:r>
            <w:r w:rsidR="00072693" w:rsidRPr="0015081A">
              <w:rPr>
                <w:rStyle w:val="af5"/>
                <w:noProof/>
              </w:rPr>
              <w:t>人机工程</w:t>
            </w:r>
            <w:r w:rsidR="00072693">
              <w:rPr>
                <w:noProof/>
                <w:webHidden/>
              </w:rPr>
              <w:tab/>
            </w:r>
            <w:r w:rsidR="00072693">
              <w:rPr>
                <w:noProof/>
                <w:webHidden/>
              </w:rPr>
              <w:fldChar w:fldCharType="begin"/>
            </w:r>
            <w:r w:rsidR="00072693">
              <w:rPr>
                <w:noProof/>
                <w:webHidden/>
              </w:rPr>
              <w:instrText xml:space="preserve"> PAGEREF _Toc34784172 \h </w:instrText>
            </w:r>
            <w:r w:rsidR="00072693">
              <w:rPr>
                <w:noProof/>
                <w:webHidden/>
              </w:rPr>
            </w:r>
            <w:r w:rsidR="00072693">
              <w:rPr>
                <w:noProof/>
                <w:webHidden/>
              </w:rPr>
              <w:fldChar w:fldCharType="separate"/>
            </w:r>
            <w:r w:rsidR="00072693">
              <w:rPr>
                <w:noProof/>
                <w:webHidden/>
              </w:rPr>
              <w:t>29</w:t>
            </w:r>
            <w:r w:rsidR="00072693">
              <w:rPr>
                <w:noProof/>
                <w:webHidden/>
              </w:rPr>
              <w:fldChar w:fldCharType="end"/>
            </w:r>
          </w:hyperlink>
        </w:p>
        <w:p w14:paraId="32346257" w14:textId="49EA015A" w:rsidR="00072693" w:rsidRDefault="00D0283A">
          <w:pPr>
            <w:pStyle w:val="TOC3"/>
            <w:tabs>
              <w:tab w:val="left" w:pos="1470"/>
              <w:tab w:val="right" w:leader="dot" w:pos="9628"/>
            </w:tabs>
            <w:ind w:left="720"/>
            <w:rPr>
              <w:rFonts w:asciiTheme="minorHAnsi" w:eastAsiaTheme="minorEastAsia" w:hAnsiTheme="minorHAnsi" w:cstheme="minorBidi"/>
              <w:bCs w:val="0"/>
              <w:iCs w:val="0"/>
              <w:noProof/>
              <w:color w:val="auto"/>
              <w:szCs w:val="22"/>
            </w:rPr>
          </w:pPr>
          <w:hyperlink w:anchor="_Toc34784173" w:history="1">
            <w:r w:rsidR="00072693" w:rsidRPr="0015081A">
              <w:rPr>
                <w:rStyle w:val="af5"/>
                <w:noProof/>
              </w:rPr>
              <w:t>7.2.1.</w:t>
            </w:r>
            <w:r w:rsidR="00072693">
              <w:rPr>
                <w:rFonts w:asciiTheme="minorHAnsi" w:eastAsiaTheme="minorEastAsia" w:hAnsiTheme="minorHAnsi" w:cstheme="minorBidi"/>
                <w:bCs w:val="0"/>
                <w:iCs w:val="0"/>
                <w:noProof/>
                <w:color w:val="auto"/>
                <w:szCs w:val="22"/>
              </w:rPr>
              <w:tab/>
            </w:r>
            <w:r w:rsidR="00072693" w:rsidRPr="0015081A">
              <w:rPr>
                <w:rStyle w:val="af5"/>
                <w:noProof/>
              </w:rPr>
              <w:t>问题分析</w:t>
            </w:r>
            <w:r w:rsidR="00072693">
              <w:rPr>
                <w:noProof/>
                <w:webHidden/>
              </w:rPr>
              <w:tab/>
            </w:r>
            <w:r w:rsidR="00072693">
              <w:rPr>
                <w:noProof/>
                <w:webHidden/>
              </w:rPr>
              <w:fldChar w:fldCharType="begin"/>
            </w:r>
            <w:r w:rsidR="00072693">
              <w:rPr>
                <w:noProof/>
                <w:webHidden/>
              </w:rPr>
              <w:instrText xml:space="preserve"> PAGEREF _Toc34784173 \h </w:instrText>
            </w:r>
            <w:r w:rsidR="00072693">
              <w:rPr>
                <w:noProof/>
                <w:webHidden/>
              </w:rPr>
            </w:r>
            <w:r w:rsidR="00072693">
              <w:rPr>
                <w:noProof/>
                <w:webHidden/>
              </w:rPr>
              <w:fldChar w:fldCharType="separate"/>
            </w:r>
            <w:r w:rsidR="00072693">
              <w:rPr>
                <w:noProof/>
                <w:webHidden/>
              </w:rPr>
              <w:t>29</w:t>
            </w:r>
            <w:r w:rsidR="00072693">
              <w:rPr>
                <w:noProof/>
                <w:webHidden/>
              </w:rPr>
              <w:fldChar w:fldCharType="end"/>
            </w:r>
          </w:hyperlink>
        </w:p>
        <w:p w14:paraId="1EAD6C37" w14:textId="54185A08" w:rsidR="00072693" w:rsidRDefault="00D0283A">
          <w:pPr>
            <w:pStyle w:val="TOC3"/>
            <w:tabs>
              <w:tab w:val="left" w:pos="1470"/>
              <w:tab w:val="right" w:leader="dot" w:pos="9628"/>
            </w:tabs>
            <w:ind w:left="720"/>
            <w:rPr>
              <w:rFonts w:asciiTheme="minorHAnsi" w:eastAsiaTheme="minorEastAsia" w:hAnsiTheme="minorHAnsi" w:cstheme="minorBidi"/>
              <w:bCs w:val="0"/>
              <w:iCs w:val="0"/>
              <w:noProof/>
              <w:color w:val="auto"/>
              <w:szCs w:val="22"/>
            </w:rPr>
          </w:pPr>
          <w:hyperlink w:anchor="_Toc34784174" w:history="1">
            <w:r w:rsidR="00072693" w:rsidRPr="0015081A">
              <w:rPr>
                <w:rStyle w:val="af5"/>
                <w:noProof/>
              </w:rPr>
              <w:t>7.2.2.</w:t>
            </w:r>
            <w:r w:rsidR="00072693">
              <w:rPr>
                <w:rFonts w:asciiTheme="minorHAnsi" w:eastAsiaTheme="minorEastAsia" w:hAnsiTheme="minorHAnsi" w:cstheme="minorBidi"/>
                <w:bCs w:val="0"/>
                <w:iCs w:val="0"/>
                <w:noProof/>
                <w:color w:val="auto"/>
                <w:szCs w:val="22"/>
              </w:rPr>
              <w:tab/>
            </w:r>
            <w:r w:rsidR="00072693" w:rsidRPr="0015081A">
              <w:rPr>
                <w:rStyle w:val="af5"/>
                <w:noProof/>
              </w:rPr>
              <w:t>设计思路</w:t>
            </w:r>
            <w:r w:rsidR="00072693">
              <w:rPr>
                <w:noProof/>
                <w:webHidden/>
              </w:rPr>
              <w:tab/>
            </w:r>
            <w:r w:rsidR="00072693">
              <w:rPr>
                <w:noProof/>
                <w:webHidden/>
              </w:rPr>
              <w:fldChar w:fldCharType="begin"/>
            </w:r>
            <w:r w:rsidR="00072693">
              <w:rPr>
                <w:noProof/>
                <w:webHidden/>
              </w:rPr>
              <w:instrText xml:space="preserve"> PAGEREF _Toc34784174 \h </w:instrText>
            </w:r>
            <w:r w:rsidR="00072693">
              <w:rPr>
                <w:noProof/>
                <w:webHidden/>
              </w:rPr>
            </w:r>
            <w:r w:rsidR="00072693">
              <w:rPr>
                <w:noProof/>
                <w:webHidden/>
              </w:rPr>
              <w:fldChar w:fldCharType="separate"/>
            </w:r>
            <w:r w:rsidR="00072693">
              <w:rPr>
                <w:noProof/>
                <w:webHidden/>
              </w:rPr>
              <w:t>29</w:t>
            </w:r>
            <w:r w:rsidR="00072693">
              <w:rPr>
                <w:noProof/>
                <w:webHidden/>
              </w:rPr>
              <w:fldChar w:fldCharType="end"/>
            </w:r>
          </w:hyperlink>
        </w:p>
        <w:p w14:paraId="56A7E02D" w14:textId="4542C9AF" w:rsidR="008B0317" w:rsidRDefault="008B7C1B" w:rsidP="001E6649">
          <w:pPr>
            <w:sectPr w:rsidR="008B0317" w:rsidSect="004A1392">
              <w:footerReference w:type="even" r:id="rId9"/>
              <w:footerReference w:type="default" r:id="rId10"/>
              <w:type w:val="evenPage"/>
              <w:pgSz w:w="11906" w:h="16838" w:code="9"/>
              <w:pgMar w:top="1134" w:right="1134" w:bottom="1134" w:left="1134" w:header="851" w:footer="425" w:gutter="0"/>
              <w:cols w:space="425"/>
              <w:docGrid w:linePitch="312"/>
            </w:sectPr>
          </w:pPr>
          <w:r>
            <w:rPr>
              <w:b/>
              <w:lang w:val="zh-CN"/>
            </w:rPr>
            <w:fldChar w:fldCharType="end"/>
          </w:r>
        </w:p>
      </w:sdtContent>
    </w:sdt>
    <w:p w14:paraId="7D6F8440" w14:textId="77777777" w:rsidR="00C43874" w:rsidRDefault="00B64616" w:rsidP="00EF47D4">
      <w:pPr>
        <w:pStyle w:val="10"/>
        <w:numPr>
          <w:ilvl w:val="0"/>
          <w:numId w:val="31"/>
        </w:numPr>
        <w:spacing w:line="360" w:lineRule="auto"/>
        <w:rPr>
          <w:rFonts w:ascii="宋体" w:hAnsi="宋体"/>
        </w:rPr>
      </w:pPr>
      <w:bookmarkStart w:id="0" w:name="_Toc34784142"/>
      <w:bookmarkStart w:id="1" w:name="_Toc279411564"/>
      <w:bookmarkStart w:id="2" w:name="_Toc282432864"/>
      <w:bookmarkStart w:id="3" w:name="_Toc291842566"/>
      <w:r w:rsidRPr="00C91E8F">
        <w:rPr>
          <w:rFonts w:ascii="宋体" w:hAnsi="宋体"/>
        </w:rPr>
        <w:lastRenderedPageBreak/>
        <w:t>需求确定</w:t>
      </w:r>
      <w:bookmarkStart w:id="4" w:name="_Toc532585409"/>
      <w:bookmarkEnd w:id="0"/>
    </w:p>
    <w:p w14:paraId="4D5401FF" w14:textId="424C1FDF" w:rsidR="002B633F" w:rsidRPr="00D6244C" w:rsidRDefault="002B633F" w:rsidP="00D6244C">
      <w:pPr>
        <w:pStyle w:val="20"/>
        <w:numPr>
          <w:ilvl w:val="1"/>
          <w:numId w:val="31"/>
        </w:numPr>
        <w:spacing w:line="360" w:lineRule="auto"/>
        <w:rPr>
          <w:rFonts w:ascii="宋体" w:hAnsi="宋体"/>
        </w:rPr>
      </w:pPr>
      <w:bookmarkStart w:id="5" w:name="_Toc34784143"/>
      <w:r w:rsidRPr="00D6244C">
        <w:rPr>
          <w:rFonts w:ascii="宋体" w:hAnsi="宋体" w:hint="eastAsia"/>
        </w:rPr>
        <w:t>总体需求</w:t>
      </w:r>
      <w:bookmarkEnd w:id="4"/>
      <w:bookmarkEnd w:id="5"/>
    </w:p>
    <w:p w14:paraId="169FF2C6" w14:textId="759CB586" w:rsidR="00051CD6" w:rsidRPr="00C50335" w:rsidRDefault="00051CD6" w:rsidP="00051CD6">
      <w:pPr>
        <w:ind w:firstLineChars="200" w:firstLine="480"/>
        <w:rPr>
          <w:rFonts w:ascii="宋体" w:hAnsi="宋体"/>
          <w:szCs w:val="24"/>
        </w:rPr>
      </w:pPr>
      <w:bookmarkStart w:id="6" w:name="_Toc532585410"/>
      <w:r>
        <w:rPr>
          <w:rFonts w:ascii="宋体" w:hAnsi="宋体" w:hint="eastAsia"/>
          <w:szCs w:val="24"/>
        </w:rPr>
        <w:t>对于2</w:t>
      </w:r>
      <w:r>
        <w:rPr>
          <w:rFonts w:ascii="宋体" w:hAnsi="宋体"/>
          <w:szCs w:val="24"/>
        </w:rPr>
        <w:t>020</w:t>
      </w:r>
      <w:r>
        <w:rPr>
          <w:rFonts w:ascii="宋体" w:hAnsi="宋体" w:hint="eastAsia"/>
          <w:szCs w:val="24"/>
        </w:rPr>
        <w:t>赛季的机器人设计，我们的理念是，</w:t>
      </w:r>
      <w:r w:rsidRPr="00C50335">
        <w:rPr>
          <w:rFonts w:ascii="宋体" w:hAnsi="宋体" w:hint="eastAsia"/>
          <w:szCs w:val="24"/>
        </w:rPr>
        <w:t>所有机器人首先保证完美执行基本任务，再考虑新颖的设计。同时，需要提高各项功能的稳定性。</w:t>
      </w:r>
      <w:r>
        <w:rPr>
          <w:rFonts w:ascii="宋体" w:hAnsi="宋体" w:hint="eastAsia"/>
          <w:szCs w:val="24"/>
        </w:rPr>
        <w:t>因此</w:t>
      </w:r>
      <w:r w:rsidRPr="00C50335">
        <w:rPr>
          <w:rFonts w:ascii="宋体" w:hAnsi="宋体" w:hint="eastAsia"/>
          <w:szCs w:val="24"/>
        </w:rPr>
        <w:t>根据2</w:t>
      </w:r>
      <w:r w:rsidRPr="00C50335">
        <w:rPr>
          <w:rFonts w:ascii="宋体" w:hAnsi="宋体"/>
          <w:szCs w:val="24"/>
        </w:rPr>
        <w:t>020</w:t>
      </w:r>
      <w:r w:rsidRPr="00C50335">
        <w:rPr>
          <w:rFonts w:ascii="宋体" w:hAnsi="宋体" w:hint="eastAsia"/>
          <w:szCs w:val="24"/>
        </w:rPr>
        <w:t>赛季比赛规则，</w:t>
      </w:r>
      <w:r>
        <w:rPr>
          <w:rFonts w:ascii="宋体" w:hAnsi="宋体" w:hint="eastAsia"/>
          <w:szCs w:val="24"/>
        </w:rPr>
        <w:t>我们拟定了</w:t>
      </w:r>
      <w:r w:rsidRPr="00C50335">
        <w:rPr>
          <w:rFonts w:ascii="宋体" w:hAnsi="宋体" w:hint="eastAsia"/>
          <w:szCs w:val="24"/>
        </w:rPr>
        <w:t>总体需求：</w:t>
      </w:r>
    </w:p>
    <w:p w14:paraId="11315C5E" w14:textId="6DB8B7DF" w:rsidR="00051CD6" w:rsidRPr="00C50335" w:rsidRDefault="00051CD6" w:rsidP="00EF47D4">
      <w:pPr>
        <w:tabs>
          <w:tab w:val="clear" w:pos="2985"/>
        </w:tabs>
        <w:spacing w:before="0" w:after="0"/>
        <w:ind w:firstLineChars="200" w:firstLine="480"/>
        <w:textAlignment w:val="auto"/>
        <w:rPr>
          <w:rFonts w:ascii="宋体" w:hAnsi="宋体"/>
          <w:szCs w:val="24"/>
        </w:rPr>
      </w:pPr>
      <w:r w:rsidRPr="00C50335">
        <w:rPr>
          <w:rFonts w:ascii="宋体" w:hAnsi="宋体" w:hint="eastAsia"/>
          <w:szCs w:val="24"/>
        </w:rPr>
        <w:t>步兵机器人：移动，射击，精确度和火力，击打能量机关</w:t>
      </w:r>
      <w:r>
        <w:rPr>
          <w:rFonts w:ascii="宋体" w:hAnsi="宋体" w:hint="eastAsia"/>
          <w:szCs w:val="24"/>
        </w:rPr>
        <w:t>，</w:t>
      </w:r>
      <w:r w:rsidRPr="00C50335">
        <w:rPr>
          <w:rFonts w:ascii="宋体" w:hAnsi="宋体" w:hint="eastAsia"/>
          <w:szCs w:val="24"/>
        </w:rPr>
        <w:t>飞坡。</w:t>
      </w:r>
    </w:p>
    <w:p w14:paraId="2DB12BBC" w14:textId="2E40242E" w:rsidR="00051CD6" w:rsidRPr="00C50335" w:rsidRDefault="00051CD6" w:rsidP="00EF47D4">
      <w:pPr>
        <w:tabs>
          <w:tab w:val="clear" w:pos="2985"/>
        </w:tabs>
        <w:spacing w:before="0" w:after="0"/>
        <w:ind w:firstLineChars="200" w:firstLine="480"/>
        <w:textAlignment w:val="auto"/>
        <w:rPr>
          <w:rFonts w:ascii="宋体" w:hAnsi="宋体"/>
          <w:szCs w:val="24"/>
        </w:rPr>
      </w:pPr>
      <w:r w:rsidRPr="00C50335">
        <w:rPr>
          <w:rFonts w:ascii="宋体" w:hAnsi="宋体" w:hint="eastAsia"/>
          <w:szCs w:val="24"/>
        </w:rPr>
        <w:t>英雄机器人：移动，射击，精确度。</w:t>
      </w:r>
    </w:p>
    <w:p w14:paraId="00E79DDF" w14:textId="77777777" w:rsidR="00051CD6" w:rsidRPr="00C50335" w:rsidRDefault="00051CD6" w:rsidP="00EF47D4">
      <w:pPr>
        <w:tabs>
          <w:tab w:val="clear" w:pos="2985"/>
        </w:tabs>
        <w:spacing w:before="0" w:after="0"/>
        <w:ind w:firstLineChars="200" w:firstLine="480"/>
        <w:textAlignment w:val="auto"/>
        <w:rPr>
          <w:rFonts w:ascii="宋体" w:hAnsi="宋体"/>
          <w:szCs w:val="24"/>
        </w:rPr>
      </w:pPr>
      <w:r w:rsidRPr="00C50335">
        <w:rPr>
          <w:rFonts w:ascii="宋体" w:hAnsi="宋体" w:hint="eastAsia"/>
          <w:szCs w:val="24"/>
        </w:rPr>
        <w:t>工程机器人：快速移动，快速取弹，快速交接，快速救援。</w:t>
      </w:r>
    </w:p>
    <w:p w14:paraId="50A02DEE" w14:textId="6F64B7E8" w:rsidR="00051CD6" w:rsidRPr="00C50335" w:rsidRDefault="00051CD6" w:rsidP="00EF47D4">
      <w:pPr>
        <w:tabs>
          <w:tab w:val="clear" w:pos="2985"/>
        </w:tabs>
        <w:spacing w:before="0" w:after="0"/>
        <w:ind w:firstLineChars="200" w:firstLine="480"/>
        <w:textAlignment w:val="auto"/>
        <w:rPr>
          <w:rFonts w:ascii="宋体" w:hAnsi="宋体"/>
          <w:szCs w:val="24"/>
        </w:rPr>
      </w:pPr>
      <w:r w:rsidRPr="00C50335">
        <w:rPr>
          <w:rFonts w:ascii="宋体" w:hAnsi="宋体" w:hint="eastAsia"/>
          <w:szCs w:val="24"/>
        </w:rPr>
        <w:t>哨兵机器人：快速拆装，稳定移动，精确度，自瞄。</w:t>
      </w:r>
    </w:p>
    <w:p w14:paraId="2C0EECF6" w14:textId="5AF3E7A0" w:rsidR="00051CD6" w:rsidRPr="00C50335" w:rsidRDefault="00051CD6" w:rsidP="00EF47D4">
      <w:pPr>
        <w:tabs>
          <w:tab w:val="clear" w:pos="2985"/>
        </w:tabs>
        <w:spacing w:before="0" w:after="0"/>
        <w:ind w:firstLineChars="200" w:firstLine="480"/>
        <w:textAlignment w:val="auto"/>
        <w:rPr>
          <w:rFonts w:ascii="宋体" w:hAnsi="宋体"/>
          <w:szCs w:val="24"/>
        </w:rPr>
      </w:pPr>
      <w:r w:rsidRPr="00C50335">
        <w:rPr>
          <w:rFonts w:ascii="宋体" w:hAnsi="宋体" w:hint="eastAsia"/>
          <w:szCs w:val="24"/>
        </w:rPr>
        <w:t>空中机器人：稳定的悬停</w:t>
      </w:r>
      <w:r>
        <w:rPr>
          <w:rFonts w:ascii="宋体" w:hAnsi="宋体" w:hint="eastAsia"/>
          <w:szCs w:val="24"/>
        </w:rPr>
        <w:t>，</w:t>
      </w:r>
      <w:r w:rsidRPr="00C50335">
        <w:rPr>
          <w:rFonts w:ascii="宋体" w:hAnsi="宋体" w:hint="eastAsia"/>
          <w:szCs w:val="24"/>
        </w:rPr>
        <w:t>高射速</w:t>
      </w:r>
      <w:r>
        <w:rPr>
          <w:rFonts w:ascii="宋体" w:hAnsi="宋体" w:hint="eastAsia"/>
          <w:szCs w:val="24"/>
        </w:rPr>
        <w:t>，</w:t>
      </w:r>
      <w:r w:rsidRPr="00C50335">
        <w:rPr>
          <w:rFonts w:ascii="宋体" w:hAnsi="宋体" w:hint="eastAsia"/>
          <w:szCs w:val="24"/>
        </w:rPr>
        <w:t>弹道的稳定性。</w:t>
      </w:r>
    </w:p>
    <w:p w14:paraId="53A57514" w14:textId="77777777" w:rsidR="00051CD6" w:rsidRPr="00C50335" w:rsidRDefault="00051CD6" w:rsidP="00EF47D4">
      <w:pPr>
        <w:tabs>
          <w:tab w:val="clear" w:pos="2985"/>
        </w:tabs>
        <w:spacing w:before="0" w:after="0"/>
        <w:ind w:firstLineChars="200" w:firstLine="480"/>
        <w:textAlignment w:val="auto"/>
        <w:rPr>
          <w:rFonts w:ascii="宋体" w:hAnsi="宋体"/>
          <w:szCs w:val="24"/>
        </w:rPr>
      </w:pPr>
      <w:r w:rsidRPr="00C50335">
        <w:rPr>
          <w:rFonts w:ascii="宋体" w:hAnsi="宋体" w:hint="eastAsia"/>
          <w:szCs w:val="24"/>
        </w:rPr>
        <w:t>雷达站：提供视野。</w:t>
      </w:r>
    </w:p>
    <w:p w14:paraId="0D8966B2" w14:textId="77777777" w:rsidR="00051CD6" w:rsidRPr="00C50335" w:rsidRDefault="00051CD6" w:rsidP="00EF47D4">
      <w:pPr>
        <w:tabs>
          <w:tab w:val="clear" w:pos="2985"/>
        </w:tabs>
        <w:spacing w:before="0" w:after="0"/>
        <w:ind w:firstLineChars="200" w:firstLine="480"/>
        <w:textAlignment w:val="auto"/>
        <w:rPr>
          <w:rFonts w:ascii="宋体" w:hAnsi="宋体"/>
          <w:szCs w:val="24"/>
        </w:rPr>
      </w:pPr>
      <w:r w:rsidRPr="00C50335">
        <w:rPr>
          <w:rFonts w:ascii="宋体" w:hAnsi="宋体" w:hint="eastAsia"/>
          <w:szCs w:val="24"/>
        </w:rPr>
        <w:t>飞镖系统：射程足够，飞镖空中姿态稳定。</w:t>
      </w:r>
    </w:p>
    <w:p w14:paraId="0D084420" w14:textId="6B3579C0" w:rsidR="002B633F" w:rsidRPr="00C91E8F" w:rsidRDefault="00051CD6" w:rsidP="00EF47D4">
      <w:pPr>
        <w:pStyle w:val="20"/>
        <w:numPr>
          <w:ilvl w:val="1"/>
          <w:numId w:val="31"/>
        </w:numPr>
        <w:spacing w:line="360" w:lineRule="auto"/>
        <w:rPr>
          <w:rFonts w:ascii="宋体" w:hAnsi="宋体"/>
        </w:rPr>
      </w:pPr>
      <w:bookmarkStart w:id="7" w:name="_Toc34784144"/>
      <w:r w:rsidRPr="00C91E8F">
        <w:rPr>
          <w:rFonts w:ascii="宋体" w:hAnsi="宋体" w:hint="eastAsia"/>
        </w:rPr>
        <w:t>机器人具体</w:t>
      </w:r>
      <w:r w:rsidRPr="00C91E8F">
        <w:rPr>
          <w:rFonts w:ascii="宋体" w:hAnsi="宋体"/>
        </w:rPr>
        <w:t>需求</w:t>
      </w:r>
      <w:bookmarkEnd w:id="6"/>
      <w:bookmarkEnd w:id="7"/>
    </w:p>
    <w:p w14:paraId="218E7179" w14:textId="14B508A2" w:rsidR="00881CAA" w:rsidRPr="00C91E8F" w:rsidRDefault="00881CAA" w:rsidP="00EF47D4">
      <w:pPr>
        <w:pStyle w:val="30"/>
        <w:numPr>
          <w:ilvl w:val="2"/>
          <w:numId w:val="31"/>
        </w:numPr>
        <w:spacing w:line="360" w:lineRule="auto"/>
        <w:rPr>
          <w:rFonts w:ascii="宋体" w:hAnsi="宋体"/>
        </w:rPr>
      </w:pPr>
      <w:bookmarkStart w:id="8" w:name="_Toc34784145"/>
      <w:r w:rsidRPr="00C91E8F">
        <w:rPr>
          <w:rFonts w:ascii="宋体" w:hAnsi="宋体" w:hint="eastAsia"/>
        </w:rPr>
        <w:t>步兵机器人</w:t>
      </w:r>
      <w:bookmarkEnd w:id="8"/>
    </w:p>
    <w:p w14:paraId="70A405AF" w14:textId="763F4C31" w:rsidR="00881CAA" w:rsidRPr="00C91E8F" w:rsidRDefault="00881CAA" w:rsidP="00EF47D4">
      <w:pPr>
        <w:ind w:firstLine="482"/>
        <w:rPr>
          <w:rFonts w:ascii="宋体" w:hAnsi="宋体"/>
          <w:szCs w:val="24"/>
        </w:rPr>
      </w:pPr>
      <w:r w:rsidRPr="00C91E8F">
        <w:rPr>
          <w:rFonts w:ascii="宋体" w:hAnsi="宋体" w:hint="eastAsia"/>
          <w:szCs w:val="24"/>
        </w:rPr>
        <w:t>研发优先级：</w:t>
      </w:r>
      <w:r w:rsidR="00F976BA">
        <w:rPr>
          <w:rFonts w:ascii="宋体" w:hAnsi="宋体" w:hint="eastAsia"/>
          <w:szCs w:val="24"/>
        </w:rPr>
        <w:t>较</w:t>
      </w:r>
      <w:r w:rsidRPr="00C91E8F">
        <w:rPr>
          <w:rFonts w:ascii="宋体" w:hAnsi="宋体" w:hint="eastAsia"/>
          <w:szCs w:val="24"/>
        </w:rPr>
        <w:t>高</w:t>
      </w:r>
    </w:p>
    <w:p w14:paraId="47A04644" w14:textId="1BD14F9D" w:rsidR="00881CAA" w:rsidRPr="00C91E8F" w:rsidRDefault="00881CAA" w:rsidP="001646BD">
      <w:pPr>
        <w:ind w:firstLine="482"/>
        <w:rPr>
          <w:rFonts w:ascii="宋体" w:hAnsi="宋体"/>
          <w:szCs w:val="24"/>
        </w:rPr>
      </w:pPr>
      <w:r w:rsidRPr="00C91E8F">
        <w:rPr>
          <w:rFonts w:ascii="宋体" w:hAnsi="宋体" w:hint="eastAsia"/>
          <w:szCs w:val="24"/>
        </w:rPr>
        <w:t>步兵机器人的底盘需具有极其优异的机动性与良好的稳定性。</w:t>
      </w:r>
      <w:r w:rsidRPr="00C91E8F">
        <w:rPr>
          <w:rFonts w:ascii="宋体" w:hAnsi="宋体"/>
          <w:szCs w:val="24"/>
        </w:rPr>
        <w:t>云台及</w:t>
      </w:r>
      <w:r w:rsidRPr="00C91E8F">
        <w:rPr>
          <w:rFonts w:ascii="宋体" w:hAnsi="宋体" w:hint="eastAsia"/>
          <w:szCs w:val="24"/>
        </w:rPr>
        <w:t>其</w:t>
      </w:r>
      <w:r w:rsidRPr="00C91E8F">
        <w:rPr>
          <w:rFonts w:ascii="宋体" w:hAnsi="宋体"/>
          <w:szCs w:val="24"/>
        </w:rPr>
        <w:t>发射机构需具备稳定的远程弹道</w:t>
      </w:r>
      <w:r w:rsidRPr="00C91E8F">
        <w:rPr>
          <w:rFonts w:ascii="宋体" w:hAnsi="宋体" w:hint="eastAsia"/>
          <w:szCs w:val="24"/>
        </w:rPr>
        <w:t>与灵活精确的运动性能</w:t>
      </w:r>
      <w:r w:rsidRPr="00C91E8F">
        <w:rPr>
          <w:rFonts w:ascii="宋体" w:hAnsi="宋体"/>
          <w:szCs w:val="24"/>
        </w:rPr>
        <w:t>。</w:t>
      </w:r>
    </w:p>
    <w:tbl>
      <w:tblPr>
        <w:tblStyle w:val="33"/>
        <w:tblW w:w="7937" w:type="dxa"/>
        <w:jc w:val="center"/>
        <w:tblLook w:val="04A0" w:firstRow="1" w:lastRow="0" w:firstColumn="1" w:lastColumn="0" w:noHBand="0" w:noVBand="1"/>
      </w:tblPr>
      <w:tblGrid>
        <w:gridCol w:w="1701"/>
        <w:gridCol w:w="6236"/>
      </w:tblGrid>
      <w:tr w:rsidR="00C91E8F" w:rsidRPr="00C91E8F" w14:paraId="49AAB631" w14:textId="77777777" w:rsidTr="00F976BA">
        <w:trPr>
          <w:cnfStyle w:val="100000000000" w:firstRow="1" w:lastRow="0" w:firstColumn="0" w:lastColumn="0" w:oddVBand="0" w:evenVBand="0" w:oddHBand="0" w:evenHBand="0" w:firstRowFirstColumn="0" w:firstRowLastColumn="0" w:lastRowFirstColumn="0" w:lastRowLastColumn="0"/>
          <w:trHeight w:val="583"/>
          <w:jc w:val="center"/>
        </w:trPr>
        <w:tc>
          <w:tcPr>
            <w:cnfStyle w:val="001000000100" w:firstRow="0" w:lastRow="0" w:firstColumn="1" w:lastColumn="0" w:oddVBand="0" w:evenVBand="0" w:oddHBand="0" w:evenHBand="0" w:firstRowFirstColumn="1" w:firstRowLastColumn="0" w:lastRowFirstColumn="0" w:lastRowLastColumn="0"/>
            <w:tcW w:w="7937" w:type="dxa"/>
            <w:gridSpan w:val="2"/>
            <w:tcBorders>
              <w:top w:val="single" w:sz="8" w:space="0" w:color="auto"/>
              <w:left w:val="single" w:sz="8" w:space="0" w:color="auto"/>
              <w:bottom w:val="single" w:sz="8" w:space="0" w:color="auto"/>
              <w:right w:val="single" w:sz="8" w:space="0" w:color="auto"/>
            </w:tcBorders>
            <w:shd w:val="clear" w:color="auto" w:fill="AEAAAA" w:themeFill="background2" w:themeFillShade="BF"/>
          </w:tcPr>
          <w:p w14:paraId="2B0DC0D0" w14:textId="0C9E94D6" w:rsidR="00C91E8F" w:rsidRPr="00C91E8F" w:rsidRDefault="00C91E8F" w:rsidP="00C91E8F">
            <w:pPr>
              <w:jc w:val="center"/>
              <w:rPr>
                <w:rFonts w:ascii="宋体" w:hAnsi="宋体"/>
                <w:sz w:val="32"/>
                <w:szCs w:val="32"/>
              </w:rPr>
            </w:pPr>
            <w:r w:rsidRPr="00C91E8F">
              <w:rPr>
                <w:rFonts w:ascii="宋体" w:hAnsi="宋体" w:hint="eastAsia"/>
                <w:sz w:val="32"/>
                <w:szCs w:val="32"/>
              </w:rPr>
              <w:t>步兵机器人技术指标</w:t>
            </w:r>
          </w:p>
        </w:tc>
      </w:tr>
      <w:tr w:rsidR="00881CAA" w:rsidRPr="00C91E8F" w14:paraId="1B1CF574" w14:textId="77777777" w:rsidTr="00F976BA">
        <w:trPr>
          <w:cnfStyle w:val="000000100000" w:firstRow="0" w:lastRow="0" w:firstColumn="0" w:lastColumn="0" w:oddVBand="0" w:evenVBand="0" w:oddHBand="1" w:evenHBand="0" w:firstRowFirstColumn="0" w:firstRowLastColumn="0" w:lastRowFirstColumn="0" w:lastRowLastColumn="0"/>
          <w:trHeight w:val="160"/>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8" w:space="0" w:color="auto"/>
              <w:left w:val="single" w:sz="8" w:space="0" w:color="auto"/>
              <w:bottom w:val="single" w:sz="8" w:space="0" w:color="auto"/>
              <w:right w:val="single" w:sz="8" w:space="0" w:color="auto"/>
            </w:tcBorders>
            <w:vAlign w:val="center"/>
          </w:tcPr>
          <w:p w14:paraId="351C4C58" w14:textId="77777777" w:rsidR="00881CAA" w:rsidRPr="00C91E8F" w:rsidRDefault="00881CAA" w:rsidP="000F5D76">
            <w:pPr>
              <w:jc w:val="center"/>
              <w:rPr>
                <w:rFonts w:ascii="宋体" w:hAnsi="宋体"/>
              </w:rPr>
            </w:pPr>
            <w:r w:rsidRPr="00C91E8F">
              <w:rPr>
                <w:rFonts w:ascii="宋体" w:hAnsi="宋体" w:hint="eastAsia"/>
              </w:rPr>
              <w:t>重量</w:t>
            </w:r>
          </w:p>
        </w:tc>
        <w:tc>
          <w:tcPr>
            <w:tcW w:w="6236" w:type="dxa"/>
            <w:tcBorders>
              <w:left w:val="single" w:sz="8" w:space="0" w:color="auto"/>
              <w:bottom w:val="single" w:sz="8" w:space="0" w:color="auto"/>
              <w:right w:val="single" w:sz="8" w:space="0" w:color="auto"/>
            </w:tcBorders>
          </w:tcPr>
          <w:p w14:paraId="19A99DF1" w14:textId="77777777" w:rsidR="00881CAA" w:rsidRPr="00C91E8F" w:rsidRDefault="00881CAA" w:rsidP="00203FED">
            <w:pPr>
              <w:jc w:val="left"/>
              <w:cnfStyle w:val="000000100000" w:firstRow="0" w:lastRow="0" w:firstColumn="0" w:lastColumn="0" w:oddVBand="0" w:evenVBand="0" w:oddHBand="1" w:evenHBand="0" w:firstRowFirstColumn="0" w:firstRowLastColumn="0" w:lastRowFirstColumn="0" w:lastRowLastColumn="0"/>
              <w:rPr>
                <w:rFonts w:ascii="宋体" w:hAnsi="宋体"/>
              </w:rPr>
            </w:pPr>
            <w:r w:rsidRPr="00C91E8F">
              <w:rPr>
                <w:rFonts w:ascii="宋体" w:hAnsi="宋体" w:hint="eastAsia"/>
              </w:rPr>
              <w:t>≤</w:t>
            </w:r>
            <w:r w:rsidRPr="00C91E8F">
              <w:rPr>
                <w:rFonts w:ascii="宋体" w:hAnsi="宋体"/>
              </w:rPr>
              <w:t>1</w:t>
            </w:r>
            <w:r w:rsidRPr="00C91E8F">
              <w:rPr>
                <w:rFonts w:ascii="宋体" w:hAnsi="宋体" w:hint="eastAsia"/>
              </w:rPr>
              <w:t>8</w:t>
            </w:r>
            <w:r w:rsidRPr="00C91E8F">
              <w:rPr>
                <w:rFonts w:ascii="宋体" w:hAnsi="宋体"/>
              </w:rPr>
              <w:t>kg（不含裁判系统）</w:t>
            </w:r>
          </w:p>
        </w:tc>
      </w:tr>
      <w:tr w:rsidR="00881CAA" w:rsidRPr="00C91E8F" w14:paraId="26F29FF4" w14:textId="77777777" w:rsidTr="00F976BA">
        <w:trPr>
          <w:trHeight w:val="453"/>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8" w:space="0" w:color="auto"/>
              <w:left w:val="single" w:sz="8" w:space="0" w:color="auto"/>
              <w:bottom w:val="single" w:sz="8" w:space="0" w:color="auto"/>
              <w:right w:val="single" w:sz="8" w:space="0" w:color="auto"/>
            </w:tcBorders>
            <w:vAlign w:val="center"/>
          </w:tcPr>
          <w:p w14:paraId="410120E2" w14:textId="77777777" w:rsidR="00881CAA" w:rsidRPr="00C91E8F" w:rsidRDefault="00881CAA" w:rsidP="000F5D76">
            <w:pPr>
              <w:jc w:val="center"/>
              <w:rPr>
                <w:rFonts w:ascii="宋体" w:hAnsi="宋体"/>
              </w:rPr>
            </w:pPr>
            <w:r w:rsidRPr="00C91E8F">
              <w:rPr>
                <w:rFonts w:ascii="宋体" w:hAnsi="宋体" w:hint="eastAsia"/>
              </w:rPr>
              <w:t>大小</w:t>
            </w:r>
          </w:p>
        </w:tc>
        <w:tc>
          <w:tcPr>
            <w:tcW w:w="6236" w:type="dxa"/>
            <w:tcBorders>
              <w:top w:val="single" w:sz="8" w:space="0" w:color="auto"/>
              <w:left w:val="single" w:sz="8" w:space="0" w:color="auto"/>
              <w:bottom w:val="single" w:sz="8" w:space="0" w:color="auto"/>
              <w:right w:val="single" w:sz="8" w:space="0" w:color="auto"/>
            </w:tcBorders>
          </w:tcPr>
          <w:p w14:paraId="63574B5A" w14:textId="77777777" w:rsidR="00881CAA" w:rsidRPr="00C91E8F" w:rsidRDefault="00881CAA" w:rsidP="00203FED">
            <w:pPr>
              <w:jc w:val="left"/>
              <w:cnfStyle w:val="000000000000" w:firstRow="0" w:lastRow="0" w:firstColumn="0" w:lastColumn="0" w:oddVBand="0" w:evenVBand="0" w:oddHBand="0" w:evenHBand="0" w:firstRowFirstColumn="0" w:firstRowLastColumn="0" w:lastRowFirstColumn="0" w:lastRowLastColumn="0"/>
              <w:rPr>
                <w:rFonts w:ascii="宋体" w:hAnsi="宋体"/>
              </w:rPr>
            </w:pPr>
            <w:r w:rsidRPr="00C91E8F">
              <w:rPr>
                <w:rFonts w:ascii="宋体" w:hAnsi="宋体" w:hint="eastAsia"/>
              </w:rPr>
              <w:t>≤600x600x600（单位：mm）</w:t>
            </w:r>
          </w:p>
        </w:tc>
      </w:tr>
      <w:tr w:rsidR="00881CAA" w:rsidRPr="00C91E8F" w14:paraId="1417BB77" w14:textId="77777777" w:rsidTr="00F976BA">
        <w:trPr>
          <w:cnfStyle w:val="000000100000" w:firstRow="0" w:lastRow="0" w:firstColumn="0" w:lastColumn="0" w:oddVBand="0" w:evenVBand="0" w:oddHBand="1" w:evenHBand="0" w:firstRowFirstColumn="0" w:firstRowLastColumn="0" w:lastRowFirstColumn="0" w:lastRowLastColumn="0"/>
          <w:trHeight w:val="418"/>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8" w:space="0" w:color="auto"/>
              <w:left w:val="single" w:sz="8" w:space="0" w:color="auto"/>
              <w:bottom w:val="single" w:sz="8" w:space="0" w:color="auto"/>
              <w:right w:val="single" w:sz="8" w:space="0" w:color="auto"/>
            </w:tcBorders>
            <w:vAlign w:val="center"/>
          </w:tcPr>
          <w:p w14:paraId="44EF0877" w14:textId="77777777" w:rsidR="00881CAA" w:rsidRPr="00C91E8F" w:rsidRDefault="00881CAA" w:rsidP="000F5D76">
            <w:pPr>
              <w:jc w:val="center"/>
              <w:rPr>
                <w:rFonts w:ascii="宋体" w:hAnsi="宋体"/>
              </w:rPr>
            </w:pPr>
            <w:r w:rsidRPr="00C91E8F">
              <w:rPr>
                <w:rFonts w:ascii="宋体" w:hAnsi="宋体" w:hint="eastAsia"/>
              </w:rPr>
              <w:t>射频</w:t>
            </w:r>
          </w:p>
        </w:tc>
        <w:tc>
          <w:tcPr>
            <w:tcW w:w="6236" w:type="dxa"/>
            <w:tcBorders>
              <w:top w:val="single" w:sz="8" w:space="0" w:color="auto"/>
              <w:left w:val="single" w:sz="8" w:space="0" w:color="auto"/>
              <w:bottom w:val="single" w:sz="8" w:space="0" w:color="auto"/>
              <w:right w:val="single" w:sz="8" w:space="0" w:color="auto"/>
            </w:tcBorders>
          </w:tcPr>
          <w:p w14:paraId="2124993F" w14:textId="77777777" w:rsidR="00881CAA" w:rsidRPr="00C91E8F" w:rsidRDefault="00881CAA" w:rsidP="00203FED">
            <w:pPr>
              <w:jc w:val="left"/>
              <w:cnfStyle w:val="000000100000" w:firstRow="0" w:lastRow="0" w:firstColumn="0" w:lastColumn="0" w:oddVBand="0" w:evenVBand="0" w:oddHBand="1" w:evenHBand="0" w:firstRowFirstColumn="0" w:firstRowLastColumn="0" w:lastRowFirstColumn="0" w:lastRowLastColumn="0"/>
              <w:rPr>
                <w:rFonts w:ascii="宋体" w:hAnsi="宋体"/>
              </w:rPr>
            </w:pPr>
            <w:r w:rsidRPr="00C91E8F">
              <w:rPr>
                <w:rFonts w:ascii="宋体" w:hAnsi="宋体" w:hint="eastAsia"/>
              </w:rPr>
              <w:t>15-20发/s，卡弹率≤1</w:t>
            </w:r>
            <w:r w:rsidRPr="00C91E8F">
              <w:rPr>
                <w:rFonts w:ascii="宋体" w:hAnsi="宋体"/>
              </w:rPr>
              <w:t>/1000</w:t>
            </w:r>
          </w:p>
        </w:tc>
      </w:tr>
      <w:tr w:rsidR="00881CAA" w:rsidRPr="00C91E8F" w14:paraId="571E975F" w14:textId="77777777" w:rsidTr="00F976BA">
        <w:trPr>
          <w:trHeight w:val="926"/>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8" w:space="0" w:color="auto"/>
              <w:left w:val="single" w:sz="8" w:space="0" w:color="auto"/>
              <w:bottom w:val="single" w:sz="8" w:space="0" w:color="auto"/>
              <w:right w:val="single" w:sz="8" w:space="0" w:color="auto"/>
            </w:tcBorders>
            <w:vAlign w:val="center"/>
          </w:tcPr>
          <w:p w14:paraId="6D7F72D5" w14:textId="77777777" w:rsidR="00881CAA" w:rsidRPr="00C91E8F" w:rsidRDefault="00881CAA" w:rsidP="000F5D76">
            <w:pPr>
              <w:jc w:val="center"/>
              <w:rPr>
                <w:rFonts w:ascii="宋体" w:hAnsi="宋体"/>
              </w:rPr>
            </w:pPr>
            <w:r w:rsidRPr="00C91E8F">
              <w:rPr>
                <w:rFonts w:ascii="宋体" w:hAnsi="宋体" w:hint="eastAsia"/>
              </w:rPr>
              <w:t>机动性能</w:t>
            </w:r>
          </w:p>
        </w:tc>
        <w:tc>
          <w:tcPr>
            <w:tcW w:w="6236" w:type="dxa"/>
            <w:tcBorders>
              <w:top w:val="single" w:sz="8" w:space="0" w:color="auto"/>
              <w:left w:val="single" w:sz="8" w:space="0" w:color="auto"/>
              <w:bottom w:val="single" w:sz="8" w:space="0" w:color="auto"/>
              <w:right w:val="single" w:sz="8" w:space="0" w:color="auto"/>
            </w:tcBorders>
          </w:tcPr>
          <w:p w14:paraId="3C02E621" w14:textId="77777777" w:rsidR="001646BD" w:rsidRDefault="00881CAA" w:rsidP="00203FED">
            <w:pPr>
              <w:jc w:val="left"/>
              <w:cnfStyle w:val="000000000000" w:firstRow="0" w:lastRow="0" w:firstColumn="0" w:lastColumn="0" w:oddVBand="0" w:evenVBand="0" w:oddHBand="0" w:evenHBand="0" w:firstRowFirstColumn="0" w:firstRowLastColumn="0" w:lastRowFirstColumn="0" w:lastRowLastColumn="0"/>
              <w:rPr>
                <w:rFonts w:ascii="宋体" w:hAnsi="宋体"/>
              </w:rPr>
            </w:pPr>
            <w:r w:rsidRPr="00C91E8F">
              <w:rPr>
                <w:rFonts w:ascii="宋体" w:hAnsi="宋体" w:hint="eastAsia"/>
              </w:rPr>
              <w:t>最高</w:t>
            </w:r>
            <w:r w:rsidR="00C91E8F" w:rsidRPr="00C91E8F">
              <w:rPr>
                <w:rFonts w:ascii="宋体" w:hAnsi="宋体" w:hint="eastAsia"/>
              </w:rPr>
              <w:t>移动速度</w:t>
            </w:r>
            <w:r w:rsidRPr="00C91E8F">
              <w:rPr>
                <w:rFonts w:ascii="宋体" w:hAnsi="宋体" w:hint="eastAsia"/>
              </w:rPr>
              <w:t>≥</w:t>
            </w:r>
            <w:r w:rsidRPr="00C91E8F">
              <w:rPr>
                <w:rFonts w:ascii="宋体" w:hAnsi="宋体"/>
              </w:rPr>
              <w:t>3m/s</w:t>
            </w:r>
          </w:p>
          <w:p w14:paraId="5F017CD3" w14:textId="723B7BC7" w:rsidR="00881CAA" w:rsidRPr="00C91E8F" w:rsidRDefault="00C91E8F" w:rsidP="00203FED">
            <w:pPr>
              <w:jc w:val="left"/>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lastRenderedPageBreak/>
              <w:t>保持</w:t>
            </w:r>
            <w:r w:rsidR="00881CAA" w:rsidRPr="00C91E8F">
              <w:rPr>
                <w:rFonts w:ascii="宋体" w:hAnsi="宋体" w:hint="eastAsia"/>
              </w:rPr>
              <w:t>直线上坡上桥</w:t>
            </w:r>
            <w:r w:rsidR="001646BD">
              <w:rPr>
                <w:rFonts w:ascii="宋体" w:hAnsi="宋体" w:hint="eastAsia"/>
              </w:rPr>
              <w:t>，</w:t>
            </w:r>
            <w:r w:rsidR="00881CAA" w:rsidRPr="00C91E8F">
              <w:rPr>
                <w:rFonts w:ascii="宋体" w:hAnsi="宋体" w:hint="eastAsia"/>
              </w:rPr>
              <w:t>能够平稳飞跃沟壑</w:t>
            </w:r>
          </w:p>
        </w:tc>
      </w:tr>
      <w:tr w:rsidR="00881CAA" w:rsidRPr="00C91E8F" w14:paraId="2CA12C8E" w14:textId="77777777" w:rsidTr="00F976BA">
        <w:trPr>
          <w:cnfStyle w:val="000000100000" w:firstRow="0" w:lastRow="0" w:firstColumn="0" w:lastColumn="0" w:oddVBand="0" w:evenVBand="0" w:oddHBand="1" w:evenHBand="0" w:firstRowFirstColumn="0" w:firstRowLastColumn="0" w:lastRowFirstColumn="0" w:lastRowLastColumn="0"/>
          <w:trHeight w:val="810"/>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8" w:space="0" w:color="auto"/>
              <w:left w:val="single" w:sz="8" w:space="0" w:color="auto"/>
              <w:bottom w:val="single" w:sz="8" w:space="0" w:color="auto"/>
            </w:tcBorders>
            <w:vAlign w:val="center"/>
          </w:tcPr>
          <w:p w14:paraId="4BA206DB" w14:textId="77777777" w:rsidR="00881CAA" w:rsidRPr="00C91E8F" w:rsidRDefault="00881CAA" w:rsidP="000F5D76">
            <w:pPr>
              <w:jc w:val="center"/>
              <w:rPr>
                <w:rFonts w:ascii="宋体" w:hAnsi="宋体"/>
              </w:rPr>
            </w:pPr>
            <w:r w:rsidRPr="00C91E8F">
              <w:rPr>
                <w:rFonts w:ascii="宋体" w:hAnsi="宋体" w:hint="eastAsia"/>
              </w:rPr>
              <w:lastRenderedPageBreak/>
              <w:t>弹道</w:t>
            </w:r>
          </w:p>
        </w:tc>
        <w:tc>
          <w:tcPr>
            <w:tcW w:w="6236" w:type="dxa"/>
            <w:tcBorders>
              <w:top w:val="single" w:sz="8" w:space="0" w:color="auto"/>
              <w:bottom w:val="single" w:sz="8" w:space="0" w:color="auto"/>
              <w:right w:val="single" w:sz="8" w:space="0" w:color="auto"/>
            </w:tcBorders>
          </w:tcPr>
          <w:p w14:paraId="21EDD641" w14:textId="77777777" w:rsidR="00881CAA" w:rsidRPr="00C91E8F" w:rsidRDefault="00881CAA" w:rsidP="00203FED">
            <w:pPr>
              <w:jc w:val="left"/>
              <w:cnfStyle w:val="000000100000" w:firstRow="0" w:lastRow="0" w:firstColumn="0" w:lastColumn="0" w:oddVBand="0" w:evenVBand="0" w:oddHBand="1" w:evenHBand="0" w:firstRowFirstColumn="0" w:firstRowLastColumn="0" w:lastRowFirstColumn="0" w:lastRowLastColumn="0"/>
              <w:rPr>
                <w:rFonts w:ascii="宋体" w:hAnsi="宋体"/>
              </w:rPr>
            </w:pPr>
            <w:r w:rsidRPr="00C91E8F">
              <w:rPr>
                <w:rFonts w:ascii="宋体" w:hAnsi="宋体" w:hint="eastAsia"/>
              </w:rPr>
              <w:t>5m内大装甲命中率≥</w:t>
            </w:r>
            <w:r w:rsidRPr="00C91E8F">
              <w:rPr>
                <w:rFonts w:ascii="宋体" w:hAnsi="宋体"/>
              </w:rPr>
              <w:t>9</w:t>
            </w:r>
            <w:r w:rsidRPr="00C91E8F">
              <w:rPr>
                <w:rFonts w:ascii="宋体" w:hAnsi="宋体" w:hint="eastAsia"/>
              </w:rPr>
              <w:t>5</w:t>
            </w:r>
            <w:r w:rsidRPr="00C91E8F">
              <w:rPr>
                <w:rFonts w:ascii="宋体" w:hAnsi="宋体"/>
              </w:rPr>
              <w:t>%</w:t>
            </w:r>
          </w:p>
          <w:p w14:paraId="3C413529" w14:textId="77777777" w:rsidR="00881CAA" w:rsidRPr="00C91E8F" w:rsidRDefault="00881CAA" w:rsidP="00203FED">
            <w:pPr>
              <w:jc w:val="left"/>
              <w:cnfStyle w:val="000000100000" w:firstRow="0" w:lastRow="0" w:firstColumn="0" w:lastColumn="0" w:oddVBand="0" w:evenVBand="0" w:oddHBand="1" w:evenHBand="0" w:firstRowFirstColumn="0" w:firstRowLastColumn="0" w:lastRowFirstColumn="0" w:lastRowLastColumn="0"/>
              <w:rPr>
                <w:rFonts w:ascii="宋体" w:hAnsi="宋体"/>
              </w:rPr>
            </w:pPr>
            <w:r w:rsidRPr="00C91E8F">
              <w:rPr>
                <w:rFonts w:ascii="宋体" w:hAnsi="宋体" w:hint="eastAsia"/>
              </w:rPr>
              <w:t>8m内大装甲命中率≥8</w:t>
            </w:r>
            <w:r w:rsidRPr="00C91E8F">
              <w:rPr>
                <w:rFonts w:ascii="宋体" w:hAnsi="宋体"/>
              </w:rPr>
              <w:t>0%</w:t>
            </w:r>
          </w:p>
        </w:tc>
      </w:tr>
      <w:tr w:rsidR="00881CAA" w:rsidRPr="00C91E8F" w14:paraId="3AC2265D" w14:textId="77777777" w:rsidTr="00F976BA">
        <w:trPr>
          <w:trHeight w:val="437"/>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8" w:space="0" w:color="auto"/>
              <w:left w:val="single" w:sz="8" w:space="0" w:color="auto"/>
              <w:bottom w:val="single" w:sz="8" w:space="0" w:color="auto"/>
            </w:tcBorders>
            <w:vAlign w:val="center"/>
          </w:tcPr>
          <w:p w14:paraId="3E370214" w14:textId="77777777" w:rsidR="00881CAA" w:rsidRPr="00C91E8F" w:rsidRDefault="00881CAA" w:rsidP="000F5D76">
            <w:pPr>
              <w:jc w:val="center"/>
              <w:rPr>
                <w:rFonts w:ascii="宋体" w:hAnsi="宋体"/>
              </w:rPr>
            </w:pPr>
            <w:r w:rsidRPr="00C91E8F">
              <w:rPr>
                <w:rFonts w:ascii="宋体" w:hAnsi="宋体" w:hint="eastAsia"/>
              </w:rPr>
              <w:t>弹仓容量</w:t>
            </w:r>
          </w:p>
        </w:tc>
        <w:tc>
          <w:tcPr>
            <w:tcW w:w="6236" w:type="dxa"/>
            <w:tcBorders>
              <w:top w:val="single" w:sz="8" w:space="0" w:color="auto"/>
              <w:bottom w:val="single" w:sz="8" w:space="0" w:color="auto"/>
              <w:right w:val="single" w:sz="8" w:space="0" w:color="auto"/>
            </w:tcBorders>
          </w:tcPr>
          <w:p w14:paraId="5F577F79" w14:textId="77777777" w:rsidR="00881CAA" w:rsidRPr="00C91E8F" w:rsidRDefault="00881CAA" w:rsidP="00203FED">
            <w:pPr>
              <w:jc w:val="left"/>
              <w:cnfStyle w:val="000000000000" w:firstRow="0" w:lastRow="0" w:firstColumn="0" w:lastColumn="0" w:oddVBand="0" w:evenVBand="0" w:oddHBand="0" w:evenHBand="0" w:firstRowFirstColumn="0" w:firstRowLastColumn="0" w:lastRowFirstColumn="0" w:lastRowLastColumn="0"/>
              <w:rPr>
                <w:rFonts w:ascii="宋体" w:hAnsi="宋体"/>
              </w:rPr>
            </w:pPr>
            <w:r w:rsidRPr="00C91E8F">
              <w:rPr>
                <w:rFonts w:ascii="宋体" w:hAnsi="宋体" w:hint="eastAsia"/>
              </w:rPr>
              <w:t>≥</w:t>
            </w:r>
            <w:r w:rsidRPr="00C91E8F">
              <w:rPr>
                <w:rFonts w:ascii="宋体" w:hAnsi="宋体"/>
              </w:rPr>
              <w:t>2</w:t>
            </w:r>
            <w:r w:rsidRPr="00C91E8F">
              <w:rPr>
                <w:rFonts w:ascii="宋体" w:hAnsi="宋体" w:hint="eastAsia"/>
              </w:rPr>
              <w:t>0</w:t>
            </w:r>
            <w:r w:rsidRPr="00C91E8F">
              <w:rPr>
                <w:rFonts w:ascii="宋体" w:hAnsi="宋体"/>
              </w:rPr>
              <w:t>0发</w:t>
            </w:r>
            <w:r w:rsidRPr="00C91E8F">
              <w:rPr>
                <w:rFonts w:ascii="宋体" w:hAnsi="宋体" w:hint="eastAsia"/>
              </w:rPr>
              <w:t>（依照单次最大补弹量而定）</w:t>
            </w:r>
          </w:p>
        </w:tc>
      </w:tr>
      <w:tr w:rsidR="00881CAA" w:rsidRPr="00C91E8F" w14:paraId="30287F84" w14:textId="77777777" w:rsidTr="00F976BA">
        <w:trPr>
          <w:cnfStyle w:val="000000100000" w:firstRow="0" w:lastRow="0" w:firstColumn="0" w:lastColumn="0" w:oddVBand="0" w:evenVBand="0" w:oddHBand="1" w:evenHBand="0" w:firstRowFirstColumn="0" w:firstRowLastColumn="0" w:lastRowFirstColumn="0" w:lastRowLastColumn="0"/>
          <w:trHeight w:val="224"/>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8" w:space="0" w:color="auto"/>
              <w:left w:val="single" w:sz="8" w:space="0" w:color="auto"/>
              <w:bottom w:val="single" w:sz="8" w:space="0" w:color="auto"/>
            </w:tcBorders>
            <w:vAlign w:val="center"/>
          </w:tcPr>
          <w:p w14:paraId="45469CB8" w14:textId="77777777" w:rsidR="00881CAA" w:rsidRPr="00C91E8F" w:rsidRDefault="00881CAA" w:rsidP="000F5D76">
            <w:pPr>
              <w:jc w:val="center"/>
              <w:rPr>
                <w:rFonts w:ascii="宋体" w:hAnsi="宋体"/>
              </w:rPr>
            </w:pPr>
            <w:r w:rsidRPr="00C91E8F">
              <w:rPr>
                <w:rFonts w:ascii="宋体" w:hAnsi="宋体" w:hint="eastAsia"/>
              </w:rPr>
              <w:t>自动识别</w:t>
            </w:r>
          </w:p>
        </w:tc>
        <w:tc>
          <w:tcPr>
            <w:tcW w:w="6236" w:type="dxa"/>
            <w:tcBorders>
              <w:top w:val="single" w:sz="8" w:space="0" w:color="auto"/>
              <w:bottom w:val="single" w:sz="8" w:space="0" w:color="auto"/>
              <w:right w:val="single" w:sz="8" w:space="0" w:color="auto"/>
            </w:tcBorders>
          </w:tcPr>
          <w:p w14:paraId="40F71E01" w14:textId="68AD1255" w:rsidR="00881CAA" w:rsidRPr="00C91E8F" w:rsidRDefault="00881CAA" w:rsidP="00203FED">
            <w:pPr>
              <w:jc w:val="left"/>
              <w:cnfStyle w:val="000000100000" w:firstRow="0" w:lastRow="0" w:firstColumn="0" w:lastColumn="0" w:oddVBand="0" w:evenVBand="0" w:oddHBand="1" w:evenHBand="0" w:firstRowFirstColumn="0" w:firstRowLastColumn="0" w:lastRowFirstColumn="0" w:lastRowLastColumn="0"/>
              <w:rPr>
                <w:rFonts w:ascii="宋体" w:hAnsi="宋体"/>
              </w:rPr>
            </w:pPr>
            <w:r w:rsidRPr="00C91E8F">
              <w:rPr>
                <w:rFonts w:ascii="宋体" w:hAnsi="宋体" w:hint="eastAsia"/>
              </w:rPr>
              <w:t>能量机关耗弹量</w:t>
            </w:r>
            <w:r w:rsidRPr="00C91E8F">
              <w:rPr>
                <w:rFonts w:ascii="宋体" w:hAnsi="宋体"/>
              </w:rPr>
              <w:t>≤</w:t>
            </w:r>
            <w:r w:rsidRPr="00C91E8F">
              <w:rPr>
                <w:rFonts w:ascii="宋体" w:hAnsi="宋体" w:hint="eastAsia"/>
              </w:rPr>
              <w:t>8</w:t>
            </w:r>
            <w:r w:rsidRPr="00C91E8F">
              <w:rPr>
                <w:rFonts w:ascii="宋体" w:hAnsi="宋体"/>
              </w:rPr>
              <w:t>发/次，</w:t>
            </w:r>
            <w:r w:rsidRPr="00C91E8F">
              <w:rPr>
                <w:rFonts w:ascii="宋体" w:hAnsi="宋体" w:hint="eastAsia"/>
              </w:rPr>
              <w:t>触发时间</w:t>
            </w:r>
            <w:r w:rsidRPr="00C91E8F">
              <w:rPr>
                <w:rFonts w:ascii="宋体" w:hAnsi="宋体"/>
              </w:rPr>
              <w:t>≤</w:t>
            </w:r>
            <w:r w:rsidR="00C91E8F">
              <w:rPr>
                <w:rFonts w:ascii="宋体" w:hAnsi="宋体"/>
              </w:rPr>
              <w:t>10</w:t>
            </w:r>
            <w:r w:rsidRPr="00C91E8F">
              <w:rPr>
                <w:rFonts w:ascii="宋体" w:hAnsi="宋体"/>
              </w:rPr>
              <w:t>s</w:t>
            </w:r>
          </w:p>
          <w:p w14:paraId="6346DA10" w14:textId="77777777" w:rsidR="00881CAA" w:rsidRPr="00C91E8F" w:rsidRDefault="00881CAA" w:rsidP="00203FED">
            <w:pPr>
              <w:jc w:val="left"/>
              <w:cnfStyle w:val="000000100000" w:firstRow="0" w:lastRow="0" w:firstColumn="0" w:lastColumn="0" w:oddVBand="0" w:evenVBand="0" w:oddHBand="1" w:evenHBand="0" w:firstRowFirstColumn="0" w:firstRowLastColumn="0" w:lastRowFirstColumn="0" w:lastRowLastColumn="0"/>
              <w:rPr>
                <w:rFonts w:ascii="宋体" w:hAnsi="宋体"/>
              </w:rPr>
            </w:pPr>
            <w:r w:rsidRPr="00C91E8F">
              <w:rPr>
                <w:rFonts w:ascii="宋体" w:hAnsi="宋体" w:hint="eastAsia"/>
              </w:rPr>
              <w:t>6</w:t>
            </w:r>
            <w:r w:rsidRPr="00C91E8F">
              <w:rPr>
                <w:rFonts w:ascii="宋体" w:hAnsi="宋体"/>
              </w:rPr>
              <w:t>m内慢速目标命中率≥</w:t>
            </w:r>
            <w:r w:rsidRPr="00C91E8F">
              <w:rPr>
                <w:rFonts w:ascii="宋体" w:hAnsi="宋体" w:hint="eastAsia"/>
              </w:rPr>
              <w:t>8</w:t>
            </w:r>
            <w:r w:rsidRPr="00C91E8F">
              <w:rPr>
                <w:rFonts w:ascii="宋体" w:hAnsi="宋体"/>
              </w:rPr>
              <w:t>0%</w:t>
            </w:r>
          </w:p>
        </w:tc>
      </w:tr>
    </w:tbl>
    <w:p w14:paraId="11360409" w14:textId="689DF71A" w:rsidR="00C50335" w:rsidRDefault="00C91E8F" w:rsidP="00EF47D4">
      <w:pPr>
        <w:jc w:val="center"/>
        <w:rPr>
          <w:rFonts w:ascii="宋体" w:hAnsi="宋体"/>
        </w:rPr>
      </w:pPr>
      <w:r w:rsidRPr="00C91E8F">
        <w:rPr>
          <w:rFonts w:ascii="宋体" w:hAnsi="宋体" w:hint="eastAsia"/>
        </w:rPr>
        <w:t>表</w:t>
      </w:r>
      <w:r w:rsidRPr="00FA265F">
        <w:t>1-1</w:t>
      </w:r>
      <w:r w:rsidR="00BA4EE2">
        <w:rPr>
          <w:rFonts w:ascii="宋体" w:hAnsi="宋体" w:hint="eastAsia"/>
        </w:rPr>
        <w:t>：</w:t>
      </w:r>
      <w:r w:rsidRPr="00C91E8F">
        <w:rPr>
          <w:rFonts w:ascii="宋体" w:hAnsi="宋体" w:hint="eastAsia"/>
        </w:rPr>
        <w:t>步兵机器人技术指标</w:t>
      </w:r>
    </w:p>
    <w:p w14:paraId="57BEF38C" w14:textId="77777777" w:rsidR="00C50335" w:rsidRDefault="00C50335" w:rsidP="00C91E8F">
      <w:pPr>
        <w:jc w:val="center"/>
        <w:rPr>
          <w:rFonts w:ascii="宋体" w:hAnsi="宋体"/>
        </w:rPr>
      </w:pPr>
    </w:p>
    <w:tbl>
      <w:tblPr>
        <w:tblStyle w:val="33"/>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6237"/>
      </w:tblGrid>
      <w:tr w:rsidR="00C50335" w:rsidRPr="00C91E8F" w14:paraId="6626A885" w14:textId="77777777" w:rsidTr="00C50335">
        <w:trPr>
          <w:cnfStyle w:val="100000000000" w:firstRow="1" w:lastRow="0" w:firstColumn="0" w:lastColumn="0" w:oddVBand="0" w:evenVBand="0" w:oddHBand="0" w:evenHBand="0" w:firstRowFirstColumn="0" w:firstRowLastColumn="0" w:lastRowFirstColumn="0" w:lastRowLastColumn="0"/>
          <w:trHeight w:val="58"/>
          <w:jc w:val="center"/>
        </w:trPr>
        <w:tc>
          <w:tcPr>
            <w:cnfStyle w:val="001000000100" w:firstRow="0" w:lastRow="0" w:firstColumn="1" w:lastColumn="0" w:oddVBand="0" w:evenVBand="0" w:oddHBand="0" w:evenHBand="0" w:firstRowFirstColumn="1" w:firstRowLastColumn="0" w:lastRowFirstColumn="0" w:lastRowLastColumn="0"/>
            <w:tcW w:w="7937" w:type="dxa"/>
            <w:gridSpan w:val="2"/>
            <w:shd w:val="clear" w:color="auto" w:fill="AEAAAA" w:themeFill="background2" w:themeFillShade="BF"/>
          </w:tcPr>
          <w:p w14:paraId="604585B0" w14:textId="77777777" w:rsidR="00C50335" w:rsidRPr="00C91E8F" w:rsidRDefault="00C50335" w:rsidP="00C50335">
            <w:pPr>
              <w:jc w:val="center"/>
              <w:rPr>
                <w:rFonts w:ascii="宋体" w:hAnsi="宋体"/>
                <w:sz w:val="32"/>
                <w:szCs w:val="32"/>
              </w:rPr>
            </w:pPr>
            <w:r w:rsidRPr="00C91E8F">
              <w:rPr>
                <w:rFonts w:ascii="宋体" w:hAnsi="宋体" w:hint="eastAsia"/>
                <w:sz w:val="32"/>
                <w:szCs w:val="32"/>
              </w:rPr>
              <w:t>步兵机器人主要技术点</w:t>
            </w:r>
          </w:p>
        </w:tc>
      </w:tr>
      <w:tr w:rsidR="00C50335" w:rsidRPr="00C91E8F" w14:paraId="44B6CA23" w14:textId="77777777" w:rsidTr="00C50335">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vAlign w:val="center"/>
          </w:tcPr>
          <w:p w14:paraId="741BF29F" w14:textId="77777777" w:rsidR="00C50335" w:rsidRPr="00C91E8F" w:rsidRDefault="00C50335" w:rsidP="00C50335">
            <w:pPr>
              <w:jc w:val="center"/>
              <w:rPr>
                <w:rFonts w:ascii="宋体" w:hAnsi="宋体"/>
              </w:rPr>
            </w:pPr>
            <w:r w:rsidRPr="00C91E8F">
              <w:rPr>
                <w:rFonts w:ascii="宋体" w:hAnsi="宋体" w:hint="eastAsia"/>
              </w:rPr>
              <w:t>机械</w:t>
            </w:r>
          </w:p>
        </w:tc>
        <w:tc>
          <w:tcPr>
            <w:tcW w:w="6237" w:type="dxa"/>
            <w:vAlign w:val="center"/>
          </w:tcPr>
          <w:p w14:paraId="6F37A4B6" w14:textId="77777777" w:rsidR="00C50335" w:rsidRPr="00C91E8F" w:rsidRDefault="00C50335" w:rsidP="00C50335">
            <w:pPr>
              <w:jc w:val="left"/>
              <w:cnfStyle w:val="000000100000" w:firstRow="0" w:lastRow="0" w:firstColumn="0" w:lastColumn="0" w:oddVBand="0" w:evenVBand="0" w:oddHBand="1" w:evenHBand="0" w:firstRowFirstColumn="0" w:firstRowLastColumn="0" w:lastRowFirstColumn="0" w:lastRowLastColumn="0"/>
              <w:rPr>
                <w:rFonts w:ascii="宋体" w:hAnsi="宋体"/>
              </w:rPr>
            </w:pPr>
            <w:r w:rsidRPr="00C91E8F">
              <w:rPr>
                <w:rFonts w:ascii="宋体" w:hAnsi="宋体" w:hint="eastAsia"/>
              </w:rPr>
              <w:t>立体式底盘框架设计；榫卯结构补强云台</w:t>
            </w:r>
          </w:p>
        </w:tc>
      </w:tr>
      <w:tr w:rsidR="00C50335" w:rsidRPr="00C91E8F" w14:paraId="77C84D4B" w14:textId="77777777" w:rsidTr="00C50335">
        <w:trPr>
          <w:trHeight w:val="400"/>
          <w:jc w:val="center"/>
        </w:trPr>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vAlign w:val="center"/>
          </w:tcPr>
          <w:p w14:paraId="33756979" w14:textId="77777777" w:rsidR="00C50335" w:rsidRPr="00C91E8F" w:rsidRDefault="00C50335" w:rsidP="00C50335">
            <w:pPr>
              <w:jc w:val="center"/>
              <w:rPr>
                <w:rFonts w:ascii="宋体" w:hAnsi="宋体"/>
              </w:rPr>
            </w:pPr>
            <w:r w:rsidRPr="00C91E8F">
              <w:rPr>
                <w:rFonts w:ascii="宋体" w:hAnsi="宋体" w:hint="eastAsia"/>
              </w:rPr>
              <w:t>电控</w:t>
            </w:r>
          </w:p>
        </w:tc>
        <w:tc>
          <w:tcPr>
            <w:tcW w:w="6237" w:type="dxa"/>
            <w:vAlign w:val="center"/>
          </w:tcPr>
          <w:p w14:paraId="3A5C08BF" w14:textId="4AE42EB3" w:rsidR="00C50335" w:rsidRPr="00C91E8F" w:rsidRDefault="00072693" w:rsidP="00C50335">
            <w:pPr>
              <w:jc w:val="left"/>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陀螺仪数据解析</w:t>
            </w:r>
          </w:p>
        </w:tc>
      </w:tr>
      <w:tr w:rsidR="00C50335" w:rsidRPr="00C91E8F" w14:paraId="268F1BCD" w14:textId="77777777" w:rsidTr="00C50335">
        <w:trPr>
          <w:cnfStyle w:val="000000100000" w:firstRow="0" w:lastRow="0" w:firstColumn="0" w:lastColumn="0" w:oddVBand="0" w:evenVBand="0" w:oddHBand="1"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vAlign w:val="center"/>
          </w:tcPr>
          <w:p w14:paraId="5A4A2224" w14:textId="77777777" w:rsidR="00C50335" w:rsidRPr="00C91E8F" w:rsidRDefault="00C50335" w:rsidP="00C50335">
            <w:pPr>
              <w:jc w:val="center"/>
              <w:rPr>
                <w:rFonts w:ascii="宋体" w:hAnsi="宋体"/>
              </w:rPr>
            </w:pPr>
            <w:r w:rsidRPr="00C91E8F">
              <w:rPr>
                <w:rFonts w:ascii="宋体" w:hAnsi="宋体" w:hint="eastAsia"/>
              </w:rPr>
              <w:t>硬件</w:t>
            </w:r>
          </w:p>
        </w:tc>
        <w:tc>
          <w:tcPr>
            <w:tcW w:w="6237" w:type="dxa"/>
            <w:vAlign w:val="center"/>
          </w:tcPr>
          <w:p w14:paraId="690CAE7F" w14:textId="16A1C2E9" w:rsidR="00C50335" w:rsidRPr="00C91E8F" w:rsidRDefault="00C50335" w:rsidP="00C50335">
            <w:pPr>
              <w:jc w:val="left"/>
              <w:cnfStyle w:val="000000100000" w:firstRow="0" w:lastRow="0" w:firstColumn="0" w:lastColumn="0" w:oddVBand="0" w:evenVBand="0" w:oddHBand="1" w:evenHBand="0" w:firstRowFirstColumn="0" w:firstRowLastColumn="0" w:lastRowFirstColumn="0" w:lastRowLastColumn="0"/>
              <w:rPr>
                <w:rFonts w:ascii="宋体" w:hAnsi="宋体"/>
              </w:rPr>
            </w:pPr>
            <w:r w:rsidRPr="00C91E8F">
              <w:rPr>
                <w:rFonts w:ascii="宋体" w:hAnsi="宋体" w:hint="eastAsia"/>
              </w:rPr>
              <w:t>滑环两端连接自行设计的底盘板和云台板，直接接</w:t>
            </w:r>
            <w:r w:rsidR="009D5891">
              <w:rPr>
                <w:rFonts w:ascii="宋体" w:hAnsi="宋体" w:hint="eastAsia"/>
              </w:rPr>
              <w:t>入</w:t>
            </w:r>
            <w:r w:rsidRPr="00C91E8F">
              <w:rPr>
                <w:rFonts w:ascii="宋体" w:hAnsi="宋体" w:hint="eastAsia"/>
              </w:rPr>
              <w:t>设备</w:t>
            </w:r>
          </w:p>
        </w:tc>
      </w:tr>
      <w:tr w:rsidR="00C50335" w:rsidRPr="00C91E8F" w14:paraId="04F5FDD4" w14:textId="77777777" w:rsidTr="00C50335">
        <w:trPr>
          <w:trHeight w:val="413"/>
          <w:jc w:val="center"/>
        </w:trPr>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vAlign w:val="center"/>
          </w:tcPr>
          <w:p w14:paraId="5B2A3CE5" w14:textId="77777777" w:rsidR="00C50335" w:rsidRPr="00C91E8F" w:rsidRDefault="00C50335" w:rsidP="00C50335">
            <w:pPr>
              <w:jc w:val="center"/>
              <w:rPr>
                <w:rFonts w:ascii="宋体" w:hAnsi="宋体"/>
              </w:rPr>
            </w:pPr>
            <w:r w:rsidRPr="00C91E8F">
              <w:rPr>
                <w:rFonts w:ascii="宋体" w:hAnsi="宋体" w:hint="eastAsia"/>
              </w:rPr>
              <w:t>视觉</w:t>
            </w:r>
          </w:p>
        </w:tc>
        <w:tc>
          <w:tcPr>
            <w:tcW w:w="6237" w:type="dxa"/>
            <w:vAlign w:val="center"/>
          </w:tcPr>
          <w:p w14:paraId="7E6F0A95" w14:textId="77777777" w:rsidR="00C50335" w:rsidRPr="00C91E8F" w:rsidRDefault="00C50335" w:rsidP="00C50335">
            <w:pPr>
              <w:jc w:val="left"/>
              <w:cnfStyle w:val="000000000000" w:firstRow="0" w:lastRow="0" w:firstColumn="0" w:lastColumn="0" w:oddVBand="0" w:evenVBand="0" w:oddHBand="0" w:evenHBand="0" w:firstRowFirstColumn="0" w:firstRowLastColumn="0" w:lastRowFirstColumn="0" w:lastRowLastColumn="0"/>
              <w:rPr>
                <w:rFonts w:ascii="宋体" w:hAnsi="宋体"/>
              </w:rPr>
            </w:pPr>
            <w:r w:rsidRPr="00C91E8F">
              <w:rPr>
                <w:rFonts w:ascii="宋体" w:hAnsi="宋体" w:hint="eastAsia"/>
              </w:rPr>
              <w:t>神经网络自动调参识别，快速适应光线条件</w:t>
            </w:r>
          </w:p>
        </w:tc>
      </w:tr>
    </w:tbl>
    <w:p w14:paraId="43CFECDA" w14:textId="63344DEA" w:rsidR="00C50335" w:rsidRPr="00C91E8F" w:rsidRDefault="00C50335" w:rsidP="00C91E8F">
      <w:pPr>
        <w:jc w:val="center"/>
        <w:rPr>
          <w:rFonts w:ascii="宋体" w:hAnsi="宋体"/>
        </w:rPr>
      </w:pPr>
      <w:r w:rsidRPr="00C50335">
        <w:rPr>
          <w:rFonts w:ascii="宋体" w:hAnsi="宋体" w:hint="eastAsia"/>
        </w:rPr>
        <w:t>表</w:t>
      </w:r>
      <w:r w:rsidRPr="00FA265F">
        <w:rPr>
          <w:rFonts w:hint="eastAsia"/>
        </w:rPr>
        <w:t>1-2</w:t>
      </w:r>
      <w:r w:rsidR="00BA4EE2">
        <w:rPr>
          <w:rFonts w:ascii="宋体" w:hAnsi="宋体" w:hint="eastAsia"/>
        </w:rPr>
        <w:t>：</w:t>
      </w:r>
      <w:r w:rsidRPr="00C50335">
        <w:rPr>
          <w:rFonts w:ascii="宋体" w:hAnsi="宋体" w:hint="eastAsia"/>
        </w:rPr>
        <w:t>步兵机器人技术点</w:t>
      </w:r>
    </w:p>
    <w:p w14:paraId="766260A7" w14:textId="56EEF5B4" w:rsidR="00881CAA" w:rsidRPr="00C91E8F" w:rsidRDefault="00881CAA" w:rsidP="00EF47D4">
      <w:pPr>
        <w:pStyle w:val="30"/>
        <w:numPr>
          <w:ilvl w:val="2"/>
          <w:numId w:val="31"/>
        </w:numPr>
        <w:spacing w:line="360" w:lineRule="auto"/>
        <w:rPr>
          <w:rFonts w:ascii="宋体" w:hAnsi="宋体"/>
        </w:rPr>
      </w:pPr>
      <w:bookmarkStart w:id="9" w:name="_Toc34784146"/>
      <w:r w:rsidRPr="00C91E8F">
        <w:rPr>
          <w:rFonts w:ascii="宋体" w:hAnsi="宋体" w:hint="eastAsia"/>
        </w:rPr>
        <w:t>英雄机器人</w:t>
      </w:r>
      <w:bookmarkEnd w:id="9"/>
    </w:p>
    <w:p w14:paraId="3722D94F" w14:textId="77777777" w:rsidR="00881CAA" w:rsidRPr="00C91E8F" w:rsidRDefault="00881CAA" w:rsidP="00EF47D4">
      <w:pPr>
        <w:ind w:firstLine="482"/>
        <w:rPr>
          <w:rFonts w:ascii="宋体" w:hAnsi="宋体"/>
          <w:szCs w:val="24"/>
        </w:rPr>
      </w:pPr>
      <w:r w:rsidRPr="00C91E8F">
        <w:rPr>
          <w:rFonts w:ascii="宋体" w:hAnsi="宋体" w:hint="eastAsia"/>
          <w:szCs w:val="24"/>
        </w:rPr>
        <w:t>研发优先级：高</w:t>
      </w:r>
    </w:p>
    <w:p w14:paraId="38F6DE60" w14:textId="2B4FA112" w:rsidR="00881CAA" w:rsidRPr="00C91E8F" w:rsidRDefault="00881CAA" w:rsidP="001646BD">
      <w:pPr>
        <w:ind w:firstLine="482"/>
        <w:rPr>
          <w:rFonts w:ascii="宋体" w:hAnsi="宋体"/>
          <w:szCs w:val="24"/>
        </w:rPr>
      </w:pPr>
      <w:r w:rsidRPr="00C91E8F">
        <w:rPr>
          <w:rFonts w:ascii="宋体" w:hAnsi="宋体" w:hint="eastAsia"/>
          <w:szCs w:val="24"/>
        </w:rPr>
        <w:t>英雄机器人</w:t>
      </w:r>
      <w:r w:rsidR="009D5891">
        <w:rPr>
          <w:rFonts w:ascii="宋体" w:hAnsi="宋体" w:hint="eastAsia"/>
          <w:szCs w:val="24"/>
        </w:rPr>
        <w:t>底</w:t>
      </w:r>
      <w:r w:rsidRPr="00C91E8F">
        <w:rPr>
          <w:rFonts w:ascii="宋体" w:hAnsi="宋体" w:hint="eastAsia"/>
          <w:szCs w:val="24"/>
        </w:rPr>
        <w:t>盘需具有优异的机动性与良好的稳定性</w:t>
      </w:r>
      <w:r w:rsidR="009D5891">
        <w:rPr>
          <w:rFonts w:ascii="宋体" w:hAnsi="宋体" w:hint="eastAsia"/>
          <w:szCs w:val="24"/>
        </w:rPr>
        <w:t>，支持小陀螺</w:t>
      </w:r>
      <w:r w:rsidRPr="00C91E8F">
        <w:rPr>
          <w:rFonts w:ascii="宋体" w:hAnsi="宋体" w:hint="eastAsia"/>
          <w:szCs w:val="24"/>
        </w:rPr>
        <w:t>。云台及发射机构需具有稳定的弹道与灵活精确的运动性能，且支持两种口径弹丸的发射。</w:t>
      </w:r>
    </w:p>
    <w:tbl>
      <w:tblPr>
        <w:tblStyle w:val="33"/>
        <w:tblW w:w="7937" w:type="dxa"/>
        <w:jc w:val="center"/>
        <w:tblLook w:val="04A0" w:firstRow="1" w:lastRow="0" w:firstColumn="1" w:lastColumn="0" w:noHBand="0" w:noVBand="1"/>
      </w:tblPr>
      <w:tblGrid>
        <w:gridCol w:w="1701"/>
        <w:gridCol w:w="6236"/>
      </w:tblGrid>
      <w:tr w:rsidR="000F5D76" w:rsidRPr="00C91E8F" w14:paraId="2FA02C14" w14:textId="77777777" w:rsidTr="00F976BA">
        <w:trPr>
          <w:cnfStyle w:val="100000000000" w:firstRow="1" w:lastRow="0" w:firstColumn="0" w:lastColumn="0" w:oddVBand="0" w:evenVBand="0" w:oddHBand="0" w:evenHBand="0" w:firstRowFirstColumn="0" w:firstRowLastColumn="0" w:lastRowFirstColumn="0" w:lastRowLastColumn="0"/>
          <w:trHeight w:val="351"/>
          <w:jc w:val="center"/>
        </w:trPr>
        <w:tc>
          <w:tcPr>
            <w:cnfStyle w:val="001000000100" w:firstRow="0" w:lastRow="0" w:firstColumn="1" w:lastColumn="0" w:oddVBand="0" w:evenVBand="0" w:oddHBand="0" w:evenHBand="0" w:firstRowFirstColumn="1" w:firstRowLastColumn="0" w:lastRowFirstColumn="0" w:lastRowLastColumn="0"/>
            <w:tcW w:w="7937" w:type="dxa"/>
            <w:gridSpan w:val="2"/>
            <w:tcBorders>
              <w:top w:val="single" w:sz="8" w:space="0" w:color="auto"/>
              <w:left w:val="single" w:sz="8" w:space="0" w:color="auto"/>
              <w:bottom w:val="single" w:sz="8" w:space="0" w:color="auto"/>
              <w:right w:val="single" w:sz="8" w:space="0" w:color="auto"/>
            </w:tcBorders>
            <w:shd w:val="clear" w:color="auto" w:fill="AEAAAA" w:themeFill="background2" w:themeFillShade="BF"/>
            <w:vAlign w:val="center"/>
          </w:tcPr>
          <w:p w14:paraId="1ACC6DE2" w14:textId="33CB7FFC" w:rsidR="000F5D76" w:rsidRPr="00C91E8F" w:rsidRDefault="000F5D76" w:rsidP="000F5D76">
            <w:pPr>
              <w:jc w:val="center"/>
              <w:rPr>
                <w:rFonts w:ascii="宋体" w:hAnsi="宋体"/>
                <w:sz w:val="32"/>
                <w:szCs w:val="32"/>
              </w:rPr>
            </w:pPr>
            <w:r w:rsidRPr="00C91E8F">
              <w:rPr>
                <w:rFonts w:ascii="宋体" w:hAnsi="宋体" w:hint="eastAsia"/>
                <w:sz w:val="32"/>
                <w:szCs w:val="32"/>
              </w:rPr>
              <w:t>英雄机器人技术指标</w:t>
            </w:r>
          </w:p>
        </w:tc>
      </w:tr>
      <w:tr w:rsidR="00881CAA" w:rsidRPr="00C91E8F" w14:paraId="2F83F48C" w14:textId="77777777" w:rsidTr="00F976BA">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8" w:space="0" w:color="auto"/>
              <w:left w:val="single" w:sz="8" w:space="0" w:color="auto"/>
              <w:bottom w:val="single" w:sz="8" w:space="0" w:color="auto"/>
              <w:right w:val="single" w:sz="8" w:space="0" w:color="auto"/>
            </w:tcBorders>
            <w:vAlign w:val="center"/>
          </w:tcPr>
          <w:p w14:paraId="2EC7BEDA" w14:textId="77777777" w:rsidR="00881CAA" w:rsidRPr="00C91E8F" w:rsidRDefault="00881CAA" w:rsidP="00451842">
            <w:pPr>
              <w:jc w:val="center"/>
              <w:rPr>
                <w:rFonts w:ascii="宋体" w:hAnsi="宋体"/>
              </w:rPr>
            </w:pPr>
            <w:r w:rsidRPr="00C91E8F">
              <w:rPr>
                <w:rFonts w:ascii="宋体" w:hAnsi="宋体" w:hint="eastAsia"/>
              </w:rPr>
              <w:t>重量</w:t>
            </w:r>
          </w:p>
        </w:tc>
        <w:tc>
          <w:tcPr>
            <w:tcW w:w="6236" w:type="dxa"/>
            <w:tcBorders>
              <w:left w:val="single" w:sz="8" w:space="0" w:color="auto"/>
              <w:bottom w:val="single" w:sz="8" w:space="0" w:color="auto"/>
              <w:right w:val="single" w:sz="8" w:space="0" w:color="auto"/>
            </w:tcBorders>
            <w:vAlign w:val="center"/>
          </w:tcPr>
          <w:p w14:paraId="3FF184E4" w14:textId="77777777" w:rsidR="00881CAA" w:rsidRPr="00C91E8F" w:rsidRDefault="00881CAA" w:rsidP="00203FED">
            <w:pPr>
              <w:jc w:val="left"/>
              <w:cnfStyle w:val="000000100000" w:firstRow="0" w:lastRow="0" w:firstColumn="0" w:lastColumn="0" w:oddVBand="0" w:evenVBand="0" w:oddHBand="1" w:evenHBand="0" w:firstRowFirstColumn="0" w:firstRowLastColumn="0" w:lastRowFirstColumn="0" w:lastRowLastColumn="0"/>
              <w:rPr>
                <w:rFonts w:ascii="宋体" w:hAnsi="宋体"/>
              </w:rPr>
            </w:pPr>
            <w:r w:rsidRPr="00C91E8F">
              <w:rPr>
                <w:rFonts w:ascii="宋体" w:hAnsi="宋体" w:hint="eastAsia"/>
              </w:rPr>
              <w:t>≤30</w:t>
            </w:r>
            <w:r w:rsidRPr="00C91E8F">
              <w:rPr>
                <w:rFonts w:ascii="宋体" w:hAnsi="宋体"/>
              </w:rPr>
              <w:t>kg（不含裁判系统）</w:t>
            </w:r>
          </w:p>
        </w:tc>
      </w:tr>
      <w:tr w:rsidR="00881CAA" w:rsidRPr="00C91E8F" w14:paraId="219273F1" w14:textId="77777777" w:rsidTr="00F976BA">
        <w:trPr>
          <w:trHeight w:val="453"/>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8" w:space="0" w:color="auto"/>
              <w:left w:val="single" w:sz="8" w:space="0" w:color="auto"/>
              <w:bottom w:val="single" w:sz="8" w:space="0" w:color="auto"/>
              <w:right w:val="single" w:sz="8" w:space="0" w:color="auto"/>
            </w:tcBorders>
            <w:vAlign w:val="center"/>
          </w:tcPr>
          <w:p w14:paraId="744970E7" w14:textId="77777777" w:rsidR="00881CAA" w:rsidRPr="00C91E8F" w:rsidRDefault="00881CAA" w:rsidP="00451842">
            <w:pPr>
              <w:jc w:val="center"/>
              <w:rPr>
                <w:rFonts w:ascii="宋体" w:hAnsi="宋体"/>
              </w:rPr>
            </w:pPr>
            <w:r w:rsidRPr="00C91E8F">
              <w:rPr>
                <w:rFonts w:ascii="宋体" w:hAnsi="宋体" w:hint="eastAsia"/>
              </w:rPr>
              <w:t>大小</w:t>
            </w:r>
          </w:p>
        </w:tc>
        <w:tc>
          <w:tcPr>
            <w:tcW w:w="6236" w:type="dxa"/>
            <w:tcBorders>
              <w:top w:val="single" w:sz="8" w:space="0" w:color="auto"/>
              <w:left w:val="single" w:sz="8" w:space="0" w:color="auto"/>
              <w:bottom w:val="single" w:sz="8" w:space="0" w:color="auto"/>
              <w:right w:val="single" w:sz="8" w:space="0" w:color="auto"/>
            </w:tcBorders>
            <w:vAlign w:val="center"/>
          </w:tcPr>
          <w:p w14:paraId="407D4A26" w14:textId="77777777" w:rsidR="00881CAA" w:rsidRPr="00C91E8F" w:rsidRDefault="00881CAA" w:rsidP="00203FED">
            <w:pPr>
              <w:jc w:val="left"/>
              <w:cnfStyle w:val="000000000000" w:firstRow="0" w:lastRow="0" w:firstColumn="0" w:lastColumn="0" w:oddVBand="0" w:evenVBand="0" w:oddHBand="0" w:evenHBand="0" w:firstRowFirstColumn="0" w:firstRowLastColumn="0" w:lastRowFirstColumn="0" w:lastRowLastColumn="0"/>
              <w:rPr>
                <w:rFonts w:ascii="宋体" w:hAnsi="宋体"/>
              </w:rPr>
            </w:pPr>
            <w:r w:rsidRPr="00C91E8F">
              <w:rPr>
                <w:rFonts w:ascii="宋体" w:hAnsi="宋体" w:hint="eastAsia"/>
              </w:rPr>
              <w:t>≤800*800*800（单位：mm）</w:t>
            </w:r>
          </w:p>
        </w:tc>
      </w:tr>
      <w:tr w:rsidR="00881CAA" w:rsidRPr="00C91E8F" w14:paraId="1EE3E068" w14:textId="77777777" w:rsidTr="00F976BA">
        <w:trPr>
          <w:cnfStyle w:val="000000100000" w:firstRow="0" w:lastRow="0" w:firstColumn="0" w:lastColumn="0" w:oddVBand="0" w:evenVBand="0" w:oddHBand="1" w:evenHBand="0" w:firstRowFirstColumn="0" w:firstRowLastColumn="0" w:lastRowFirstColumn="0" w:lastRowLastColumn="0"/>
          <w:trHeight w:val="418"/>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8" w:space="0" w:color="auto"/>
              <w:left w:val="single" w:sz="8" w:space="0" w:color="auto"/>
              <w:bottom w:val="single" w:sz="8" w:space="0" w:color="auto"/>
              <w:right w:val="single" w:sz="8" w:space="0" w:color="auto"/>
            </w:tcBorders>
            <w:vAlign w:val="center"/>
          </w:tcPr>
          <w:p w14:paraId="0A7699C1" w14:textId="77777777" w:rsidR="00881CAA" w:rsidRPr="00C91E8F" w:rsidRDefault="00881CAA" w:rsidP="00451842">
            <w:pPr>
              <w:jc w:val="center"/>
              <w:rPr>
                <w:rFonts w:ascii="宋体" w:hAnsi="宋体"/>
              </w:rPr>
            </w:pPr>
            <w:r w:rsidRPr="00C91E8F">
              <w:rPr>
                <w:rFonts w:ascii="宋体" w:hAnsi="宋体" w:hint="eastAsia"/>
              </w:rPr>
              <w:lastRenderedPageBreak/>
              <w:t>射频</w:t>
            </w:r>
          </w:p>
        </w:tc>
        <w:tc>
          <w:tcPr>
            <w:tcW w:w="6236" w:type="dxa"/>
            <w:tcBorders>
              <w:top w:val="single" w:sz="8" w:space="0" w:color="auto"/>
              <w:left w:val="single" w:sz="8" w:space="0" w:color="auto"/>
              <w:bottom w:val="single" w:sz="8" w:space="0" w:color="auto"/>
              <w:right w:val="single" w:sz="8" w:space="0" w:color="auto"/>
            </w:tcBorders>
            <w:vAlign w:val="center"/>
          </w:tcPr>
          <w:p w14:paraId="13BB98DC" w14:textId="27C1D046" w:rsidR="00881CAA" w:rsidRPr="00C91E8F" w:rsidRDefault="00881CAA" w:rsidP="00203FED">
            <w:pPr>
              <w:jc w:val="left"/>
              <w:cnfStyle w:val="000000100000" w:firstRow="0" w:lastRow="0" w:firstColumn="0" w:lastColumn="0" w:oddVBand="0" w:evenVBand="0" w:oddHBand="1" w:evenHBand="0" w:firstRowFirstColumn="0" w:firstRowLastColumn="0" w:lastRowFirstColumn="0" w:lastRowLastColumn="0"/>
              <w:rPr>
                <w:rFonts w:ascii="宋体" w:hAnsi="宋体"/>
              </w:rPr>
            </w:pPr>
            <w:r w:rsidRPr="00C91E8F">
              <w:rPr>
                <w:rFonts w:ascii="宋体" w:hAnsi="宋体" w:hint="eastAsia"/>
              </w:rPr>
              <w:t>17mm弹丸 10发/s</w:t>
            </w:r>
            <w:r w:rsidR="009D5891">
              <w:rPr>
                <w:rFonts w:ascii="宋体" w:hAnsi="宋体" w:hint="eastAsia"/>
              </w:rPr>
              <w:t>，</w:t>
            </w:r>
            <w:r w:rsidRPr="00C91E8F">
              <w:rPr>
                <w:rFonts w:ascii="宋体" w:hAnsi="宋体" w:hint="eastAsia"/>
              </w:rPr>
              <w:t>42mm弹丸 无严格要求</w:t>
            </w:r>
          </w:p>
        </w:tc>
      </w:tr>
      <w:tr w:rsidR="00881CAA" w:rsidRPr="00C91E8F" w14:paraId="24018676" w14:textId="77777777" w:rsidTr="00F976BA">
        <w:trPr>
          <w:trHeight w:val="418"/>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8" w:space="0" w:color="auto"/>
              <w:left w:val="single" w:sz="8" w:space="0" w:color="auto"/>
              <w:bottom w:val="single" w:sz="8" w:space="0" w:color="auto"/>
              <w:right w:val="single" w:sz="8" w:space="0" w:color="auto"/>
            </w:tcBorders>
            <w:vAlign w:val="center"/>
          </w:tcPr>
          <w:p w14:paraId="2724ADE8" w14:textId="77777777" w:rsidR="00881CAA" w:rsidRPr="00C91E8F" w:rsidRDefault="00881CAA" w:rsidP="00451842">
            <w:pPr>
              <w:jc w:val="center"/>
              <w:rPr>
                <w:rFonts w:ascii="宋体" w:hAnsi="宋体"/>
              </w:rPr>
            </w:pPr>
            <w:r w:rsidRPr="00C91E8F">
              <w:rPr>
                <w:rFonts w:ascii="宋体" w:hAnsi="宋体" w:hint="eastAsia"/>
              </w:rPr>
              <w:t>射速</w:t>
            </w:r>
          </w:p>
        </w:tc>
        <w:tc>
          <w:tcPr>
            <w:tcW w:w="6236" w:type="dxa"/>
            <w:tcBorders>
              <w:top w:val="single" w:sz="8" w:space="0" w:color="auto"/>
              <w:left w:val="single" w:sz="8" w:space="0" w:color="auto"/>
              <w:bottom w:val="single" w:sz="8" w:space="0" w:color="auto"/>
              <w:right w:val="single" w:sz="8" w:space="0" w:color="auto"/>
            </w:tcBorders>
            <w:vAlign w:val="center"/>
          </w:tcPr>
          <w:p w14:paraId="69DED0EA" w14:textId="0E621E4C" w:rsidR="00881CAA" w:rsidRPr="00C91E8F" w:rsidRDefault="00881CAA" w:rsidP="00203FED">
            <w:pPr>
              <w:jc w:val="left"/>
              <w:cnfStyle w:val="000000000000" w:firstRow="0" w:lastRow="0" w:firstColumn="0" w:lastColumn="0" w:oddVBand="0" w:evenVBand="0" w:oddHBand="0" w:evenHBand="0" w:firstRowFirstColumn="0" w:firstRowLastColumn="0" w:lastRowFirstColumn="0" w:lastRowLastColumn="0"/>
              <w:rPr>
                <w:rFonts w:ascii="宋体" w:hAnsi="宋体"/>
              </w:rPr>
            </w:pPr>
            <w:r w:rsidRPr="00C91E8F">
              <w:rPr>
                <w:rFonts w:ascii="宋体" w:hAnsi="宋体" w:hint="eastAsia"/>
              </w:rPr>
              <w:t>17mm弹丸≥25m/s</w:t>
            </w:r>
            <w:r w:rsidR="009D5891">
              <w:rPr>
                <w:rFonts w:ascii="宋体" w:hAnsi="宋体" w:hint="eastAsia"/>
              </w:rPr>
              <w:t>，</w:t>
            </w:r>
            <w:r w:rsidRPr="00C91E8F">
              <w:rPr>
                <w:rFonts w:ascii="宋体" w:hAnsi="宋体" w:hint="eastAsia"/>
              </w:rPr>
              <w:t>42mm弹丸≥15m/s</w:t>
            </w:r>
          </w:p>
        </w:tc>
      </w:tr>
      <w:tr w:rsidR="00881CAA" w:rsidRPr="00C91E8F" w14:paraId="40F94F0D" w14:textId="77777777" w:rsidTr="00F976BA">
        <w:trPr>
          <w:cnfStyle w:val="000000100000" w:firstRow="0" w:lastRow="0" w:firstColumn="0" w:lastColumn="0" w:oddVBand="0" w:evenVBand="0" w:oddHBand="1" w:evenHBand="0" w:firstRowFirstColumn="0" w:firstRowLastColumn="0" w:lastRowFirstColumn="0" w:lastRowLastColumn="0"/>
          <w:trHeight w:val="1168"/>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8" w:space="0" w:color="auto"/>
              <w:left w:val="single" w:sz="8" w:space="0" w:color="auto"/>
              <w:bottom w:val="single" w:sz="8" w:space="0" w:color="auto"/>
              <w:right w:val="single" w:sz="8" w:space="0" w:color="auto"/>
            </w:tcBorders>
            <w:vAlign w:val="center"/>
          </w:tcPr>
          <w:p w14:paraId="69903475" w14:textId="77777777" w:rsidR="00881CAA" w:rsidRPr="00C91E8F" w:rsidRDefault="00881CAA" w:rsidP="00451842">
            <w:pPr>
              <w:jc w:val="center"/>
              <w:rPr>
                <w:rFonts w:ascii="宋体" w:hAnsi="宋体"/>
              </w:rPr>
            </w:pPr>
            <w:r w:rsidRPr="00C91E8F">
              <w:rPr>
                <w:rFonts w:ascii="宋体" w:hAnsi="宋体" w:hint="eastAsia"/>
              </w:rPr>
              <w:t>机动性能</w:t>
            </w:r>
          </w:p>
        </w:tc>
        <w:tc>
          <w:tcPr>
            <w:tcW w:w="6236" w:type="dxa"/>
            <w:tcBorders>
              <w:top w:val="single" w:sz="8" w:space="0" w:color="auto"/>
              <w:left w:val="single" w:sz="8" w:space="0" w:color="auto"/>
              <w:bottom w:val="single" w:sz="8" w:space="0" w:color="auto"/>
              <w:right w:val="single" w:sz="8" w:space="0" w:color="auto"/>
            </w:tcBorders>
            <w:vAlign w:val="center"/>
          </w:tcPr>
          <w:p w14:paraId="5C39534E" w14:textId="77777777" w:rsidR="00881CAA" w:rsidRPr="00C91E8F" w:rsidRDefault="00881CAA" w:rsidP="00203FED">
            <w:pPr>
              <w:jc w:val="left"/>
              <w:cnfStyle w:val="000000100000" w:firstRow="0" w:lastRow="0" w:firstColumn="0" w:lastColumn="0" w:oddVBand="0" w:evenVBand="0" w:oddHBand="1" w:evenHBand="0" w:firstRowFirstColumn="0" w:firstRowLastColumn="0" w:lastRowFirstColumn="0" w:lastRowLastColumn="0"/>
              <w:rPr>
                <w:rFonts w:ascii="宋体" w:hAnsi="宋体"/>
              </w:rPr>
            </w:pPr>
            <w:r w:rsidRPr="00C91E8F">
              <w:rPr>
                <w:rFonts w:ascii="宋体" w:hAnsi="宋体" w:hint="eastAsia"/>
              </w:rPr>
              <w:t>最高移速≥2</w:t>
            </w:r>
            <w:r w:rsidRPr="00C91E8F">
              <w:rPr>
                <w:rFonts w:ascii="宋体" w:hAnsi="宋体"/>
              </w:rPr>
              <w:t>m/s</w:t>
            </w:r>
          </w:p>
          <w:p w14:paraId="1E3DB945" w14:textId="3E4FA9E6" w:rsidR="00881CAA" w:rsidRPr="00C91E8F" w:rsidRDefault="00881CAA" w:rsidP="00203FED">
            <w:pPr>
              <w:jc w:val="left"/>
              <w:cnfStyle w:val="000000100000" w:firstRow="0" w:lastRow="0" w:firstColumn="0" w:lastColumn="0" w:oddVBand="0" w:evenVBand="0" w:oddHBand="1" w:evenHBand="0" w:firstRowFirstColumn="0" w:firstRowLastColumn="0" w:lastRowFirstColumn="0" w:lastRowLastColumn="0"/>
              <w:rPr>
                <w:rFonts w:ascii="宋体" w:hAnsi="宋体"/>
              </w:rPr>
            </w:pPr>
            <w:r w:rsidRPr="00C91E8F">
              <w:rPr>
                <w:rFonts w:ascii="宋体" w:hAnsi="宋体" w:hint="eastAsia"/>
              </w:rPr>
              <w:t>可以</w:t>
            </w:r>
            <w:r w:rsidR="000F5D76">
              <w:rPr>
                <w:rFonts w:ascii="宋体" w:hAnsi="宋体" w:hint="eastAsia"/>
              </w:rPr>
              <w:t>保持</w:t>
            </w:r>
            <w:r w:rsidRPr="00C91E8F">
              <w:rPr>
                <w:rFonts w:ascii="宋体" w:hAnsi="宋体" w:hint="eastAsia"/>
              </w:rPr>
              <w:t>直线上坡上桥</w:t>
            </w:r>
          </w:p>
        </w:tc>
      </w:tr>
      <w:tr w:rsidR="00881CAA" w:rsidRPr="00C91E8F" w14:paraId="0F504190" w14:textId="77777777" w:rsidTr="00F976BA">
        <w:trPr>
          <w:trHeight w:val="808"/>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8" w:space="0" w:color="auto"/>
              <w:left w:val="single" w:sz="8" w:space="0" w:color="auto"/>
              <w:bottom w:val="single" w:sz="8" w:space="0" w:color="auto"/>
            </w:tcBorders>
            <w:vAlign w:val="center"/>
          </w:tcPr>
          <w:p w14:paraId="375A8E66" w14:textId="77777777" w:rsidR="00881CAA" w:rsidRPr="00C91E8F" w:rsidRDefault="00881CAA" w:rsidP="00451842">
            <w:pPr>
              <w:jc w:val="center"/>
              <w:rPr>
                <w:rFonts w:ascii="宋体" w:hAnsi="宋体"/>
              </w:rPr>
            </w:pPr>
            <w:r w:rsidRPr="00C91E8F">
              <w:rPr>
                <w:rFonts w:ascii="宋体" w:hAnsi="宋体" w:hint="eastAsia"/>
              </w:rPr>
              <w:t>弹道</w:t>
            </w:r>
          </w:p>
        </w:tc>
        <w:tc>
          <w:tcPr>
            <w:tcW w:w="6236" w:type="dxa"/>
            <w:tcBorders>
              <w:top w:val="single" w:sz="8" w:space="0" w:color="auto"/>
              <w:bottom w:val="single" w:sz="8" w:space="0" w:color="auto"/>
              <w:right w:val="single" w:sz="8" w:space="0" w:color="auto"/>
            </w:tcBorders>
            <w:vAlign w:val="center"/>
          </w:tcPr>
          <w:p w14:paraId="2815AF61" w14:textId="77777777" w:rsidR="00881CAA" w:rsidRPr="00C91E8F" w:rsidRDefault="00881CAA" w:rsidP="00203FED">
            <w:pPr>
              <w:jc w:val="left"/>
              <w:cnfStyle w:val="000000000000" w:firstRow="0" w:lastRow="0" w:firstColumn="0" w:lastColumn="0" w:oddVBand="0" w:evenVBand="0" w:oddHBand="0" w:evenHBand="0" w:firstRowFirstColumn="0" w:firstRowLastColumn="0" w:lastRowFirstColumn="0" w:lastRowLastColumn="0"/>
              <w:rPr>
                <w:rFonts w:ascii="宋体" w:hAnsi="宋体"/>
              </w:rPr>
            </w:pPr>
            <w:r w:rsidRPr="00C91E8F">
              <w:rPr>
                <w:rFonts w:ascii="宋体" w:hAnsi="宋体" w:hint="eastAsia"/>
              </w:rPr>
              <w:t>3m内大装甲命中率≥85</w:t>
            </w:r>
            <w:r w:rsidRPr="00C91E8F">
              <w:rPr>
                <w:rFonts w:ascii="宋体" w:hAnsi="宋体"/>
              </w:rPr>
              <w:t>%</w:t>
            </w:r>
          </w:p>
          <w:p w14:paraId="62F5EB49" w14:textId="77777777" w:rsidR="00881CAA" w:rsidRPr="00C91E8F" w:rsidRDefault="00881CAA" w:rsidP="00203FED">
            <w:pPr>
              <w:jc w:val="left"/>
              <w:cnfStyle w:val="000000000000" w:firstRow="0" w:lastRow="0" w:firstColumn="0" w:lastColumn="0" w:oddVBand="0" w:evenVBand="0" w:oddHBand="0" w:evenHBand="0" w:firstRowFirstColumn="0" w:firstRowLastColumn="0" w:lastRowFirstColumn="0" w:lastRowLastColumn="0"/>
              <w:rPr>
                <w:rFonts w:ascii="宋体" w:hAnsi="宋体"/>
              </w:rPr>
            </w:pPr>
            <w:r w:rsidRPr="00C91E8F">
              <w:rPr>
                <w:rFonts w:ascii="宋体" w:hAnsi="宋体" w:hint="eastAsia"/>
              </w:rPr>
              <w:t>7m内大装甲命中率≥75</w:t>
            </w:r>
            <w:r w:rsidRPr="00C91E8F">
              <w:rPr>
                <w:rFonts w:ascii="宋体" w:hAnsi="宋体"/>
              </w:rPr>
              <w:t>%</w:t>
            </w:r>
          </w:p>
        </w:tc>
      </w:tr>
      <w:tr w:rsidR="00881CAA" w:rsidRPr="00C91E8F" w14:paraId="37D9D2FE" w14:textId="77777777" w:rsidTr="00F976BA">
        <w:trPr>
          <w:cnfStyle w:val="000000100000" w:firstRow="0" w:lastRow="0" w:firstColumn="0" w:lastColumn="0" w:oddVBand="0" w:evenVBand="0" w:oddHBand="1" w:evenHBand="0" w:firstRowFirstColumn="0" w:firstRowLastColumn="0" w:lastRowFirstColumn="0" w:lastRowLastColumn="0"/>
          <w:trHeight w:val="827"/>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8" w:space="0" w:color="auto"/>
              <w:left w:val="single" w:sz="8" w:space="0" w:color="auto"/>
              <w:bottom w:val="single" w:sz="8" w:space="0" w:color="auto"/>
            </w:tcBorders>
            <w:vAlign w:val="center"/>
          </w:tcPr>
          <w:p w14:paraId="14EFF653" w14:textId="77777777" w:rsidR="00881CAA" w:rsidRPr="00C91E8F" w:rsidRDefault="00881CAA" w:rsidP="00451842">
            <w:pPr>
              <w:jc w:val="center"/>
              <w:rPr>
                <w:rFonts w:ascii="宋体" w:hAnsi="宋体"/>
              </w:rPr>
            </w:pPr>
            <w:r w:rsidRPr="00C91E8F">
              <w:rPr>
                <w:rFonts w:ascii="宋体" w:hAnsi="宋体" w:hint="eastAsia"/>
              </w:rPr>
              <w:t>弹仓容量</w:t>
            </w:r>
          </w:p>
        </w:tc>
        <w:tc>
          <w:tcPr>
            <w:tcW w:w="6236" w:type="dxa"/>
            <w:tcBorders>
              <w:top w:val="single" w:sz="8" w:space="0" w:color="auto"/>
              <w:bottom w:val="single" w:sz="8" w:space="0" w:color="auto"/>
              <w:right w:val="single" w:sz="8" w:space="0" w:color="auto"/>
            </w:tcBorders>
            <w:vAlign w:val="center"/>
          </w:tcPr>
          <w:p w14:paraId="54C98CCB" w14:textId="77777777" w:rsidR="00881CAA" w:rsidRPr="00C91E8F" w:rsidRDefault="00881CAA" w:rsidP="00203FED">
            <w:pPr>
              <w:jc w:val="left"/>
              <w:cnfStyle w:val="000000100000" w:firstRow="0" w:lastRow="0" w:firstColumn="0" w:lastColumn="0" w:oddVBand="0" w:evenVBand="0" w:oddHBand="1" w:evenHBand="0" w:firstRowFirstColumn="0" w:firstRowLastColumn="0" w:lastRowFirstColumn="0" w:lastRowLastColumn="0"/>
              <w:rPr>
                <w:rFonts w:ascii="宋体" w:hAnsi="宋体"/>
              </w:rPr>
            </w:pPr>
            <w:r w:rsidRPr="00C91E8F">
              <w:rPr>
                <w:rFonts w:ascii="宋体" w:hAnsi="宋体" w:hint="eastAsia"/>
              </w:rPr>
              <w:t>17mm弹丸≥</w:t>
            </w:r>
            <w:r w:rsidRPr="00C91E8F">
              <w:rPr>
                <w:rFonts w:ascii="宋体" w:hAnsi="宋体"/>
              </w:rPr>
              <w:t>2</w:t>
            </w:r>
            <w:r w:rsidRPr="00C91E8F">
              <w:rPr>
                <w:rFonts w:ascii="宋体" w:hAnsi="宋体" w:hint="eastAsia"/>
              </w:rPr>
              <w:t>0</w:t>
            </w:r>
            <w:r w:rsidRPr="00C91E8F">
              <w:rPr>
                <w:rFonts w:ascii="宋体" w:hAnsi="宋体"/>
              </w:rPr>
              <w:t>0</w:t>
            </w:r>
          </w:p>
          <w:p w14:paraId="532B1BE4" w14:textId="77777777" w:rsidR="00881CAA" w:rsidRPr="00C91E8F" w:rsidRDefault="00881CAA" w:rsidP="00203FED">
            <w:pPr>
              <w:jc w:val="left"/>
              <w:cnfStyle w:val="000000100000" w:firstRow="0" w:lastRow="0" w:firstColumn="0" w:lastColumn="0" w:oddVBand="0" w:evenVBand="0" w:oddHBand="1" w:evenHBand="0" w:firstRowFirstColumn="0" w:firstRowLastColumn="0" w:lastRowFirstColumn="0" w:lastRowLastColumn="0"/>
              <w:rPr>
                <w:rFonts w:ascii="宋体" w:hAnsi="宋体"/>
              </w:rPr>
            </w:pPr>
            <w:r w:rsidRPr="00C91E8F">
              <w:rPr>
                <w:rFonts w:ascii="宋体" w:hAnsi="宋体" w:hint="eastAsia"/>
              </w:rPr>
              <w:t>42mm弹丸≥40</w:t>
            </w:r>
          </w:p>
        </w:tc>
      </w:tr>
    </w:tbl>
    <w:p w14:paraId="770E241D" w14:textId="109FF2DA" w:rsidR="00881CAA" w:rsidRDefault="00C91E8F" w:rsidP="00C91E8F">
      <w:pPr>
        <w:jc w:val="center"/>
        <w:rPr>
          <w:rFonts w:ascii="宋体" w:hAnsi="宋体"/>
        </w:rPr>
      </w:pPr>
      <w:r w:rsidRPr="00C91E8F">
        <w:rPr>
          <w:rFonts w:ascii="宋体" w:hAnsi="宋体" w:hint="eastAsia"/>
        </w:rPr>
        <w:t>表</w:t>
      </w:r>
      <w:r w:rsidRPr="00FA265F">
        <w:rPr>
          <w:rFonts w:hint="eastAsia"/>
        </w:rPr>
        <w:t>1-3</w:t>
      </w:r>
      <w:r w:rsidR="00BA4EE2">
        <w:rPr>
          <w:rFonts w:ascii="宋体" w:hAnsi="宋体" w:hint="eastAsia"/>
        </w:rPr>
        <w:t>：</w:t>
      </w:r>
      <w:r w:rsidRPr="00C91E8F">
        <w:rPr>
          <w:rFonts w:ascii="宋体" w:hAnsi="宋体" w:hint="eastAsia"/>
        </w:rPr>
        <w:t>英雄机器人技术指标</w:t>
      </w:r>
    </w:p>
    <w:p w14:paraId="2A84CDF0" w14:textId="77777777" w:rsidR="00C50335" w:rsidRPr="00C91E8F" w:rsidRDefault="00C50335" w:rsidP="00C91E8F">
      <w:pPr>
        <w:jc w:val="center"/>
        <w:rPr>
          <w:rFonts w:ascii="宋体" w:hAnsi="宋体"/>
        </w:rPr>
      </w:pPr>
    </w:p>
    <w:tbl>
      <w:tblPr>
        <w:tblStyle w:val="33"/>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6237"/>
      </w:tblGrid>
      <w:tr w:rsidR="000F5D76" w:rsidRPr="00C91E8F" w14:paraId="0435A260" w14:textId="77777777" w:rsidTr="00F976BA">
        <w:trPr>
          <w:cnfStyle w:val="100000000000" w:firstRow="1" w:lastRow="0" w:firstColumn="0" w:lastColumn="0" w:oddVBand="0" w:evenVBand="0" w:oddHBand="0" w:evenHBand="0" w:firstRowFirstColumn="0" w:firstRowLastColumn="0" w:lastRowFirstColumn="0" w:lastRowLastColumn="0"/>
          <w:trHeight w:val="513"/>
          <w:jc w:val="center"/>
        </w:trPr>
        <w:tc>
          <w:tcPr>
            <w:cnfStyle w:val="001000000100" w:firstRow="0" w:lastRow="0" w:firstColumn="1" w:lastColumn="0" w:oddVBand="0" w:evenVBand="0" w:oddHBand="0" w:evenHBand="0" w:firstRowFirstColumn="1" w:firstRowLastColumn="0" w:lastRowFirstColumn="0" w:lastRowLastColumn="0"/>
            <w:tcW w:w="7937" w:type="dxa"/>
            <w:gridSpan w:val="2"/>
            <w:shd w:val="clear" w:color="auto" w:fill="AEAAAA" w:themeFill="background2" w:themeFillShade="BF"/>
            <w:vAlign w:val="center"/>
          </w:tcPr>
          <w:p w14:paraId="4718244E" w14:textId="77777777" w:rsidR="000F5D76" w:rsidRPr="00C91E8F" w:rsidRDefault="000F5D76" w:rsidP="00A44D27">
            <w:pPr>
              <w:jc w:val="center"/>
              <w:rPr>
                <w:rFonts w:ascii="宋体" w:hAnsi="宋体"/>
                <w:sz w:val="32"/>
                <w:szCs w:val="32"/>
              </w:rPr>
            </w:pPr>
            <w:r w:rsidRPr="00C91E8F">
              <w:rPr>
                <w:rFonts w:ascii="宋体" w:hAnsi="宋体" w:hint="eastAsia"/>
                <w:sz w:val="32"/>
                <w:szCs w:val="32"/>
              </w:rPr>
              <w:t>英雄机器人主要技术点</w:t>
            </w:r>
          </w:p>
        </w:tc>
      </w:tr>
      <w:tr w:rsidR="000F5D76" w:rsidRPr="00C91E8F" w14:paraId="029505D7" w14:textId="77777777" w:rsidTr="00F976BA">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18A2EEC8" w14:textId="77777777" w:rsidR="000F5D76" w:rsidRPr="00C91E8F" w:rsidRDefault="000F5D76" w:rsidP="00451842">
            <w:pPr>
              <w:jc w:val="center"/>
              <w:rPr>
                <w:rFonts w:ascii="宋体" w:hAnsi="宋体"/>
              </w:rPr>
            </w:pPr>
            <w:r w:rsidRPr="00C91E8F">
              <w:rPr>
                <w:rFonts w:ascii="宋体" w:hAnsi="宋体" w:hint="eastAsia"/>
              </w:rPr>
              <w:t>机械</w:t>
            </w:r>
          </w:p>
        </w:tc>
        <w:tc>
          <w:tcPr>
            <w:tcW w:w="6237" w:type="dxa"/>
            <w:vAlign w:val="center"/>
          </w:tcPr>
          <w:p w14:paraId="3DAF2115" w14:textId="3E00AC2B" w:rsidR="000F5D76" w:rsidRPr="00C91E8F" w:rsidRDefault="000F5D76" w:rsidP="00203FED">
            <w:pPr>
              <w:jc w:val="left"/>
              <w:cnfStyle w:val="000000100000" w:firstRow="0" w:lastRow="0" w:firstColumn="0" w:lastColumn="0" w:oddVBand="0" w:evenVBand="0" w:oddHBand="1" w:evenHBand="0" w:firstRowFirstColumn="0" w:firstRowLastColumn="0" w:lastRowFirstColumn="0" w:lastRowLastColumn="0"/>
              <w:rPr>
                <w:rFonts w:ascii="宋体" w:hAnsi="宋体"/>
              </w:rPr>
            </w:pPr>
            <w:r w:rsidRPr="00C91E8F">
              <w:rPr>
                <w:rFonts w:ascii="宋体" w:hAnsi="宋体" w:hint="eastAsia"/>
              </w:rPr>
              <w:t>底盘</w:t>
            </w:r>
            <w:r w:rsidR="00051CD6">
              <w:rPr>
                <w:rFonts w:ascii="宋体" w:hAnsi="宋体" w:hint="eastAsia"/>
              </w:rPr>
              <w:t>独立</w:t>
            </w:r>
            <w:r w:rsidRPr="00C91E8F">
              <w:rPr>
                <w:rFonts w:ascii="宋体" w:hAnsi="宋体" w:hint="eastAsia"/>
              </w:rPr>
              <w:t>悬挂设计</w:t>
            </w:r>
            <w:r>
              <w:rPr>
                <w:rFonts w:ascii="宋体" w:hAnsi="宋体" w:hint="eastAsia"/>
              </w:rPr>
              <w:t>；</w:t>
            </w:r>
            <w:r w:rsidR="00051CD6">
              <w:rPr>
                <w:rFonts w:ascii="宋体" w:hAnsi="宋体" w:hint="eastAsia"/>
              </w:rPr>
              <w:t>上置</w:t>
            </w:r>
            <w:r w:rsidRPr="00C91E8F">
              <w:rPr>
                <w:rFonts w:ascii="宋体" w:hAnsi="宋体" w:hint="eastAsia"/>
              </w:rPr>
              <w:t>弹舱</w:t>
            </w:r>
            <w:r>
              <w:rPr>
                <w:rFonts w:ascii="宋体" w:hAnsi="宋体" w:hint="eastAsia"/>
              </w:rPr>
              <w:t>；</w:t>
            </w:r>
            <w:r w:rsidR="00051CD6" w:rsidRPr="00C91E8F">
              <w:rPr>
                <w:rFonts w:ascii="宋体" w:hAnsi="宋体"/>
              </w:rPr>
              <w:t xml:space="preserve"> </w:t>
            </w:r>
          </w:p>
        </w:tc>
      </w:tr>
      <w:tr w:rsidR="000F5D76" w:rsidRPr="00C91E8F" w14:paraId="74BAC284" w14:textId="77777777" w:rsidTr="00F976BA">
        <w:trPr>
          <w:trHeight w:val="78"/>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17A160AA" w14:textId="77777777" w:rsidR="000F5D76" w:rsidRPr="00C91E8F" w:rsidRDefault="000F5D76" w:rsidP="00451842">
            <w:pPr>
              <w:jc w:val="center"/>
              <w:rPr>
                <w:rFonts w:ascii="宋体" w:hAnsi="宋体"/>
              </w:rPr>
            </w:pPr>
            <w:r w:rsidRPr="00C91E8F">
              <w:rPr>
                <w:rFonts w:ascii="宋体" w:hAnsi="宋体" w:hint="eastAsia"/>
              </w:rPr>
              <w:t>电控及硬件</w:t>
            </w:r>
          </w:p>
        </w:tc>
        <w:tc>
          <w:tcPr>
            <w:tcW w:w="6237" w:type="dxa"/>
            <w:vAlign w:val="center"/>
          </w:tcPr>
          <w:p w14:paraId="250610AF" w14:textId="00B5F68D" w:rsidR="000F5D76" w:rsidRPr="00C91E8F" w:rsidRDefault="000F5D76" w:rsidP="00203FED">
            <w:pPr>
              <w:jc w:val="left"/>
              <w:cnfStyle w:val="000000000000" w:firstRow="0" w:lastRow="0" w:firstColumn="0" w:lastColumn="0" w:oddVBand="0" w:evenVBand="0" w:oddHBand="0" w:evenHBand="0" w:firstRowFirstColumn="0" w:firstRowLastColumn="0" w:lastRowFirstColumn="0" w:lastRowLastColumn="0"/>
              <w:rPr>
                <w:rFonts w:ascii="宋体" w:hAnsi="宋体"/>
              </w:rPr>
            </w:pPr>
            <w:r w:rsidRPr="00C91E8F">
              <w:rPr>
                <w:rFonts w:ascii="宋体" w:hAnsi="宋体" w:hint="eastAsia"/>
              </w:rPr>
              <w:t>云台控制方案</w:t>
            </w:r>
            <w:r w:rsidR="00051CD6">
              <w:rPr>
                <w:rFonts w:ascii="宋体" w:hAnsi="宋体" w:hint="eastAsia"/>
              </w:rPr>
              <w:t>；陀螺仪数据解析；</w:t>
            </w:r>
          </w:p>
        </w:tc>
      </w:tr>
      <w:tr w:rsidR="00881CAA" w:rsidRPr="00C91E8F" w14:paraId="609E1764" w14:textId="77777777" w:rsidTr="00F976BA">
        <w:trPr>
          <w:cnfStyle w:val="000000100000" w:firstRow="0" w:lastRow="0" w:firstColumn="0" w:lastColumn="0" w:oddVBand="0" w:evenVBand="0" w:oddHBand="1" w:evenHBand="0" w:firstRowFirstColumn="0" w:firstRowLastColumn="0" w:lastRowFirstColumn="0" w:lastRowLastColumn="0"/>
          <w:trHeight w:val="116"/>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58F744C4" w14:textId="77777777" w:rsidR="00881CAA" w:rsidRPr="00C91E8F" w:rsidRDefault="00881CAA" w:rsidP="00451842">
            <w:pPr>
              <w:jc w:val="center"/>
              <w:rPr>
                <w:rFonts w:ascii="宋体" w:hAnsi="宋体"/>
              </w:rPr>
            </w:pPr>
            <w:r w:rsidRPr="00C91E8F">
              <w:rPr>
                <w:rFonts w:ascii="宋体" w:hAnsi="宋体" w:hint="eastAsia"/>
              </w:rPr>
              <w:t>视觉</w:t>
            </w:r>
          </w:p>
        </w:tc>
        <w:tc>
          <w:tcPr>
            <w:tcW w:w="6237" w:type="dxa"/>
            <w:vAlign w:val="center"/>
          </w:tcPr>
          <w:p w14:paraId="2115E926" w14:textId="6D7F5684" w:rsidR="00881CAA" w:rsidRPr="00C91E8F" w:rsidRDefault="000F5D76" w:rsidP="00203FED">
            <w:pPr>
              <w:jc w:val="left"/>
              <w:cnfStyle w:val="000000100000" w:firstRow="0" w:lastRow="0" w:firstColumn="0" w:lastColumn="0" w:oddVBand="0" w:evenVBand="0" w:oddHBand="1" w:evenHBand="0" w:firstRowFirstColumn="0" w:firstRowLastColumn="0" w:lastRowFirstColumn="0" w:lastRowLastColumn="0"/>
              <w:rPr>
                <w:rFonts w:ascii="宋体" w:hAnsi="宋体"/>
              </w:rPr>
            </w:pPr>
            <w:r w:rsidRPr="00C91E8F">
              <w:rPr>
                <w:rFonts w:ascii="宋体" w:hAnsi="宋体" w:hint="eastAsia"/>
              </w:rPr>
              <w:t>自适应光线条件</w:t>
            </w:r>
            <w:r w:rsidR="00051CD6">
              <w:rPr>
                <w:rFonts w:ascii="宋体" w:hAnsi="宋体" w:hint="eastAsia"/>
              </w:rPr>
              <w:t>；</w:t>
            </w:r>
          </w:p>
        </w:tc>
      </w:tr>
    </w:tbl>
    <w:p w14:paraId="07CA72DC" w14:textId="39732003" w:rsidR="00881CAA" w:rsidRPr="00C91E8F" w:rsidRDefault="00C91E8F" w:rsidP="00C91E8F">
      <w:pPr>
        <w:jc w:val="center"/>
        <w:rPr>
          <w:rFonts w:ascii="宋体" w:hAnsi="宋体"/>
        </w:rPr>
      </w:pPr>
      <w:r w:rsidRPr="00C91E8F">
        <w:rPr>
          <w:rFonts w:ascii="宋体" w:hAnsi="宋体" w:hint="eastAsia"/>
        </w:rPr>
        <w:t>表</w:t>
      </w:r>
      <w:r w:rsidRPr="00FA265F">
        <w:rPr>
          <w:rFonts w:hint="eastAsia"/>
        </w:rPr>
        <w:t>1-4</w:t>
      </w:r>
      <w:r w:rsidR="00BA4EE2">
        <w:rPr>
          <w:rFonts w:ascii="宋体" w:hAnsi="宋体" w:hint="eastAsia"/>
        </w:rPr>
        <w:t>：</w:t>
      </w:r>
      <w:r w:rsidRPr="00C91E8F">
        <w:rPr>
          <w:rFonts w:ascii="宋体" w:hAnsi="宋体" w:hint="eastAsia"/>
        </w:rPr>
        <w:t>英雄机器人主要技术点</w:t>
      </w:r>
    </w:p>
    <w:p w14:paraId="7CA51252" w14:textId="2854D342" w:rsidR="00881CAA" w:rsidRPr="00C91E8F" w:rsidRDefault="00881CAA" w:rsidP="00EF47D4">
      <w:pPr>
        <w:pStyle w:val="30"/>
        <w:numPr>
          <w:ilvl w:val="2"/>
          <w:numId w:val="31"/>
        </w:numPr>
        <w:spacing w:line="360" w:lineRule="auto"/>
        <w:rPr>
          <w:rFonts w:ascii="宋体" w:hAnsi="宋体"/>
        </w:rPr>
      </w:pPr>
      <w:bookmarkStart w:id="10" w:name="_Toc34784147"/>
      <w:r w:rsidRPr="00C91E8F">
        <w:rPr>
          <w:rFonts w:ascii="宋体" w:hAnsi="宋体" w:hint="eastAsia"/>
        </w:rPr>
        <w:t>工程机器人</w:t>
      </w:r>
      <w:bookmarkEnd w:id="10"/>
    </w:p>
    <w:p w14:paraId="63BCE107" w14:textId="77777777" w:rsidR="00881CAA" w:rsidRPr="00C91E8F" w:rsidRDefault="00881CAA" w:rsidP="00EF47D4">
      <w:pPr>
        <w:ind w:firstLine="482"/>
        <w:rPr>
          <w:rFonts w:ascii="宋体" w:hAnsi="宋体"/>
          <w:szCs w:val="24"/>
        </w:rPr>
      </w:pPr>
      <w:r w:rsidRPr="00C91E8F">
        <w:rPr>
          <w:rFonts w:ascii="宋体" w:hAnsi="宋体" w:hint="eastAsia"/>
          <w:szCs w:val="24"/>
        </w:rPr>
        <w:t>研发优先级：中</w:t>
      </w:r>
    </w:p>
    <w:p w14:paraId="2FA1103E" w14:textId="23CCDAE2" w:rsidR="00881CAA" w:rsidRPr="000F5D76" w:rsidRDefault="00881CAA" w:rsidP="001646BD">
      <w:pPr>
        <w:ind w:firstLine="482"/>
        <w:rPr>
          <w:rFonts w:ascii="宋体" w:hAnsi="宋体"/>
          <w:szCs w:val="24"/>
        </w:rPr>
      </w:pPr>
      <w:r w:rsidRPr="00C91E8F">
        <w:rPr>
          <w:rFonts w:ascii="宋体" w:hAnsi="宋体" w:hint="eastAsia"/>
          <w:szCs w:val="24"/>
        </w:rPr>
        <w:t>工程今年的主要任务仍为两个：①获取大弹丸并补给英雄②救援队友</w:t>
      </w:r>
      <w:r w:rsidR="000F5D76">
        <w:rPr>
          <w:rFonts w:ascii="宋体" w:hAnsi="宋体" w:hint="eastAsia"/>
          <w:szCs w:val="24"/>
        </w:rPr>
        <w:t>，</w:t>
      </w:r>
      <w:r w:rsidRPr="00C91E8F">
        <w:rPr>
          <w:rFonts w:ascii="宋体" w:hAnsi="宋体" w:hint="eastAsia"/>
          <w:szCs w:val="24"/>
        </w:rPr>
        <w:t>但细节上有些不同。并且可以选择安装小弹的发射机构。针对今年的规则对</w:t>
      </w:r>
      <w:r w:rsidR="000F5D76">
        <w:rPr>
          <w:rFonts w:ascii="宋体" w:hAnsi="宋体" w:hint="eastAsia"/>
          <w:szCs w:val="24"/>
        </w:rPr>
        <w:t>整体战略</w:t>
      </w:r>
      <w:r w:rsidRPr="00C91E8F">
        <w:rPr>
          <w:rFonts w:ascii="宋体" w:hAnsi="宋体" w:hint="eastAsia"/>
          <w:szCs w:val="24"/>
        </w:rPr>
        <w:t>进行分析得到今年工程的需求。</w:t>
      </w:r>
    </w:p>
    <w:tbl>
      <w:tblPr>
        <w:tblStyle w:val="33"/>
        <w:tblW w:w="7937" w:type="dxa"/>
        <w:jc w:val="center"/>
        <w:tblLook w:val="04A0" w:firstRow="1" w:lastRow="0" w:firstColumn="1" w:lastColumn="0" w:noHBand="0" w:noVBand="1"/>
      </w:tblPr>
      <w:tblGrid>
        <w:gridCol w:w="1701"/>
        <w:gridCol w:w="6236"/>
      </w:tblGrid>
      <w:tr w:rsidR="000F5D76" w:rsidRPr="00C91E8F" w14:paraId="4A2C44E9" w14:textId="77777777" w:rsidTr="00F976BA">
        <w:trPr>
          <w:cnfStyle w:val="100000000000" w:firstRow="1" w:lastRow="0" w:firstColumn="0" w:lastColumn="0" w:oddVBand="0" w:evenVBand="0" w:oddHBand="0" w:evenHBand="0" w:firstRowFirstColumn="0" w:firstRowLastColumn="0" w:lastRowFirstColumn="0" w:lastRowLastColumn="0"/>
          <w:trHeight w:val="583"/>
          <w:jc w:val="center"/>
        </w:trPr>
        <w:tc>
          <w:tcPr>
            <w:cnfStyle w:val="001000000100" w:firstRow="0" w:lastRow="0" w:firstColumn="1" w:lastColumn="0" w:oddVBand="0" w:evenVBand="0" w:oddHBand="0" w:evenHBand="0" w:firstRowFirstColumn="1" w:firstRowLastColumn="0" w:lastRowFirstColumn="0" w:lastRowLastColumn="0"/>
            <w:tcW w:w="7937" w:type="dxa"/>
            <w:gridSpan w:val="2"/>
            <w:tcBorders>
              <w:top w:val="single" w:sz="8" w:space="0" w:color="auto"/>
              <w:left w:val="single" w:sz="8" w:space="0" w:color="auto"/>
              <w:bottom w:val="single" w:sz="8" w:space="0" w:color="auto"/>
              <w:right w:val="single" w:sz="8" w:space="0" w:color="auto"/>
            </w:tcBorders>
            <w:shd w:val="clear" w:color="auto" w:fill="AEAAAA" w:themeFill="background2" w:themeFillShade="BF"/>
          </w:tcPr>
          <w:p w14:paraId="7A953C03" w14:textId="058A516D" w:rsidR="000F5D76" w:rsidRPr="00C91E8F" w:rsidRDefault="000F5D76" w:rsidP="00A44D27">
            <w:pPr>
              <w:jc w:val="center"/>
              <w:rPr>
                <w:rFonts w:ascii="宋体" w:hAnsi="宋体"/>
                <w:sz w:val="32"/>
                <w:szCs w:val="32"/>
              </w:rPr>
            </w:pPr>
            <w:r w:rsidRPr="00C91E8F">
              <w:rPr>
                <w:rFonts w:ascii="宋体" w:hAnsi="宋体" w:hint="eastAsia"/>
                <w:sz w:val="32"/>
                <w:szCs w:val="32"/>
              </w:rPr>
              <w:t>工程机器人基础技术指标</w:t>
            </w:r>
          </w:p>
        </w:tc>
      </w:tr>
      <w:tr w:rsidR="00881CAA" w:rsidRPr="00C91E8F" w14:paraId="5D36630D" w14:textId="77777777" w:rsidTr="00F976BA">
        <w:trPr>
          <w:cnfStyle w:val="000000100000" w:firstRow="0" w:lastRow="0" w:firstColumn="0" w:lastColumn="0" w:oddVBand="0" w:evenVBand="0" w:oddHBand="1" w:evenHBand="0" w:firstRowFirstColumn="0" w:firstRowLastColumn="0" w:lastRowFirstColumn="0" w:lastRowLastColumn="0"/>
          <w:trHeight w:val="44"/>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8" w:space="0" w:color="auto"/>
              <w:left w:val="single" w:sz="8" w:space="0" w:color="auto"/>
              <w:bottom w:val="single" w:sz="8" w:space="0" w:color="auto"/>
              <w:right w:val="single" w:sz="8" w:space="0" w:color="auto"/>
            </w:tcBorders>
            <w:vAlign w:val="center"/>
          </w:tcPr>
          <w:p w14:paraId="1F5C885F" w14:textId="77777777" w:rsidR="00881CAA" w:rsidRPr="00C91E8F" w:rsidRDefault="00881CAA" w:rsidP="00451842">
            <w:pPr>
              <w:jc w:val="center"/>
              <w:rPr>
                <w:rFonts w:ascii="宋体" w:hAnsi="宋体"/>
              </w:rPr>
            </w:pPr>
            <w:r w:rsidRPr="00C91E8F">
              <w:rPr>
                <w:rFonts w:ascii="宋体" w:hAnsi="宋体" w:hint="eastAsia"/>
              </w:rPr>
              <w:t>重量</w:t>
            </w:r>
          </w:p>
        </w:tc>
        <w:tc>
          <w:tcPr>
            <w:tcW w:w="6236" w:type="dxa"/>
            <w:tcBorders>
              <w:left w:val="single" w:sz="8" w:space="0" w:color="auto"/>
              <w:bottom w:val="single" w:sz="8" w:space="0" w:color="auto"/>
              <w:right w:val="single" w:sz="8" w:space="0" w:color="auto"/>
            </w:tcBorders>
          </w:tcPr>
          <w:p w14:paraId="3BE8634D" w14:textId="77777777" w:rsidR="00881CAA" w:rsidRPr="00C91E8F" w:rsidRDefault="00881CAA" w:rsidP="00203FED">
            <w:pPr>
              <w:jc w:val="left"/>
              <w:cnfStyle w:val="000000100000" w:firstRow="0" w:lastRow="0" w:firstColumn="0" w:lastColumn="0" w:oddVBand="0" w:evenVBand="0" w:oddHBand="1" w:evenHBand="0" w:firstRowFirstColumn="0" w:firstRowLastColumn="0" w:lastRowFirstColumn="0" w:lastRowLastColumn="0"/>
              <w:rPr>
                <w:rFonts w:ascii="宋体" w:hAnsi="宋体"/>
              </w:rPr>
            </w:pPr>
            <w:r w:rsidRPr="00C91E8F">
              <w:rPr>
                <w:rFonts w:ascii="宋体" w:hAnsi="宋体" w:hint="eastAsia"/>
              </w:rPr>
              <w:t>≤35</w:t>
            </w:r>
            <w:r w:rsidRPr="00C91E8F">
              <w:rPr>
                <w:rFonts w:ascii="宋体" w:hAnsi="宋体"/>
              </w:rPr>
              <w:t>kg（不含裁判系统）</w:t>
            </w:r>
          </w:p>
        </w:tc>
      </w:tr>
      <w:tr w:rsidR="00881CAA" w:rsidRPr="00C91E8F" w14:paraId="2369F7F8" w14:textId="77777777" w:rsidTr="00F976BA">
        <w:trPr>
          <w:trHeight w:val="44"/>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8" w:space="0" w:color="auto"/>
              <w:left w:val="single" w:sz="8" w:space="0" w:color="auto"/>
              <w:bottom w:val="single" w:sz="8" w:space="0" w:color="auto"/>
              <w:right w:val="single" w:sz="8" w:space="0" w:color="auto"/>
            </w:tcBorders>
            <w:vAlign w:val="center"/>
          </w:tcPr>
          <w:p w14:paraId="0A82E103" w14:textId="77777777" w:rsidR="00881CAA" w:rsidRPr="00C91E8F" w:rsidRDefault="00881CAA" w:rsidP="00451842">
            <w:pPr>
              <w:jc w:val="center"/>
              <w:rPr>
                <w:rFonts w:ascii="宋体" w:hAnsi="宋体"/>
              </w:rPr>
            </w:pPr>
            <w:r w:rsidRPr="00C91E8F">
              <w:rPr>
                <w:rFonts w:ascii="宋体" w:hAnsi="宋体" w:hint="eastAsia"/>
              </w:rPr>
              <w:lastRenderedPageBreak/>
              <w:t>大小</w:t>
            </w:r>
          </w:p>
        </w:tc>
        <w:tc>
          <w:tcPr>
            <w:tcW w:w="6236" w:type="dxa"/>
            <w:tcBorders>
              <w:top w:val="single" w:sz="8" w:space="0" w:color="auto"/>
              <w:left w:val="single" w:sz="8" w:space="0" w:color="auto"/>
              <w:bottom w:val="single" w:sz="8" w:space="0" w:color="auto"/>
              <w:right w:val="single" w:sz="8" w:space="0" w:color="auto"/>
            </w:tcBorders>
          </w:tcPr>
          <w:p w14:paraId="59FEEA28" w14:textId="0AFE20AE" w:rsidR="00881CAA" w:rsidRPr="00C91E8F" w:rsidRDefault="00881CAA" w:rsidP="00203FED">
            <w:pPr>
              <w:jc w:val="left"/>
              <w:cnfStyle w:val="000000000000" w:firstRow="0" w:lastRow="0" w:firstColumn="0" w:lastColumn="0" w:oddVBand="0" w:evenVBand="0" w:oddHBand="0" w:evenHBand="0" w:firstRowFirstColumn="0" w:firstRowLastColumn="0" w:lastRowFirstColumn="0" w:lastRowLastColumn="0"/>
              <w:rPr>
                <w:rFonts w:ascii="宋体" w:hAnsi="宋体"/>
              </w:rPr>
            </w:pPr>
            <w:r w:rsidRPr="00C91E8F">
              <w:rPr>
                <w:rFonts w:ascii="宋体" w:hAnsi="宋体" w:hint="eastAsia"/>
              </w:rPr>
              <w:t>≤800x800x800（</w:t>
            </w:r>
            <w:r w:rsidR="00203FED">
              <w:rPr>
                <w:rFonts w:ascii="宋体" w:hAnsi="宋体" w:hint="eastAsia"/>
              </w:rPr>
              <w:t>变形后</w:t>
            </w:r>
            <w:r w:rsidRPr="00C91E8F">
              <w:rPr>
                <w:rFonts w:ascii="宋体" w:hAnsi="宋体" w:hint="eastAsia"/>
              </w:rPr>
              <w:t>≤1200x1200x1200）</w:t>
            </w:r>
            <w:r w:rsidR="00203FED" w:rsidRPr="00C91E8F">
              <w:rPr>
                <w:rFonts w:ascii="宋体" w:hAnsi="宋体" w:hint="eastAsia"/>
              </w:rPr>
              <w:t>（单位：mm）</w:t>
            </w:r>
          </w:p>
        </w:tc>
      </w:tr>
      <w:tr w:rsidR="00881CAA" w:rsidRPr="00C91E8F" w14:paraId="3E281E03" w14:textId="77777777" w:rsidTr="00F976BA">
        <w:trPr>
          <w:cnfStyle w:val="000000100000" w:firstRow="0" w:lastRow="0" w:firstColumn="0" w:lastColumn="0" w:oddVBand="0" w:evenVBand="0" w:oddHBand="1" w:evenHBand="0" w:firstRowFirstColumn="0" w:firstRowLastColumn="0" w:lastRowFirstColumn="0" w:lastRowLastColumn="0"/>
          <w:trHeight w:val="418"/>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8" w:space="0" w:color="auto"/>
              <w:left w:val="single" w:sz="8" w:space="0" w:color="auto"/>
              <w:bottom w:val="single" w:sz="8" w:space="0" w:color="auto"/>
              <w:right w:val="single" w:sz="8" w:space="0" w:color="auto"/>
            </w:tcBorders>
            <w:vAlign w:val="center"/>
          </w:tcPr>
          <w:p w14:paraId="335AAD1A" w14:textId="77777777" w:rsidR="00881CAA" w:rsidRPr="00C91E8F" w:rsidRDefault="00881CAA" w:rsidP="00451842">
            <w:pPr>
              <w:jc w:val="center"/>
              <w:rPr>
                <w:rFonts w:ascii="宋体" w:hAnsi="宋体"/>
              </w:rPr>
            </w:pPr>
            <w:r w:rsidRPr="00C91E8F">
              <w:rPr>
                <w:rFonts w:ascii="宋体" w:hAnsi="宋体" w:hint="eastAsia"/>
              </w:rPr>
              <w:t>底盘</w:t>
            </w:r>
          </w:p>
        </w:tc>
        <w:tc>
          <w:tcPr>
            <w:tcW w:w="6236" w:type="dxa"/>
            <w:tcBorders>
              <w:top w:val="single" w:sz="8" w:space="0" w:color="auto"/>
              <w:left w:val="single" w:sz="8" w:space="0" w:color="auto"/>
              <w:bottom w:val="single" w:sz="8" w:space="0" w:color="auto"/>
              <w:right w:val="single" w:sz="8" w:space="0" w:color="auto"/>
            </w:tcBorders>
          </w:tcPr>
          <w:p w14:paraId="38AF8747" w14:textId="0233349F" w:rsidR="00881CAA" w:rsidRPr="00C91E8F" w:rsidRDefault="00881CAA" w:rsidP="00203FED">
            <w:pPr>
              <w:jc w:val="left"/>
              <w:cnfStyle w:val="000000100000" w:firstRow="0" w:lastRow="0" w:firstColumn="0" w:lastColumn="0" w:oddVBand="0" w:evenVBand="0" w:oddHBand="1" w:evenHBand="0" w:firstRowFirstColumn="0" w:firstRowLastColumn="0" w:lastRowFirstColumn="0" w:lastRowLastColumn="0"/>
              <w:rPr>
                <w:rFonts w:ascii="宋体" w:hAnsi="宋体"/>
              </w:rPr>
            </w:pPr>
            <w:r w:rsidRPr="00C91E8F">
              <w:rPr>
                <w:rFonts w:ascii="宋体" w:hAnsi="宋体" w:hint="eastAsia"/>
              </w:rPr>
              <w:t>机动性</w:t>
            </w:r>
            <w:r w:rsidR="00203FED">
              <w:rPr>
                <w:rFonts w:ascii="宋体" w:hAnsi="宋体" w:hint="eastAsia"/>
              </w:rPr>
              <w:t>好</w:t>
            </w:r>
            <w:r w:rsidRPr="00C91E8F">
              <w:rPr>
                <w:rFonts w:ascii="宋体" w:hAnsi="宋体" w:hint="eastAsia"/>
              </w:rPr>
              <w:t>，能快速移动到战场的每个位置进行救援</w:t>
            </w:r>
          </w:p>
          <w:p w14:paraId="40E5778C" w14:textId="77777777" w:rsidR="00881CAA" w:rsidRPr="00C91E8F" w:rsidRDefault="00881CAA" w:rsidP="00203FED">
            <w:pPr>
              <w:jc w:val="left"/>
              <w:cnfStyle w:val="000000100000" w:firstRow="0" w:lastRow="0" w:firstColumn="0" w:lastColumn="0" w:oddVBand="0" w:evenVBand="0" w:oddHBand="1" w:evenHBand="0" w:firstRowFirstColumn="0" w:firstRowLastColumn="0" w:lastRowFirstColumn="0" w:lastRowLastColumn="0"/>
              <w:rPr>
                <w:rFonts w:ascii="宋体" w:hAnsi="宋体"/>
              </w:rPr>
            </w:pPr>
            <w:r w:rsidRPr="00C91E8F">
              <w:rPr>
                <w:rFonts w:ascii="宋体" w:hAnsi="宋体" w:hint="eastAsia"/>
              </w:rPr>
              <w:t>能拖动英雄/步兵正常移动，并能带着上下坡</w:t>
            </w:r>
          </w:p>
        </w:tc>
      </w:tr>
      <w:tr w:rsidR="00881CAA" w:rsidRPr="00C91E8F" w14:paraId="76EFDCD9" w14:textId="77777777" w:rsidTr="00F976BA">
        <w:trPr>
          <w:trHeight w:val="498"/>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8" w:space="0" w:color="auto"/>
              <w:left w:val="single" w:sz="8" w:space="0" w:color="auto"/>
              <w:bottom w:val="single" w:sz="8" w:space="0" w:color="auto"/>
              <w:right w:val="single" w:sz="8" w:space="0" w:color="auto"/>
            </w:tcBorders>
            <w:vAlign w:val="center"/>
          </w:tcPr>
          <w:p w14:paraId="24141F00" w14:textId="77777777" w:rsidR="00881CAA" w:rsidRPr="00C91E8F" w:rsidRDefault="00881CAA" w:rsidP="00451842">
            <w:pPr>
              <w:jc w:val="center"/>
              <w:rPr>
                <w:rFonts w:ascii="宋体" w:hAnsi="宋体"/>
              </w:rPr>
            </w:pPr>
            <w:r w:rsidRPr="00C91E8F">
              <w:rPr>
                <w:rFonts w:ascii="宋体" w:hAnsi="宋体" w:hint="eastAsia"/>
              </w:rPr>
              <w:t>取弹</w:t>
            </w:r>
          </w:p>
        </w:tc>
        <w:tc>
          <w:tcPr>
            <w:tcW w:w="6236" w:type="dxa"/>
            <w:tcBorders>
              <w:top w:val="single" w:sz="8" w:space="0" w:color="auto"/>
              <w:left w:val="single" w:sz="8" w:space="0" w:color="auto"/>
              <w:bottom w:val="single" w:sz="8" w:space="0" w:color="auto"/>
              <w:right w:val="single" w:sz="8" w:space="0" w:color="auto"/>
            </w:tcBorders>
          </w:tcPr>
          <w:p w14:paraId="23B238D4" w14:textId="4B4CA803" w:rsidR="00881CAA" w:rsidRPr="00C91E8F" w:rsidRDefault="00881CAA" w:rsidP="00203FED">
            <w:pPr>
              <w:jc w:val="left"/>
              <w:cnfStyle w:val="000000000000" w:firstRow="0" w:lastRow="0" w:firstColumn="0" w:lastColumn="0" w:oddVBand="0" w:evenVBand="0" w:oddHBand="0" w:evenHBand="0" w:firstRowFirstColumn="0" w:firstRowLastColumn="0" w:lastRowFirstColumn="0" w:lastRowLastColumn="0"/>
              <w:rPr>
                <w:rFonts w:ascii="宋体" w:hAnsi="宋体"/>
              </w:rPr>
            </w:pPr>
            <w:r w:rsidRPr="00C91E8F">
              <w:rPr>
                <w:rFonts w:ascii="宋体" w:hAnsi="宋体" w:hint="eastAsia"/>
              </w:rPr>
              <w:t>能按照规则取到装满的弹药箱</w:t>
            </w:r>
            <w:r w:rsidR="001646BD">
              <w:rPr>
                <w:rFonts w:ascii="宋体" w:hAnsi="宋体" w:hint="eastAsia"/>
              </w:rPr>
              <w:t>，</w:t>
            </w:r>
            <w:r w:rsidRPr="00C91E8F">
              <w:rPr>
                <w:rFonts w:ascii="宋体" w:hAnsi="宋体" w:hint="eastAsia"/>
              </w:rPr>
              <w:t>能获取第二排弹药箱</w:t>
            </w:r>
          </w:p>
          <w:p w14:paraId="073AD451" w14:textId="77777777" w:rsidR="00881CAA" w:rsidRPr="00C91E8F" w:rsidRDefault="00881CAA" w:rsidP="00203FED">
            <w:pPr>
              <w:jc w:val="left"/>
              <w:cnfStyle w:val="000000000000" w:firstRow="0" w:lastRow="0" w:firstColumn="0" w:lastColumn="0" w:oddVBand="0" w:evenVBand="0" w:oddHBand="0" w:evenHBand="0" w:firstRowFirstColumn="0" w:firstRowLastColumn="0" w:lastRowFirstColumn="0" w:lastRowLastColumn="0"/>
              <w:rPr>
                <w:rFonts w:ascii="宋体" w:hAnsi="宋体"/>
              </w:rPr>
            </w:pPr>
            <w:r w:rsidRPr="00C91E8F">
              <w:rPr>
                <w:rFonts w:ascii="宋体" w:hAnsi="宋体" w:hint="eastAsia"/>
              </w:rPr>
              <w:t>至少能存贮60发大弹丸</w:t>
            </w:r>
          </w:p>
        </w:tc>
      </w:tr>
      <w:tr w:rsidR="00881CAA" w:rsidRPr="00C91E8F" w14:paraId="5FF1B5C0" w14:textId="77777777" w:rsidTr="00F976BA">
        <w:trPr>
          <w:cnfStyle w:val="000000100000" w:firstRow="0" w:lastRow="0" w:firstColumn="0" w:lastColumn="0" w:oddVBand="0" w:evenVBand="0" w:oddHBand="1" w:evenHBand="0" w:firstRowFirstColumn="0" w:firstRowLastColumn="0" w:lastRowFirstColumn="0" w:lastRowLastColumn="0"/>
          <w:trHeight w:val="733"/>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8" w:space="0" w:color="auto"/>
              <w:left w:val="single" w:sz="8" w:space="0" w:color="auto"/>
              <w:bottom w:val="single" w:sz="8" w:space="0" w:color="auto"/>
            </w:tcBorders>
            <w:vAlign w:val="center"/>
          </w:tcPr>
          <w:p w14:paraId="6AF85E3A" w14:textId="77777777" w:rsidR="00881CAA" w:rsidRPr="00C91E8F" w:rsidRDefault="00881CAA" w:rsidP="00451842">
            <w:pPr>
              <w:jc w:val="center"/>
              <w:rPr>
                <w:rFonts w:ascii="宋体" w:hAnsi="宋体"/>
              </w:rPr>
            </w:pPr>
            <w:r w:rsidRPr="00C91E8F">
              <w:rPr>
                <w:rFonts w:ascii="宋体" w:hAnsi="宋体" w:hint="eastAsia"/>
              </w:rPr>
              <w:t>补弹</w:t>
            </w:r>
          </w:p>
        </w:tc>
        <w:tc>
          <w:tcPr>
            <w:tcW w:w="6236" w:type="dxa"/>
            <w:tcBorders>
              <w:top w:val="single" w:sz="8" w:space="0" w:color="auto"/>
              <w:bottom w:val="single" w:sz="8" w:space="0" w:color="auto"/>
              <w:right w:val="single" w:sz="8" w:space="0" w:color="auto"/>
            </w:tcBorders>
          </w:tcPr>
          <w:p w14:paraId="22061F76" w14:textId="44BCBE41" w:rsidR="00881CAA" w:rsidRPr="00C91E8F" w:rsidRDefault="00881CAA" w:rsidP="00203FED">
            <w:pPr>
              <w:jc w:val="left"/>
              <w:cnfStyle w:val="000000100000" w:firstRow="0" w:lastRow="0" w:firstColumn="0" w:lastColumn="0" w:oddVBand="0" w:evenVBand="0" w:oddHBand="1" w:evenHBand="0" w:firstRowFirstColumn="0" w:firstRowLastColumn="0" w:lastRowFirstColumn="0" w:lastRowLastColumn="0"/>
              <w:rPr>
                <w:rFonts w:ascii="宋体" w:hAnsi="宋体"/>
              </w:rPr>
            </w:pPr>
            <w:r w:rsidRPr="00C91E8F">
              <w:rPr>
                <w:rFonts w:ascii="宋体" w:hAnsi="宋体" w:hint="eastAsia"/>
              </w:rPr>
              <w:t>能与英雄快速交互对准</w:t>
            </w:r>
            <w:r w:rsidR="00203FED">
              <w:rPr>
                <w:rFonts w:ascii="宋体" w:hAnsi="宋体" w:hint="eastAsia"/>
              </w:rPr>
              <w:t>，并完整</w:t>
            </w:r>
            <w:r w:rsidRPr="00C91E8F">
              <w:rPr>
                <w:rFonts w:ascii="宋体" w:hAnsi="宋体" w:hint="eastAsia"/>
              </w:rPr>
              <w:t>地将弹丸补给给英雄，不发生卡弹或大规模漏弹</w:t>
            </w:r>
          </w:p>
        </w:tc>
      </w:tr>
      <w:tr w:rsidR="00881CAA" w:rsidRPr="00203FED" w14:paraId="4ECCC3DB" w14:textId="77777777" w:rsidTr="00F976BA">
        <w:trPr>
          <w:trHeight w:val="944"/>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8" w:space="0" w:color="auto"/>
              <w:left w:val="single" w:sz="8" w:space="0" w:color="auto"/>
              <w:bottom w:val="single" w:sz="8" w:space="0" w:color="auto"/>
            </w:tcBorders>
            <w:vAlign w:val="center"/>
          </w:tcPr>
          <w:p w14:paraId="56D67651" w14:textId="77777777" w:rsidR="00881CAA" w:rsidRPr="00C91E8F" w:rsidRDefault="00881CAA" w:rsidP="00451842">
            <w:pPr>
              <w:jc w:val="center"/>
              <w:rPr>
                <w:rFonts w:ascii="宋体" w:hAnsi="宋体"/>
              </w:rPr>
            </w:pPr>
            <w:r w:rsidRPr="00C91E8F">
              <w:rPr>
                <w:rFonts w:ascii="宋体" w:hAnsi="宋体" w:hint="eastAsia"/>
              </w:rPr>
              <w:t>救援：钩车</w:t>
            </w:r>
          </w:p>
        </w:tc>
        <w:tc>
          <w:tcPr>
            <w:tcW w:w="6236" w:type="dxa"/>
            <w:tcBorders>
              <w:top w:val="single" w:sz="8" w:space="0" w:color="auto"/>
              <w:bottom w:val="single" w:sz="8" w:space="0" w:color="auto"/>
              <w:right w:val="single" w:sz="8" w:space="0" w:color="auto"/>
            </w:tcBorders>
          </w:tcPr>
          <w:p w14:paraId="13CC4131" w14:textId="77777777" w:rsidR="00203FED" w:rsidRDefault="00881CAA" w:rsidP="00203FED">
            <w:pPr>
              <w:jc w:val="left"/>
              <w:cnfStyle w:val="000000000000" w:firstRow="0" w:lastRow="0" w:firstColumn="0" w:lastColumn="0" w:oddVBand="0" w:evenVBand="0" w:oddHBand="0" w:evenHBand="0" w:firstRowFirstColumn="0" w:firstRowLastColumn="0" w:lastRowFirstColumn="0" w:lastRowLastColumn="0"/>
              <w:rPr>
                <w:rFonts w:ascii="宋体" w:hAnsi="宋体"/>
              </w:rPr>
            </w:pPr>
            <w:r w:rsidRPr="00C91E8F">
              <w:rPr>
                <w:rFonts w:ascii="宋体" w:hAnsi="宋体" w:hint="eastAsia"/>
              </w:rPr>
              <w:t>抓取牢固</w:t>
            </w:r>
            <w:r w:rsidR="00203FED">
              <w:rPr>
                <w:rFonts w:ascii="宋体" w:hAnsi="宋体" w:hint="eastAsia"/>
              </w:rPr>
              <w:t>，</w:t>
            </w:r>
            <w:r w:rsidRPr="00C91E8F">
              <w:rPr>
                <w:rFonts w:ascii="宋体" w:hAnsi="宋体" w:hint="eastAsia"/>
              </w:rPr>
              <w:t>抓取阈值大</w:t>
            </w:r>
          </w:p>
          <w:p w14:paraId="70BAF16D" w14:textId="16494441" w:rsidR="00881CAA" w:rsidRPr="00C91E8F" w:rsidRDefault="00881CAA" w:rsidP="00203FED">
            <w:pPr>
              <w:jc w:val="left"/>
              <w:cnfStyle w:val="000000000000" w:firstRow="0" w:lastRow="0" w:firstColumn="0" w:lastColumn="0" w:oddVBand="0" w:evenVBand="0" w:oddHBand="0" w:evenHBand="0" w:firstRowFirstColumn="0" w:firstRowLastColumn="0" w:lastRowFirstColumn="0" w:lastRowLastColumn="0"/>
              <w:rPr>
                <w:rFonts w:ascii="宋体" w:hAnsi="宋体"/>
              </w:rPr>
            </w:pPr>
            <w:r w:rsidRPr="00C91E8F">
              <w:rPr>
                <w:rFonts w:ascii="宋体" w:hAnsi="宋体" w:hint="eastAsia"/>
              </w:rPr>
              <w:t>能带动被救援车辆转向及上下坡</w:t>
            </w:r>
          </w:p>
        </w:tc>
      </w:tr>
      <w:tr w:rsidR="00881CAA" w:rsidRPr="00C91E8F" w14:paraId="32172013" w14:textId="77777777" w:rsidTr="00F976BA">
        <w:trPr>
          <w:cnfStyle w:val="000000100000" w:firstRow="0" w:lastRow="0" w:firstColumn="0" w:lastColumn="0" w:oddVBand="0" w:evenVBand="0" w:oddHBand="1" w:evenHBand="0" w:firstRowFirstColumn="0" w:firstRowLastColumn="0" w:lastRowFirstColumn="0" w:lastRowLastColumn="0"/>
          <w:trHeight w:val="743"/>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8" w:space="0" w:color="auto"/>
              <w:left w:val="single" w:sz="8" w:space="0" w:color="auto"/>
              <w:bottom w:val="single" w:sz="8" w:space="0" w:color="auto"/>
            </w:tcBorders>
            <w:vAlign w:val="center"/>
          </w:tcPr>
          <w:p w14:paraId="208279B5" w14:textId="75B6E0DB" w:rsidR="00881CAA" w:rsidRPr="00C91E8F" w:rsidRDefault="00881CAA" w:rsidP="00451842">
            <w:pPr>
              <w:jc w:val="center"/>
              <w:rPr>
                <w:rFonts w:ascii="宋体" w:hAnsi="宋体"/>
              </w:rPr>
            </w:pPr>
            <w:r w:rsidRPr="00C91E8F">
              <w:rPr>
                <w:rFonts w:ascii="宋体" w:hAnsi="宋体" w:hint="eastAsia"/>
              </w:rPr>
              <w:t>救援：</w:t>
            </w:r>
            <w:r w:rsidR="00203FED">
              <w:rPr>
                <w:rFonts w:ascii="宋体" w:hAnsi="宋体" w:hint="eastAsia"/>
              </w:rPr>
              <w:t>复活</w:t>
            </w:r>
            <w:r w:rsidRPr="00C91E8F">
              <w:rPr>
                <w:rFonts w:ascii="宋体" w:hAnsi="宋体" w:hint="eastAsia"/>
              </w:rPr>
              <w:t>卡</w:t>
            </w:r>
          </w:p>
        </w:tc>
        <w:tc>
          <w:tcPr>
            <w:tcW w:w="6236" w:type="dxa"/>
            <w:tcBorders>
              <w:top w:val="single" w:sz="8" w:space="0" w:color="auto"/>
              <w:bottom w:val="single" w:sz="8" w:space="0" w:color="auto"/>
              <w:right w:val="single" w:sz="8" w:space="0" w:color="auto"/>
            </w:tcBorders>
          </w:tcPr>
          <w:p w14:paraId="4883E3BA" w14:textId="45ACF365" w:rsidR="00881CAA" w:rsidRPr="00C91E8F" w:rsidRDefault="00881CAA" w:rsidP="00203FED">
            <w:pPr>
              <w:jc w:val="left"/>
              <w:cnfStyle w:val="000000100000" w:firstRow="0" w:lastRow="0" w:firstColumn="0" w:lastColumn="0" w:oddVBand="0" w:evenVBand="0" w:oddHBand="1" w:evenHBand="0" w:firstRowFirstColumn="0" w:firstRowLastColumn="0" w:lastRowFirstColumn="0" w:lastRowLastColumn="0"/>
              <w:rPr>
                <w:rFonts w:ascii="宋体" w:hAnsi="宋体"/>
              </w:rPr>
            </w:pPr>
            <w:r w:rsidRPr="00C91E8F">
              <w:rPr>
                <w:rFonts w:ascii="宋体" w:hAnsi="宋体" w:hint="eastAsia"/>
              </w:rPr>
              <w:t>机构</w:t>
            </w:r>
            <w:r w:rsidR="00203FED">
              <w:rPr>
                <w:rFonts w:ascii="宋体" w:hAnsi="宋体" w:hint="eastAsia"/>
              </w:rPr>
              <w:t>足</w:t>
            </w:r>
            <w:r w:rsidRPr="00C91E8F">
              <w:rPr>
                <w:rFonts w:ascii="宋体" w:hAnsi="宋体" w:hint="eastAsia"/>
              </w:rPr>
              <w:t>够低以</w:t>
            </w:r>
            <w:r w:rsidR="00203FED">
              <w:rPr>
                <w:rFonts w:ascii="宋体" w:hAnsi="宋体" w:hint="eastAsia"/>
              </w:rPr>
              <w:t>致</w:t>
            </w:r>
            <w:r w:rsidRPr="00C91E8F">
              <w:rPr>
                <w:rFonts w:ascii="宋体" w:hAnsi="宋体" w:hint="eastAsia"/>
              </w:rPr>
              <w:t>能塞入步兵及英雄的底盘，但又不影响自己的移动</w:t>
            </w:r>
          </w:p>
          <w:p w14:paraId="06C441A6" w14:textId="7D44247D" w:rsidR="00881CAA" w:rsidRPr="00C91E8F" w:rsidRDefault="00881CAA" w:rsidP="00203FED">
            <w:pPr>
              <w:jc w:val="left"/>
              <w:cnfStyle w:val="000000100000" w:firstRow="0" w:lastRow="0" w:firstColumn="0" w:lastColumn="0" w:oddVBand="0" w:evenVBand="0" w:oddHBand="1" w:evenHBand="0" w:firstRowFirstColumn="0" w:firstRowLastColumn="0" w:lastRowFirstColumn="0" w:lastRowLastColumn="0"/>
              <w:rPr>
                <w:rFonts w:ascii="宋体" w:hAnsi="宋体"/>
              </w:rPr>
            </w:pPr>
            <w:r w:rsidRPr="00C91E8F">
              <w:rPr>
                <w:rFonts w:ascii="宋体" w:hAnsi="宋体" w:hint="eastAsia"/>
              </w:rPr>
              <w:t>伸出长度够长以</w:t>
            </w:r>
            <w:r w:rsidR="00203FED">
              <w:rPr>
                <w:rFonts w:ascii="宋体" w:hAnsi="宋体" w:hint="eastAsia"/>
              </w:rPr>
              <w:t>致</w:t>
            </w:r>
            <w:r w:rsidRPr="00C91E8F">
              <w:rPr>
                <w:rFonts w:ascii="宋体" w:hAnsi="宋体" w:hint="eastAsia"/>
              </w:rPr>
              <w:t>能够到场地交互而不超过变形限制长度</w:t>
            </w:r>
          </w:p>
        </w:tc>
      </w:tr>
    </w:tbl>
    <w:p w14:paraId="06EF444A" w14:textId="25EE139C" w:rsidR="00881CAA" w:rsidRDefault="000F5D76" w:rsidP="000F5D76">
      <w:pPr>
        <w:jc w:val="center"/>
        <w:rPr>
          <w:rFonts w:ascii="宋体" w:hAnsi="宋体"/>
        </w:rPr>
      </w:pPr>
      <w:r w:rsidRPr="00C91E8F">
        <w:rPr>
          <w:rFonts w:ascii="宋体" w:hAnsi="宋体" w:hint="eastAsia"/>
        </w:rPr>
        <w:t>表</w:t>
      </w:r>
      <w:r w:rsidRPr="00FA265F">
        <w:t>1</w:t>
      </w:r>
      <w:r w:rsidRPr="00FA265F">
        <w:rPr>
          <w:rFonts w:hint="eastAsia"/>
        </w:rPr>
        <w:t>-5</w:t>
      </w:r>
      <w:r w:rsidR="00BA4EE2">
        <w:rPr>
          <w:rFonts w:ascii="宋体" w:hAnsi="宋体" w:hint="eastAsia"/>
        </w:rPr>
        <w:t>：</w:t>
      </w:r>
      <w:r w:rsidRPr="00C91E8F">
        <w:rPr>
          <w:rFonts w:ascii="宋体" w:hAnsi="宋体" w:hint="eastAsia"/>
        </w:rPr>
        <w:t>工程机器人基础技术指标</w:t>
      </w:r>
    </w:p>
    <w:p w14:paraId="1940194F" w14:textId="77777777" w:rsidR="00C50335" w:rsidRPr="00C91E8F" w:rsidRDefault="00C50335" w:rsidP="000F5D76">
      <w:pPr>
        <w:jc w:val="center"/>
        <w:rPr>
          <w:rFonts w:ascii="宋体" w:hAnsi="宋体"/>
        </w:rPr>
      </w:pPr>
    </w:p>
    <w:tbl>
      <w:tblPr>
        <w:tblStyle w:val="33"/>
        <w:tblW w:w="7937" w:type="dxa"/>
        <w:jc w:val="center"/>
        <w:tblLook w:val="04A0" w:firstRow="1" w:lastRow="0" w:firstColumn="1" w:lastColumn="0" w:noHBand="0" w:noVBand="1"/>
      </w:tblPr>
      <w:tblGrid>
        <w:gridCol w:w="1701"/>
        <w:gridCol w:w="6236"/>
      </w:tblGrid>
      <w:tr w:rsidR="00881CAA" w:rsidRPr="00C91E8F" w14:paraId="50C7FEB1" w14:textId="77777777" w:rsidTr="00203FED">
        <w:trPr>
          <w:cnfStyle w:val="100000000000" w:firstRow="1" w:lastRow="0" w:firstColumn="0" w:lastColumn="0" w:oddVBand="0" w:evenVBand="0" w:oddHBand="0" w:evenHBand="0" w:firstRowFirstColumn="0" w:firstRowLastColumn="0" w:lastRowFirstColumn="0" w:lastRowLastColumn="0"/>
          <w:trHeight w:val="583"/>
          <w:jc w:val="center"/>
        </w:trPr>
        <w:tc>
          <w:tcPr>
            <w:cnfStyle w:val="001000000100" w:firstRow="0" w:lastRow="0" w:firstColumn="1" w:lastColumn="0" w:oddVBand="0" w:evenVBand="0" w:oddHBand="0" w:evenHBand="0" w:firstRowFirstColumn="1" w:firstRowLastColumn="0" w:lastRowFirstColumn="0" w:lastRowLastColumn="0"/>
            <w:tcW w:w="6237" w:type="dxa"/>
            <w:gridSpan w:val="2"/>
            <w:tcBorders>
              <w:top w:val="single" w:sz="8" w:space="0" w:color="auto"/>
              <w:left w:val="single" w:sz="8" w:space="0" w:color="auto"/>
              <w:bottom w:val="single" w:sz="8" w:space="0" w:color="auto"/>
            </w:tcBorders>
            <w:shd w:val="clear" w:color="auto" w:fill="AEAAAA" w:themeFill="background2" w:themeFillShade="BF"/>
          </w:tcPr>
          <w:p w14:paraId="241B924B" w14:textId="77777777" w:rsidR="00881CAA" w:rsidRPr="00C91E8F" w:rsidRDefault="00881CAA" w:rsidP="00A44D27">
            <w:pPr>
              <w:jc w:val="center"/>
              <w:rPr>
                <w:rFonts w:ascii="宋体" w:hAnsi="宋体"/>
                <w:sz w:val="32"/>
                <w:szCs w:val="32"/>
              </w:rPr>
            </w:pPr>
            <w:r w:rsidRPr="00C91E8F">
              <w:rPr>
                <w:rFonts w:ascii="宋体" w:hAnsi="宋体" w:hint="eastAsia"/>
                <w:sz w:val="32"/>
                <w:szCs w:val="32"/>
              </w:rPr>
              <w:t>工程机器人额外技术指标</w:t>
            </w:r>
          </w:p>
        </w:tc>
      </w:tr>
      <w:tr w:rsidR="00881CAA" w:rsidRPr="00C91E8F" w14:paraId="74650549" w14:textId="77777777" w:rsidTr="00203FED">
        <w:trPr>
          <w:cnfStyle w:val="000000100000" w:firstRow="0" w:lastRow="0" w:firstColumn="0" w:lastColumn="0" w:oddVBand="0" w:evenVBand="0" w:oddHBand="1" w:evenHBand="0" w:firstRowFirstColumn="0" w:firstRowLastColumn="0" w:lastRowFirstColumn="0" w:lastRowLastColumn="0"/>
          <w:trHeight w:val="188"/>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8" w:space="0" w:color="auto"/>
              <w:left w:val="single" w:sz="8" w:space="0" w:color="auto"/>
              <w:bottom w:val="single" w:sz="8" w:space="0" w:color="auto"/>
              <w:right w:val="single" w:sz="8" w:space="0" w:color="auto"/>
            </w:tcBorders>
            <w:vAlign w:val="center"/>
          </w:tcPr>
          <w:p w14:paraId="2382B607" w14:textId="01C56502" w:rsidR="00881CAA" w:rsidRPr="00C91E8F" w:rsidRDefault="00881CAA" w:rsidP="00451842">
            <w:pPr>
              <w:jc w:val="center"/>
              <w:rPr>
                <w:rFonts w:ascii="宋体" w:hAnsi="宋体"/>
                <w:b w:val="0"/>
                <w:bCs w:val="0"/>
                <w:caps w:val="0"/>
              </w:rPr>
            </w:pPr>
            <w:r w:rsidRPr="00C91E8F">
              <w:rPr>
                <w:rFonts w:ascii="宋体" w:hAnsi="宋体" w:hint="eastAsia"/>
              </w:rPr>
              <w:t>云台（若</w:t>
            </w:r>
            <w:r w:rsidR="00203FED">
              <w:rPr>
                <w:rFonts w:ascii="宋体" w:hAnsi="宋体" w:hint="eastAsia"/>
              </w:rPr>
              <w:t>有</w:t>
            </w:r>
            <w:r w:rsidRPr="00C91E8F">
              <w:rPr>
                <w:rFonts w:ascii="宋体" w:hAnsi="宋体" w:hint="eastAsia"/>
              </w:rPr>
              <w:t>）</w:t>
            </w:r>
          </w:p>
        </w:tc>
        <w:tc>
          <w:tcPr>
            <w:tcW w:w="6237" w:type="dxa"/>
            <w:tcBorders>
              <w:left w:val="single" w:sz="8" w:space="0" w:color="auto"/>
              <w:bottom w:val="single" w:sz="8" w:space="0" w:color="auto"/>
              <w:right w:val="single" w:sz="8" w:space="0" w:color="auto"/>
            </w:tcBorders>
          </w:tcPr>
          <w:p w14:paraId="273D43F6" w14:textId="34AC73D0" w:rsidR="00881CAA" w:rsidRPr="00C91E8F" w:rsidRDefault="00881CAA" w:rsidP="00203FED">
            <w:pPr>
              <w:jc w:val="left"/>
              <w:cnfStyle w:val="000000100000" w:firstRow="0" w:lastRow="0" w:firstColumn="0" w:lastColumn="0" w:oddVBand="0" w:evenVBand="0" w:oddHBand="1" w:evenHBand="0" w:firstRowFirstColumn="0" w:firstRowLastColumn="0" w:lastRowFirstColumn="0" w:lastRowLastColumn="0"/>
              <w:rPr>
                <w:rFonts w:ascii="宋体" w:hAnsi="宋体"/>
              </w:rPr>
            </w:pPr>
            <w:r w:rsidRPr="00C91E8F">
              <w:rPr>
                <w:rFonts w:ascii="宋体" w:hAnsi="宋体" w:hint="eastAsia"/>
              </w:rPr>
              <w:t>保证云台的射角</w:t>
            </w:r>
            <w:r w:rsidR="00072693">
              <w:rPr>
                <w:rFonts w:ascii="宋体" w:hAnsi="宋体" w:hint="eastAsia"/>
              </w:rPr>
              <w:t>，</w:t>
            </w:r>
            <w:r w:rsidRPr="00C91E8F">
              <w:rPr>
                <w:rFonts w:ascii="宋体" w:hAnsi="宋体" w:hint="eastAsia"/>
              </w:rPr>
              <w:t>合理设计大小弹舱的位置</w:t>
            </w:r>
          </w:p>
        </w:tc>
      </w:tr>
      <w:tr w:rsidR="00881CAA" w:rsidRPr="00C91E8F" w14:paraId="38788261" w14:textId="77777777" w:rsidTr="00203FED">
        <w:trPr>
          <w:trHeight w:val="342"/>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8" w:space="0" w:color="auto"/>
              <w:left w:val="single" w:sz="8" w:space="0" w:color="auto"/>
              <w:bottom w:val="single" w:sz="8" w:space="0" w:color="auto"/>
              <w:right w:val="single" w:sz="8" w:space="0" w:color="auto"/>
            </w:tcBorders>
            <w:vAlign w:val="center"/>
          </w:tcPr>
          <w:p w14:paraId="6288C850" w14:textId="77777777" w:rsidR="00881CAA" w:rsidRPr="00C91E8F" w:rsidRDefault="00881CAA" w:rsidP="00451842">
            <w:pPr>
              <w:jc w:val="center"/>
              <w:rPr>
                <w:rFonts w:ascii="宋体" w:hAnsi="宋体"/>
              </w:rPr>
            </w:pPr>
            <w:r w:rsidRPr="00C91E8F">
              <w:rPr>
                <w:rFonts w:ascii="宋体" w:hAnsi="宋体" w:hint="eastAsia"/>
              </w:rPr>
              <w:t>上岛</w:t>
            </w:r>
          </w:p>
        </w:tc>
        <w:tc>
          <w:tcPr>
            <w:tcW w:w="6237" w:type="dxa"/>
            <w:tcBorders>
              <w:top w:val="single" w:sz="8" w:space="0" w:color="auto"/>
              <w:left w:val="single" w:sz="8" w:space="0" w:color="auto"/>
              <w:bottom w:val="single" w:sz="8" w:space="0" w:color="auto"/>
              <w:right w:val="single" w:sz="8" w:space="0" w:color="auto"/>
            </w:tcBorders>
          </w:tcPr>
          <w:p w14:paraId="34799C93" w14:textId="77777777" w:rsidR="00881CAA" w:rsidRPr="00C91E8F" w:rsidRDefault="00881CAA" w:rsidP="00203FED">
            <w:pPr>
              <w:jc w:val="left"/>
              <w:cnfStyle w:val="000000000000" w:firstRow="0" w:lastRow="0" w:firstColumn="0" w:lastColumn="0" w:oddVBand="0" w:evenVBand="0" w:oddHBand="0" w:evenHBand="0" w:firstRowFirstColumn="0" w:firstRowLastColumn="0" w:lastRowFirstColumn="0" w:lastRowLastColumn="0"/>
              <w:rPr>
                <w:rFonts w:ascii="宋体" w:hAnsi="宋体"/>
              </w:rPr>
            </w:pPr>
            <w:r w:rsidRPr="00C91E8F">
              <w:rPr>
                <w:rFonts w:ascii="宋体" w:hAnsi="宋体" w:hint="eastAsia"/>
              </w:rPr>
              <w:t>可以上岛以方便救援阵亡在公路或敌方高地的队友</w:t>
            </w:r>
          </w:p>
        </w:tc>
      </w:tr>
      <w:tr w:rsidR="00881CAA" w:rsidRPr="00C91E8F" w14:paraId="12C1006A" w14:textId="77777777" w:rsidTr="00203FED">
        <w:trPr>
          <w:cnfStyle w:val="000000100000" w:firstRow="0" w:lastRow="0" w:firstColumn="0" w:lastColumn="0" w:oddVBand="0" w:evenVBand="0" w:oddHBand="1" w:evenHBand="0" w:firstRowFirstColumn="0" w:firstRowLastColumn="0" w:lastRowFirstColumn="0" w:lastRowLastColumn="0"/>
          <w:trHeight w:val="314"/>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8" w:space="0" w:color="auto"/>
              <w:left w:val="single" w:sz="8" w:space="0" w:color="auto"/>
              <w:bottom w:val="single" w:sz="8" w:space="0" w:color="auto"/>
              <w:right w:val="single" w:sz="8" w:space="0" w:color="auto"/>
            </w:tcBorders>
            <w:vAlign w:val="center"/>
          </w:tcPr>
          <w:p w14:paraId="022E87F4" w14:textId="77777777" w:rsidR="00881CAA" w:rsidRPr="00C91E8F" w:rsidRDefault="00881CAA" w:rsidP="00451842">
            <w:pPr>
              <w:jc w:val="center"/>
              <w:rPr>
                <w:rFonts w:ascii="宋体" w:hAnsi="宋体"/>
              </w:rPr>
            </w:pPr>
            <w:r w:rsidRPr="00C91E8F">
              <w:rPr>
                <w:rFonts w:ascii="宋体" w:hAnsi="宋体" w:hint="eastAsia"/>
              </w:rPr>
              <w:t>小弹补给</w:t>
            </w:r>
          </w:p>
        </w:tc>
        <w:tc>
          <w:tcPr>
            <w:tcW w:w="6237" w:type="dxa"/>
            <w:tcBorders>
              <w:top w:val="single" w:sz="8" w:space="0" w:color="auto"/>
              <w:left w:val="single" w:sz="8" w:space="0" w:color="auto"/>
              <w:bottom w:val="single" w:sz="8" w:space="0" w:color="auto"/>
              <w:right w:val="single" w:sz="8" w:space="0" w:color="auto"/>
            </w:tcBorders>
          </w:tcPr>
          <w:p w14:paraId="4E223E68" w14:textId="1A2934C6" w:rsidR="00881CAA" w:rsidRPr="00C91E8F" w:rsidRDefault="00FA265F" w:rsidP="00203FED">
            <w:pPr>
              <w:jc w:val="left"/>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视</w:t>
            </w:r>
            <w:r w:rsidR="00881CAA" w:rsidRPr="00C91E8F">
              <w:rPr>
                <w:rFonts w:ascii="宋体" w:hAnsi="宋体" w:hint="eastAsia"/>
              </w:rPr>
              <w:t>战术需要设计小弹的运输与补给功能</w:t>
            </w:r>
          </w:p>
        </w:tc>
      </w:tr>
    </w:tbl>
    <w:p w14:paraId="6C5AD244" w14:textId="70D13BBF" w:rsidR="00881CAA" w:rsidRPr="00C91E8F" w:rsidRDefault="000F5D76" w:rsidP="000F5D76">
      <w:pPr>
        <w:jc w:val="center"/>
        <w:rPr>
          <w:rFonts w:ascii="宋体" w:hAnsi="宋体"/>
        </w:rPr>
      </w:pPr>
      <w:r w:rsidRPr="00C91E8F">
        <w:rPr>
          <w:rFonts w:ascii="宋体" w:hAnsi="宋体" w:hint="eastAsia"/>
        </w:rPr>
        <w:t>表</w:t>
      </w:r>
      <w:r w:rsidRPr="00FA265F">
        <w:rPr>
          <w:rFonts w:hint="eastAsia"/>
        </w:rPr>
        <w:t>1-6</w:t>
      </w:r>
      <w:r w:rsidR="00BA4EE2">
        <w:rPr>
          <w:rFonts w:ascii="宋体" w:hAnsi="宋体" w:hint="eastAsia"/>
        </w:rPr>
        <w:t>：</w:t>
      </w:r>
      <w:r w:rsidRPr="00C91E8F">
        <w:rPr>
          <w:rFonts w:ascii="宋体" w:hAnsi="宋体" w:hint="eastAsia"/>
        </w:rPr>
        <w:t>工程机器人额外技术指标</w:t>
      </w:r>
    </w:p>
    <w:p w14:paraId="73415956" w14:textId="59394EC9" w:rsidR="00881CAA" w:rsidRPr="00C91E8F" w:rsidRDefault="00881CAA" w:rsidP="00EF47D4">
      <w:pPr>
        <w:pStyle w:val="30"/>
        <w:numPr>
          <w:ilvl w:val="2"/>
          <w:numId w:val="31"/>
        </w:numPr>
        <w:spacing w:line="360" w:lineRule="auto"/>
        <w:rPr>
          <w:rFonts w:ascii="宋体" w:hAnsi="宋体"/>
        </w:rPr>
      </w:pPr>
      <w:bookmarkStart w:id="11" w:name="_Toc34784148"/>
      <w:r w:rsidRPr="00C91E8F">
        <w:rPr>
          <w:rFonts w:ascii="宋体" w:hAnsi="宋体" w:hint="eastAsia"/>
        </w:rPr>
        <w:t>哨兵机器人</w:t>
      </w:r>
      <w:bookmarkEnd w:id="11"/>
    </w:p>
    <w:p w14:paraId="2D0D21F8" w14:textId="559F8F27" w:rsidR="00881CAA" w:rsidRPr="00C91E8F" w:rsidRDefault="00881CAA" w:rsidP="00EF47D4">
      <w:pPr>
        <w:ind w:firstLine="482"/>
        <w:rPr>
          <w:rFonts w:ascii="宋体" w:hAnsi="宋体"/>
          <w:szCs w:val="24"/>
        </w:rPr>
      </w:pPr>
      <w:r w:rsidRPr="00C91E8F">
        <w:rPr>
          <w:rFonts w:ascii="宋体" w:hAnsi="宋体" w:hint="eastAsia"/>
          <w:szCs w:val="24"/>
        </w:rPr>
        <w:t>研发优先级：高</w:t>
      </w:r>
    </w:p>
    <w:p w14:paraId="6FEAEF03" w14:textId="68F45608" w:rsidR="00881CAA" w:rsidRPr="00F976BA" w:rsidRDefault="00881CAA" w:rsidP="001646BD">
      <w:pPr>
        <w:ind w:firstLine="482"/>
        <w:rPr>
          <w:rFonts w:ascii="宋体" w:hAnsi="宋体"/>
          <w:szCs w:val="24"/>
        </w:rPr>
      </w:pPr>
      <w:r w:rsidRPr="00C91E8F">
        <w:rPr>
          <w:rFonts w:ascii="宋体" w:hAnsi="宋体" w:hint="eastAsia"/>
          <w:szCs w:val="24"/>
        </w:rPr>
        <w:t>哨兵机器人的底盘需具有良好的稳定性以及要求方便快速的安装到哨兵轨道上。</w:t>
      </w:r>
      <w:r w:rsidRPr="00C91E8F">
        <w:rPr>
          <w:rFonts w:ascii="宋体" w:hAnsi="宋体"/>
          <w:szCs w:val="24"/>
        </w:rPr>
        <w:t>云台及</w:t>
      </w:r>
      <w:r w:rsidRPr="00C91E8F">
        <w:rPr>
          <w:rFonts w:ascii="宋体" w:hAnsi="宋体" w:hint="eastAsia"/>
          <w:szCs w:val="24"/>
        </w:rPr>
        <w:lastRenderedPageBreak/>
        <w:t>其</w:t>
      </w:r>
      <w:r w:rsidRPr="00C91E8F">
        <w:rPr>
          <w:rFonts w:ascii="宋体" w:hAnsi="宋体"/>
          <w:szCs w:val="24"/>
        </w:rPr>
        <w:t>发射机构需具备稳定的远程弹道</w:t>
      </w:r>
      <w:r w:rsidRPr="00C91E8F">
        <w:rPr>
          <w:rFonts w:ascii="宋体" w:hAnsi="宋体" w:hint="eastAsia"/>
          <w:szCs w:val="24"/>
        </w:rPr>
        <w:t>与灵活精确的运动性能，同时对自主识别打击的精确度有较强的要求</w:t>
      </w:r>
      <w:r w:rsidRPr="00C91E8F">
        <w:rPr>
          <w:rFonts w:ascii="宋体" w:hAnsi="宋体"/>
          <w:szCs w:val="24"/>
        </w:rPr>
        <w:t>。</w:t>
      </w:r>
    </w:p>
    <w:tbl>
      <w:tblPr>
        <w:tblStyle w:val="33"/>
        <w:tblW w:w="7937" w:type="dxa"/>
        <w:jc w:val="center"/>
        <w:tblLook w:val="04A0" w:firstRow="1" w:lastRow="0" w:firstColumn="1" w:lastColumn="0" w:noHBand="0" w:noVBand="1"/>
      </w:tblPr>
      <w:tblGrid>
        <w:gridCol w:w="1701"/>
        <w:gridCol w:w="6236"/>
      </w:tblGrid>
      <w:tr w:rsidR="00F976BA" w:rsidRPr="00C91E8F" w14:paraId="09F87A60" w14:textId="77777777" w:rsidTr="00F976BA">
        <w:trPr>
          <w:cnfStyle w:val="100000000000" w:firstRow="1" w:lastRow="0" w:firstColumn="0" w:lastColumn="0" w:oddVBand="0" w:evenVBand="0" w:oddHBand="0" w:evenHBand="0" w:firstRowFirstColumn="0" w:firstRowLastColumn="0" w:lastRowFirstColumn="0" w:lastRowLastColumn="0"/>
          <w:trHeight w:val="583"/>
          <w:jc w:val="center"/>
        </w:trPr>
        <w:tc>
          <w:tcPr>
            <w:cnfStyle w:val="001000000100" w:firstRow="0" w:lastRow="0" w:firstColumn="1" w:lastColumn="0" w:oddVBand="0" w:evenVBand="0" w:oddHBand="0" w:evenHBand="0" w:firstRowFirstColumn="1" w:firstRowLastColumn="0" w:lastRowFirstColumn="0" w:lastRowLastColumn="0"/>
            <w:tcW w:w="7937" w:type="dxa"/>
            <w:gridSpan w:val="2"/>
            <w:tcBorders>
              <w:top w:val="single" w:sz="8" w:space="0" w:color="auto"/>
              <w:left w:val="single" w:sz="8" w:space="0" w:color="auto"/>
              <w:bottom w:val="single" w:sz="8" w:space="0" w:color="auto"/>
              <w:right w:val="single" w:sz="8" w:space="0" w:color="auto"/>
            </w:tcBorders>
            <w:shd w:val="clear" w:color="auto" w:fill="AEAAAA" w:themeFill="background2" w:themeFillShade="BF"/>
            <w:vAlign w:val="center"/>
          </w:tcPr>
          <w:p w14:paraId="0DE7A02C" w14:textId="3E914AE2" w:rsidR="00F976BA" w:rsidRPr="00C91E8F" w:rsidRDefault="00F976BA" w:rsidP="00A44D27">
            <w:pPr>
              <w:jc w:val="center"/>
              <w:rPr>
                <w:rFonts w:ascii="宋体" w:hAnsi="宋体"/>
                <w:sz w:val="32"/>
                <w:szCs w:val="32"/>
              </w:rPr>
            </w:pPr>
            <w:r w:rsidRPr="00C91E8F">
              <w:rPr>
                <w:rFonts w:ascii="宋体" w:hAnsi="宋体" w:hint="eastAsia"/>
                <w:sz w:val="32"/>
                <w:szCs w:val="32"/>
              </w:rPr>
              <w:t>哨兵机器人技术指标</w:t>
            </w:r>
          </w:p>
        </w:tc>
      </w:tr>
      <w:tr w:rsidR="00881CAA" w:rsidRPr="00C91E8F" w14:paraId="468FDD41" w14:textId="77777777" w:rsidTr="00F976BA">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8" w:space="0" w:color="auto"/>
              <w:left w:val="single" w:sz="8" w:space="0" w:color="auto"/>
              <w:bottom w:val="single" w:sz="8" w:space="0" w:color="auto"/>
              <w:right w:val="single" w:sz="8" w:space="0" w:color="auto"/>
            </w:tcBorders>
            <w:vAlign w:val="center"/>
          </w:tcPr>
          <w:p w14:paraId="1C7B65CE" w14:textId="77777777" w:rsidR="00881CAA" w:rsidRPr="00C91E8F" w:rsidRDefault="00881CAA" w:rsidP="00451842">
            <w:pPr>
              <w:jc w:val="center"/>
              <w:rPr>
                <w:rFonts w:ascii="宋体" w:hAnsi="宋体"/>
              </w:rPr>
            </w:pPr>
            <w:r w:rsidRPr="00C91E8F">
              <w:rPr>
                <w:rFonts w:ascii="宋体" w:hAnsi="宋体" w:hint="eastAsia"/>
              </w:rPr>
              <w:t>重量</w:t>
            </w:r>
          </w:p>
        </w:tc>
        <w:tc>
          <w:tcPr>
            <w:tcW w:w="6236" w:type="dxa"/>
            <w:tcBorders>
              <w:left w:val="single" w:sz="8" w:space="0" w:color="auto"/>
              <w:bottom w:val="single" w:sz="8" w:space="0" w:color="auto"/>
              <w:right w:val="single" w:sz="8" w:space="0" w:color="auto"/>
            </w:tcBorders>
            <w:vAlign w:val="center"/>
          </w:tcPr>
          <w:p w14:paraId="44FD5AC4" w14:textId="77777777" w:rsidR="00881CAA" w:rsidRPr="00C91E8F" w:rsidRDefault="00881CAA" w:rsidP="00203FED">
            <w:pPr>
              <w:jc w:val="left"/>
              <w:cnfStyle w:val="000000100000" w:firstRow="0" w:lastRow="0" w:firstColumn="0" w:lastColumn="0" w:oddVBand="0" w:evenVBand="0" w:oddHBand="1" w:evenHBand="0" w:firstRowFirstColumn="0" w:firstRowLastColumn="0" w:lastRowFirstColumn="0" w:lastRowLastColumn="0"/>
              <w:rPr>
                <w:rFonts w:ascii="宋体" w:hAnsi="宋体"/>
              </w:rPr>
            </w:pPr>
            <w:r w:rsidRPr="00C91E8F">
              <w:rPr>
                <w:rFonts w:ascii="宋体" w:hAnsi="宋体" w:hint="eastAsia"/>
              </w:rPr>
              <w:t>≤15</w:t>
            </w:r>
            <w:r w:rsidRPr="00C91E8F">
              <w:rPr>
                <w:rFonts w:ascii="宋体" w:hAnsi="宋体"/>
              </w:rPr>
              <w:t>kg（不含裁判系统）</w:t>
            </w:r>
          </w:p>
        </w:tc>
      </w:tr>
      <w:tr w:rsidR="00881CAA" w:rsidRPr="00C91E8F" w14:paraId="05D4C583" w14:textId="77777777" w:rsidTr="00F976BA">
        <w:trPr>
          <w:trHeight w:val="453"/>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8" w:space="0" w:color="auto"/>
              <w:left w:val="single" w:sz="8" w:space="0" w:color="auto"/>
              <w:bottom w:val="single" w:sz="8" w:space="0" w:color="auto"/>
              <w:right w:val="single" w:sz="8" w:space="0" w:color="auto"/>
            </w:tcBorders>
            <w:vAlign w:val="center"/>
          </w:tcPr>
          <w:p w14:paraId="1827EE77" w14:textId="77777777" w:rsidR="00881CAA" w:rsidRPr="00C91E8F" w:rsidRDefault="00881CAA" w:rsidP="00451842">
            <w:pPr>
              <w:jc w:val="center"/>
              <w:rPr>
                <w:rFonts w:ascii="宋体" w:hAnsi="宋体"/>
              </w:rPr>
            </w:pPr>
            <w:r w:rsidRPr="00C91E8F">
              <w:rPr>
                <w:rFonts w:ascii="宋体" w:hAnsi="宋体" w:hint="eastAsia"/>
              </w:rPr>
              <w:t>大小</w:t>
            </w:r>
          </w:p>
        </w:tc>
        <w:tc>
          <w:tcPr>
            <w:tcW w:w="6236" w:type="dxa"/>
            <w:tcBorders>
              <w:top w:val="single" w:sz="8" w:space="0" w:color="auto"/>
              <w:left w:val="single" w:sz="8" w:space="0" w:color="auto"/>
              <w:bottom w:val="single" w:sz="8" w:space="0" w:color="auto"/>
              <w:right w:val="single" w:sz="8" w:space="0" w:color="auto"/>
            </w:tcBorders>
            <w:vAlign w:val="center"/>
          </w:tcPr>
          <w:p w14:paraId="4EF41BA1" w14:textId="77777777" w:rsidR="00881CAA" w:rsidRPr="00C91E8F" w:rsidRDefault="00881CAA" w:rsidP="00203FED">
            <w:pPr>
              <w:jc w:val="left"/>
              <w:cnfStyle w:val="000000000000" w:firstRow="0" w:lastRow="0" w:firstColumn="0" w:lastColumn="0" w:oddVBand="0" w:evenVBand="0" w:oddHBand="0" w:evenHBand="0" w:firstRowFirstColumn="0" w:firstRowLastColumn="0" w:lastRowFirstColumn="0" w:lastRowLastColumn="0"/>
              <w:rPr>
                <w:rFonts w:ascii="宋体" w:hAnsi="宋体"/>
              </w:rPr>
            </w:pPr>
            <w:r w:rsidRPr="00C91E8F">
              <w:rPr>
                <w:rFonts w:ascii="宋体" w:hAnsi="宋体" w:hint="eastAsia"/>
              </w:rPr>
              <w:t>≤500x800x600（单位：mm）</w:t>
            </w:r>
          </w:p>
        </w:tc>
      </w:tr>
      <w:tr w:rsidR="00881CAA" w:rsidRPr="00C91E8F" w14:paraId="28662A38" w14:textId="77777777" w:rsidTr="00F976BA">
        <w:trPr>
          <w:cnfStyle w:val="000000100000" w:firstRow="0" w:lastRow="0" w:firstColumn="0" w:lastColumn="0" w:oddVBand="0" w:evenVBand="0" w:oddHBand="1" w:evenHBand="0" w:firstRowFirstColumn="0" w:firstRowLastColumn="0" w:lastRowFirstColumn="0" w:lastRowLastColumn="0"/>
          <w:trHeight w:val="418"/>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8" w:space="0" w:color="auto"/>
              <w:left w:val="single" w:sz="8" w:space="0" w:color="auto"/>
              <w:bottom w:val="single" w:sz="8" w:space="0" w:color="auto"/>
              <w:right w:val="single" w:sz="8" w:space="0" w:color="auto"/>
            </w:tcBorders>
            <w:vAlign w:val="center"/>
          </w:tcPr>
          <w:p w14:paraId="4EA9D3C8" w14:textId="77777777" w:rsidR="00881CAA" w:rsidRPr="00C91E8F" w:rsidRDefault="00881CAA" w:rsidP="00451842">
            <w:pPr>
              <w:jc w:val="center"/>
              <w:rPr>
                <w:rFonts w:ascii="宋体" w:hAnsi="宋体"/>
              </w:rPr>
            </w:pPr>
            <w:r w:rsidRPr="00C91E8F">
              <w:rPr>
                <w:rFonts w:ascii="宋体" w:hAnsi="宋体" w:hint="eastAsia"/>
              </w:rPr>
              <w:t>云台</w:t>
            </w:r>
          </w:p>
        </w:tc>
        <w:tc>
          <w:tcPr>
            <w:tcW w:w="6236" w:type="dxa"/>
            <w:tcBorders>
              <w:top w:val="single" w:sz="8" w:space="0" w:color="auto"/>
              <w:left w:val="single" w:sz="8" w:space="0" w:color="auto"/>
              <w:bottom w:val="single" w:sz="8" w:space="0" w:color="auto"/>
              <w:right w:val="single" w:sz="8" w:space="0" w:color="auto"/>
            </w:tcBorders>
            <w:vAlign w:val="center"/>
          </w:tcPr>
          <w:p w14:paraId="68A6CFE6" w14:textId="134DA143" w:rsidR="00881CAA" w:rsidRPr="00C91E8F" w:rsidRDefault="00881CAA" w:rsidP="00203FED">
            <w:pPr>
              <w:jc w:val="left"/>
              <w:cnfStyle w:val="000000100000" w:firstRow="0" w:lastRow="0" w:firstColumn="0" w:lastColumn="0" w:oddVBand="0" w:evenVBand="0" w:oddHBand="1" w:evenHBand="0" w:firstRowFirstColumn="0" w:firstRowLastColumn="0" w:lastRowFirstColumn="0" w:lastRowLastColumn="0"/>
              <w:rPr>
                <w:rFonts w:ascii="宋体" w:hAnsi="宋体"/>
              </w:rPr>
            </w:pPr>
            <w:r w:rsidRPr="00C91E8F">
              <w:rPr>
                <w:rFonts w:ascii="宋体" w:hAnsi="宋体" w:hint="eastAsia"/>
              </w:rPr>
              <w:t>上云台10</w:t>
            </w:r>
            <w:r w:rsidR="00051CD6">
              <w:rPr>
                <w:rFonts w:ascii="宋体" w:hAnsi="宋体" w:hint="eastAsia"/>
              </w:rPr>
              <w:t>s</w:t>
            </w:r>
            <w:r w:rsidRPr="00C91E8F">
              <w:rPr>
                <w:rFonts w:ascii="宋体" w:hAnsi="宋体" w:hint="eastAsia"/>
              </w:rPr>
              <w:t>扫描前方左右18</w:t>
            </w:r>
            <w:r w:rsidRPr="00C91E8F">
              <w:rPr>
                <w:rFonts w:ascii="宋体" w:hAnsi="宋体"/>
              </w:rPr>
              <w:t>0</w:t>
            </w:r>
            <w:r w:rsidRPr="00C91E8F">
              <w:rPr>
                <w:rFonts w:ascii="宋体" w:hAnsi="宋体" w:hint="eastAsia"/>
              </w:rPr>
              <w:t>°及仰角-30°</w:t>
            </w:r>
            <w:r w:rsidR="00051CD6">
              <w:rPr>
                <w:rFonts w:ascii="宋体" w:hAnsi="宋体" w:hint="eastAsia"/>
              </w:rPr>
              <w:t>到</w:t>
            </w:r>
            <w:r w:rsidRPr="00C91E8F">
              <w:rPr>
                <w:rFonts w:ascii="宋体" w:hAnsi="宋体" w:hint="eastAsia"/>
              </w:rPr>
              <w:t>45°范围</w:t>
            </w:r>
          </w:p>
          <w:p w14:paraId="62829075" w14:textId="1477DE4E" w:rsidR="00881CAA" w:rsidRPr="00C91E8F" w:rsidRDefault="00881CAA" w:rsidP="00203FED">
            <w:pPr>
              <w:jc w:val="left"/>
              <w:cnfStyle w:val="000000100000" w:firstRow="0" w:lastRow="0" w:firstColumn="0" w:lastColumn="0" w:oddVBand="0" w:evenVBand="0" w:oddHBand="1" w:evenHBand="0" w:firstRowFirstColumn="0" w:firstRowLastColumn="0" w:lastRowFirstColumn="0" w:lastRowLastColumn="0"/>
              <w:rPr>
                <w:rFonts w:ascii="宋体" w:hAnsi="宋体"/>
              </w:rPr>
            </w:pPr>
            <w:r w:rsidRPr="00C91E8F">
              <w:rPr>
                <w:rFonts w:ascii="宋体" w:hAnsi="宋体" w:hint="eastAsia"/>
              </w:rPr>
              <w:t>下云台10s扫描</w:t>
            </w:r>
            <w:r w:rsidR="00051CD6">
              <w:rPr>
                <w:rFonts w:ascii="宋体" w:hAnsi="宋体" w:hint="eastAsia"/>
              </w:rPr>
              <w:t>水平</w:t>
            </w:r>
            <w:r w:rsidRPr="00C91E8F">
              <w:rPr>
                <w:rFonts w:ascii="宋体" w:hAnsi="宋体" w:hint="eastAsia"/>
              </w:rPr>
              <w:t>360°及俯角0到45°地面敌方单位</w:t>
            </w:r>
          </w:p>
          <w:p w14:paraId="24B0A993" w14:textId="7CC454B4" w:rsidR="00881CAA" w:rsidRPr="00C91E8F" w:rsidRDefault="00881CAA" w:rsidP="00203FED">
            <w:pPr>
              <w:jc w:val="left"/>
              <w:cnfStyle w:val="000000100000" w:firstRow="0" w:lastRow="0" w:firstColumn="0" w:lastColumn="0" w:oddVBand="0" w:evenVBand="0" w:oddHBand="1" w:evenHBand="0" w:firstRowFirstColumn="0" w:firstRowLastColumn="0" w:lastRowFirstColumn="0" w:lastRowLastColumn="0"/>
              <w:rPr>
                <w:rFonts w:ascii="宋体" w:hAnsi="宋体"/>
              </w:rPr>
            </w:pPr>
            <w:r w:rsidRPr="00C91E8F">
              <w:rPr>
                <w:rFonts w:ascii="宋体" w:hAnsi="宋体" w:hint="eastAsia"/>
              </w:rPr>
              <w:t>上下云台之间扫描数据联动减少扫描盲区</w:t>
            </w:r>
            <w:r w:rsidR="00051CD6" w:rsidRPr="00C91E8F">
              <w:rPr>
                <w:rFonts w:ascii="宋体" w:hAnsi="宋体" w:hint="eastAsia"/>
              </w:rPr>
              <w:t xml:space="preserve"> </w:t>
            </w:r>
          </w:p>
        </w:tc>
      </w:tr>
      <w:tr w:rsidR="00881CAA" w:rsidRPr="00C91E8F" w14:paraId="49DED52E" w14:textId="77777777" w:rsidTr="00F976BA">
        <w:trPr>
          <w:trHeight w:val="1168"/>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8" w:space="0" w:color="auto"/>
              <w:left w:val="single" w:sz="8" w:space="0" w:color="auto"/>
              <w:bottom w:val="single" w:sz="8" w:space="0" w:color="auto"/>
              <w:right w:val="single" w:sz="8" w:space="0" w:color="auto"/>
            </w:tcBorders>
            <w:vAlign w:val="center"/>
          </w:tcPr>
          <w:p w14:paraId="726E7A8F" w14:textId="77777777" w:rsidR="00881CAA" w:rsidRPr="00C91E8F" w:rsidRDefault="00881CAA" w:rsidP="00451842">
            <w:pPr>
              <w:jc w:val="center"/>
              <w:rPr>
                <w:rFonts w:ascii="宋体" w:hAnsi="宋体"/>
              </w:rPr>
            </w:pPr>
            <w:r w:rsidRPr="00C91E8F">
              <w:rPr>
                <w:rFonts w:ascii="宋体" w:hAnsi="宋体" w:hint="eastAsia"/>
              </w:rPr>
              <w:t>底盘</w:t>
            </w:r>
          </w:p>
        </w:tc>
        <w:tc>
          <w:tcPr>
            <w:tcW w:w="6236" w:type="dxa"/>
            <w:tcBorders>
              <w:top w:val="single" w:sz="8" w:space="0" w:color="auto"/>
              <w:left w:val="single" w:sz="8" w:space="0" w:color="auto"/>
              <w:bottom w:val="single" w:sz="8" w:space="0" w:color="auto"/>
              <w:right w:val="single" w:sz="8" w:space="0" w:color="auto"/>
            </w:tcBorders>
            <w:vAlign w:val="center"/>
          </w:tcPr>
          <w:p w14:paraId="1360C673" w14:textId="77777777" w:rsidR="00881CAA" w:rsidRPr="00C91E8F" w:rsidRDefault="00881CAA" w:rsidP="00203FED">
            <w:pPr>
              <w:jc w:val="left"/>
              <w:cnfStyle w:val="000000000000" w:firstRow="0" w:lastRow="0" w:firstColumn="0" w:lastColumn="0" w:oddVBand="0" w:evenVBand="0" w:oddHBand="0" w:evenHBand="0" w:firstRowFirstColumn="0" w:firstRowLastColumn="0" w:lastRowFirstColumn="0" w:lastRowLastColumn="0"/>
              <w:rPr>
                <w:rFonts w:ascii="宋体" w:hAnsi="宋体"/>
              </w:rPr>
            </w:pPr>
            <w:r w:rsidRPr="00C91E8F">
              <w:rPr>
                <w:rFonts w:ascii="宋体" w:hAnsi="宋体" w:hint="eastAsia"/>
              </w:rPr>
              <w:t>最高移速≥1</w:t>
            </w:r>
            <w:r w:rsidRPr="00C91E8F">
              <w:rPr>
                <w:rFonts w:ascii="宋体" w:hAnsi="宋体"/>
              </w:rPr>
              <w:t>m/s</w:t>
            </w:r>
            <w:r w:rsidRPr="00C91E8F">
              <w:rPr>
                <w:rFonts w:ascii="宋体" w:hAnsi="宋体" w:hint="eastAsia"/>
              </w:rPr>
              <w:t>且不超功率</w:t>
            </w:r>
          </w:p>
          <w:p w14:paraId="02A9DF0E" w14:textId="77777777" w:rsidR="00881CAA" w:rsidRPr="00C91E8F" w:rsidRDefault="00881CAA" w:rsidP="00203FED">
            <w:pPr>
              <w:jc w:val="left"/>
              <w:cnfStyle w:val="000000000000" w:firstRow="0" w:lastRow="0" w:firstColumn="0" w:lastColumn="0" w:oddVBand="0" w:evenVBand="0" w:oddHBand="0" w:evenHBand="0" w:firstRowFirstColumn="0" w:firstRowLastColumn="0" w:lastRowFirstColumn="0" w:lastRowLastColumn="0"/>
              <w:rPr>
                <w:rFonts w:ascii="宋体" w:hAnsi="宋体"/>
              </w:rPr>
            </w:pPr>
            <w:r w:rsidRPr="00C91E8F">
              <w:rPr>
                <w:rFonts w:ascii="宋体" w:hAnsi="宋体" w:hint="eastAsia"/>
              </w:rPr>
              <w:t>能够短距离的快速来回移动，躲避攻击</w:t>
            </w:r>
          </w:p>
        </w:tc>
      </w:tr>
      <w:tr w:rsidR="00881CAA" w:rsidRPr="00C91E8F" w14:paraId="2F69A58D" w14:textId="77777777" w:rsidTr="00F976BA">
        <w:trPr>
          <w:cnfStyle w:val="000000100000" w:firstRow="0" w:lastRow="0" w:firstColumn="0" w:lastColumn="0" w:oddVBand="0" w:evenVBand="0" w:oddHBand="1" w:evenHBand="0" w:firstRowFirstColumn="0" w:firstRowLastColumn="0" w:lastRowFirstColumn="0" w:lastRowLastColumn="0"/>
          <w:trHeight w:val="733"/>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8" w:space="0" w:color="auto"/>
              <w:left w:val="single" w:sz="8" w:space="0" w:color="auto"/>
              <w:bottom w:val="single" w:sz="8" w:space="0" w:color="auto"/>
            </w:tcBorders>
            <w:vAlign w:val="center"/>
          </w:tcPr>
          <w:p w14:paraId="04A52F4B" w14:textId="77777777" w:rsidR="00881CAA" w:rsidRPr="00C91E8F" w:rsidRDefault="00881CAA" w:rsidP="00451842">
            <w:pPr>
              <w:jc w:val="center"/>
              <w:rPr>
                <w:rFonts w:ascii="宋体" w:hAnsi="宋体"/>
              </w:rPr>
            </w:pPr>
            <w:r w:rsidRPr="00C91E8F">
              <w:rPr>
                <w:rFonts w:ascii="宋体" w:hAnsi="宋体" w:hint="eastAsia"/>
              </w:rPr>
              <w:t>发射机构</w:t>
            </w:r>
          </w:p>
        </w:tc>
        <w:tc>
          <w:tcPr>
            <w:tcW w:w="6236" w:type="dxa"/>
            <w:tcBorders>
              <w:top w:val="single" w:sz="8" w:space="0" w:color="auto"/>
              <w:bottom w:val="single" w:sz="8" w:space="0" w:color="auto"/>
              <w:right w:val="single" w:sz="8" w:space="0" w:color="auto"/>
            </w:tcBorders>
            <w:vAlign w:val="center"/>
          </w:tcPr>
          <w:p w14:paraId="5013F1BD" w14:textId="677D303C" w:rsidR="00881CAA" w:rsidRPr="00C91E8F" w:rsidRDefault="00881CAA" w:rsidP="00203FED">
            <w:pPr>
              <w:jc w:val="left"/>
              <w:cnfStyle w:val="000000100000" w:firstRow="0" w:lastRow="0" w:firstColumn="0" w:lastColumn="0" w:oddVBand="0" w:evenVBand="0" w:oddHBand="1" w:evenHBand="0" w:firstRowFirstColumn="0" w:firstRowLastColumn="0" w:lastRowFirstColumn="0" w:lastRowLastColumn="0"/>
              <w:rPr>
                <w:rFonts w:ascii="宋体" w:hAnsi="宋体"/>
              </w:rPr>
            </w:pPr>
            <w:r w:rsidRPr="00C91E8F">
              <w:rPr>
                <w:rFonts w:ascii="宋体" w:hAnsi="宋体" w:hint="eastAsia"/>
              </w:rPr>
              <w:t>射速</w:t>
            </w:r>
            <w:r w:rsidR="00F976BA" w:rsidRPr="00C91E8F">
              <w:rPr>
                <w:rFonts w:ascii="宋体" w:hAnsi="宋体" w:cstheme="minorBidi" w:hint="eastAsia"/>
                <w:color w:val="auto"/>
                <w:kern w:val="2"/>
                <w:szCs w:val="22"/>
              </w:rPr>
              <w:t>≥</w:t>
            </w:r>
            <w:r w:rsidRPr="00C91E8F">
              <w:rPr>
                <w:rFonts w:ascii="宋体" w:hAnsi="宋体"/>
              </w:rPr>
              <w:t>25m/s ，连</w:t>
            </w:r>
            <w:r w:rsidRPr="00C91E8F">
              <w:rPr>
                <w:rFonts w:ascii="宋体" w:hAnsi="宋体" w:hint="eastAsia"/>
              </w:rPr>
              <w:t>发无明显掉速</w:t>
            </w:r>
            <w:r w:rsidR="00F976BA">
              <w:rPr>
                <w:rFonts w:ascii="宋体" w:hAnsi="宋体" w:hint="eastAsia"/>
              </w:rPr>
              <w:t>，</w:t>
            </w:r>
            <w:r w:rsidR="00F976BA" w:rsidRPr="00C91E8F">
              <w:rPr>
                <w:rFonts w:ascii="宋体" w:hAnsi="宋体" w:hint="eastAsia"/>
              </w:rPr>
              <w:t>不卡弹、弹道稳定</w:t>
            </w:r>
          </w:p>
          <w:p w14:paraId="7E4EC85D" w14:textId="48B06DD9" w:rsidR="00881CAA" w:rsidRPr="00C91E8F" w:rsidRDefault="00881CAA" w:rsidP="00203FED">
            <w:pPr>
              <w:jc w:val="left"/>
              <w:cnfStyle w:val="000000100000" w:firstRow="0" w:lastRow="0" w:firstColumn="0" w:lastColumn="0" w:oddVBand="0" w:evenVBand="0" w:oddHBand="1" w:evenHBand="0" w:firstRowFirstColumn="0" w:firstRowLastColumn="0" w:lastRowFirstColumn="0" w:lastRowLastColumn="0"/>
              <w:rPr>
                <w:rFonts w:ascii="宋体" w:hAnsi="宋体"/>
              </w:rPr>
            </w:pPr>
            <w:r w:rsidRPr="00C91E8F">
              <w:rPr>
                <w:rFonts w:ascii="宋体" w:hAnsi="宋体"/>
              </w:rPr>
              <w:t>5m 处静止目标命中率超85%</w:t>
            </w:r>
          </w:p>
        </w:tc>
      </w:tr>
      <w:tr w:rsidR="00881CAA" w:rsidRPr="00C91E8F" w14:paraId="3876903F" w14:textId="77777777" w:rsidTr="00F976BA">
        <w:trPr>
          <w:trHeight w:val="437"/>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8" w:space="0" w:color="auto"/>
              <w:left w:val="single" w:sz="8" w:space="0" w:color="auto"/>
              <w:bottom w:val="single" w:sz="8" w:space="0" w:color="auto"/>
            </w:tcBorders>
            <w:vAlign w:val="center"/>
          </w:tcPr>
          <w:p w14:paraId="0300DF2E" w14:textId="77777777" w:rsidR="00881CAA" w:rsidRPr="00C91E8F" w:rsidRDefault="00881CAA" w:rsidP="00451842">
            <w:pPr>
              <w:jc w:val="center"/>
              <w:rPr>
                <w:rFonts w:ascii="宋体" w:hAnsi="宋体"/>
              </w:rPr>
            </w:pPr>
            <w:r w:rsidRPr="00C91E8F">
              <w:rPr>
                <w:rFonts w:ascii="宋体" w:hAnsi="宋体" w:hint="eastAsia"/>
              </w:rPr>
              <w:t>弹仓</w:t>
            </w:r>
          </w:p>
        </w:tc>
        <w:tc>
          <w:tcPr>
            <w:tcW w:w="6236" w:type="dxa"/>
            <w:tcBorders>
              <w:top w:val="single" w:sz="8" w:space="0" w:color="auto"/>
              <w:bottom w:val="single" w:sz="8" w:space="0" w:color="auto"/>
              <w:right w:val="single" w:sz="8" w:space="0" w:color="auto"/>
            </w:tcBorders>
            <w:vAlign w:val="center"/>
          </w:tcPr>
          <w:p w14:paraId="537E89BA" w14:textId="2C3BD9A3" w:rsidR="00881CAA" w:rsidRPr="00C91E8F" w:rsidRDefault="00881CAA" w:rsidP="00203FED">
            <w:pPr>
              <w:jc w:val="left"/>
              <w:cnfStyle w:val="000000000000" w:firstRow="0" w:lastRow="0" w:firstColumn="0" w:lastColumn="0" w:oddVBand="0" w:evenVBand="0" w:oddHBand="0" w:evenHBand="0" w:firstRowFirstColumn="0" w:firstRowLastColumn="0" w:lastRowFirstColumn="0" w:lastRowLastColumn="0"/>
              <w:rPr>
                <w:rFonts w:ascii="宋体" w:hAnsi="宋体"/>
              </w:rPr>
            </w:pPr>
            <w:r w:rsidRPr="00C91E8F">
              <w:rPr>
                <w:rFonts w:ascii="宋体" w:hAnsi="宋体" w:hint="eastAsia"/>
              </w:rPr>
              <w:t>上云台弹舱容量</w:t>
            </w:r>
            <w:r w:rsidR="00F976BA" w:rsidRPr="00C91E8F">
              <w:rPr>
                <w:rFonts w:ascii="宋体" w:hAnsi="宋体" w:cstheme="minorBidi" w:hint="eastAsia"/>
                <w:color w:val="auto"/>
                <w:kern w:val="2"/>
                <w:szCs w:val="22"/>
              </w:rPr>
              <w:t>≥</w:t>
            </w:r>
            <w:r w:rsidRPr="00C91E8F">
              <w:rPr>
                <w:rFonts w:ascii="宋体" w:hAnsi="宋体" w:hint="eastAsia"/>
              </w:rPr>
              <w:t>250 、下云台弹舱容量</w:t>
            </w:r>
            <w:r w:rsidR="00F976BA" w:rsidRPr="00C91E8F">
              <w:rPr>
                <w:rFonts w:ascii="宋体" w:hAnsi="宋体" w:cstheme="minorBidi" w:hint="eastAsia"/>
                <w:color w:val="auto"/>
                <w:kern w:val="2"/>
                <w:szCs w:val="22"/>
              </w:rPr>
              <w:t>≥</w:t>
            </w:r>
            <w:r w:rsidRPr="00C91E8F">
              <w:rPr>
                <w:rFonts w:ascii="宋体" w:hAnsi="宋体" w:hint="eastAsia"/>
              </w:rPr>
              <w:t>350</w:t>
            </w:r>
          </w:p>
        </w:tc>
      </w:tr>
      <w:tr w:rsidR="00881CAA" w:rsidRPr="00C91E8F" w14:paraId="7E369239" w14:textId="77777777" w:rsidTr="00F976BA">
        <w:trPr>
          <w:cnfStyle w:val="000000100000" w:firstRow="0" w:lastRow="0" w:firstColumn="0" w:lastColumn="0" w:oddVBand="0" w:evenVBand="0" w:oddHBand="1" w:evenHBand="0" w:firstRowFirstColumn="0" w:firstRowLastColumn="0" w:lastRowFirstColumn="0" w:lastRowLastColumn="0"/>
          <w:trHeight w:val="743"/>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8" w:space="0" w:color="auto"/>
              <w:left w:val="single" w:sz="8" w:space="0" w:color="auto"/>
              <w:bottom w:val="single" w:sz="8" w:space="0" w:color="auto"/>
            </w:tcBorders>
            <w:vAlign w:val="center"/>
          </w:tcPr>
          <w:p w14:paraId="37888C0A" w14:textId="77777777" w:rsidR="00881CAA" w:rsidRPr="00C91E8F" w:rsidRDefault="00881CAA" w:rsidP="00451842">
            <w:pPr>
              <w:jc w:val="center"/>
              <w:rPr>
                <w:rFonts w:ascii="宋体" w:hAnsi="宋体"/>
              </w:rPr>
            </w:pPr>
            <w:r w:rsidRPr="00C91E8F">
              <w:rPr>
                <w:rFonts w:ascii="宋体" w:hAnsi="宋体" w:hint="eastAsia"/>
              </w:rPr>
              <w:t>自动射击</w:t>
            </w:r>
          </w:p>
        </w:tc>
        <w:tc>
          <w:tcPr>
            <w:tcW w:w="6236" w:type="dxa"/>
            <w:tcBorders>
              <w:top w:val="single" w:sz="8" w:space="0" w:color="auto"/>
              <w:bottom w:val="single" w:sz="8" w:space="0" w:color="auto"/>
              <w:right w:val="single" w:sz="8" w:space="0" w:color="auto"/>
            </w:tcBorders>
            <w:vAlign w:val="center"/>
          </w:tcPr>
          <w:p w14:paraId="0C713C98" w14:textId="4E22DB9D" w:rsidR="00881CAA" w:rsidRPr="00C91E8F" w:rsidRDefault="00881CAA" w:rsidP="00203FED">
            <w:pPr>
              <w:jc w:val="left"/>
              <w:cnfStyle w:val="000000100000" w:firstRow="0" w:lastRow="0" w:firstColumn="0" w:lastColumn="0" w:oddVBand="0" w:evenVBand="0" w:oddHBand="1" w:evenHBand="0" w:firstRowFirstColumn="0" w:firstRowLastColumn="0" w:lastRowFirstColumn="0" w:lastRowLastColumn="0"/>
              <w:rPr>
                <w:rFonts w:ascii="宋体" w:hAnsi="宋体"/>
              </w:rPr>
            </w:pPr>
            <w:r w:rsidRPr="00C91E8F">
              <w:rPr>
                <w:rFonts w:ascii="宋体" w:hAnsi="宋体" w:hint="eastAsia"/>
              </w:rPr>
              <w:t>对识别到的敌方单位迅速锁定及打击</w:t>
            </w:r>
          </w:p>
          <w:p w14:paraId="6F2E4857" w14:textId="77777777" w:rsidR="00881CAA" w:rsidRPr="00C91E8F" w:rsidRDefault="00881CAA" w:rsidP="00203FED">
            <w:pPr>
              <w:jc w:val="left"/>
              <w:cnfStyle w:val="000000100000" w:firstRow="0" w:lastRow="0" w:firstColumn="0" w:lastColumn="0" w:oddVBand="0" w:evenVBand="0" w:oddHBand="1" w:evenHBand="0" w:firstRowFirstColumn="0" w:firstRowLastColumn="0" w:lastRowFirstColumn="0" w:lastRowLastColumn="0"/>
              <w:rPr>
                <w:rFonts w:ascii="宋体" w:hAnsi="宋体"/>
              </w:rPr>
            </w:pPr>
            <w:r w:rsidRPr="00C91E8F">
              <w:rPr>
                <w:rFonts w:ascii="宋体" w:hAnsi="宋体" w:hint="eastAsia"/>
              </w:rPr>
              <w:t>对敌方单位地面单位进行双云台联动打击</w:t>
            </w:r>
          </w:p>
          <w:p w14:paraId="5D9A297D" w14:textId="2A500707" w:rsidR="00881CAA" w:rsidRPr="00C91E8F" w:rsidRDefault="00881CAA" w:rsidP="00203FED">
            <w:pPr>
              <w:jc w:val="left"/>
              <w:cnfStyle w:val="000000100000" w:firstRow="0" w:lastRow="0" w:firstColumn="0" w:lastColumn="0" w:oddVBand="0" w:evenVBand="0" w:oddHBand="1" w:evenHBand="0" w:firstRowFirstColumn="0" w:firstRowLastColumn="0" w:lastRowFirstColumn="0" w:lastRowLastColumn="0"/>
              <w:rPr>
                <w:rFonts w:ascii="宋体" w:hAnsi="宋体"/>
              </w:rPr>
            </w:pPr>
            <w:r w:rsidRPr="00C91E8F">
              <w:rPr>
                <w:rFonts w:ascii="宋体" w:hAnsi="宋体"/>
              </w:rPr>
              <w:t>3m 处移</w:t>
            </w:r>
            <w:r w:rsidRPr="00C91E8F">
              <w:rPr>
                <w:rFonts w:ascii="宋体" w:hAnsi="宋体" w:hint="eastAsia"/>
              </w:rPr>
              <w:t>动目标命中率超</w:t>
            </w:r>
            <w:r w:rsidRPr="00C91E8F">
              <w:rPr>
                <w:rFonts w:ascii="宋体" w:hAnsi="宋体"/>
              </w:rPr>
              <w:t xml:space="preserve"> 80%</w:t>
            </w:r>
          </w:p>
        </w:tc>
      </w:tr>
    </w:tbl>
    <w:p w14:paraId="74A02648" w14:textId="63167D49" w:rsidR="00881CAA" w:rsidRPr="00C91E8F" w:rsidRDefault="00F976BA" w:rsidP="00F976BA">
      <w:pPr>
        <w:jc w:val="center"/>
        <w:rPr>
          <w:rFonts w:ascii="宋体" w:hAnsi="宋体"/>
        </w:rPr>
      </w:pPr>
      <w:r w:rsidRPr="00C91E8F">
        <w:rPr>
          <w:rFonts w:ascii="宋体" w:hAnsi="宋体" w:hint="eastAsia"/>
        </w:rPr>
        <w:t>表</w:t>
      </w:r>
      <w:r w:rsidRPr="00FA265F">
        <w:t>1</w:t>
      </w:r>
      <w:r w:rsidRPr="00FA265F">
        <w:rPr>
          <w:rFonts w:hint="eastAsia"/>
        </w:rPr>
        <w:t>-7</w:t>
      </w:r>
      <w:r w:rsidR="00BA4EE2">
        <w:rPr>
          <w:rFonts w:ascii="宋体" w:hAnsi="宋体" w:hint="eastAsia"/>
        </w:rPr>
        <w:t>：</w:t>
      </w:r>
      <w:r w:rsidRPr="00C91E8F">
        <w:rPr>
          <w:rFonts w:ascii="宋体" w:hAnsi="宋体" w:hint="eastAsia"/>
        </w:rPr>
        <w:t>哨兵机器人技术指标</w:t>
      </w:r>
    </w:p>
    <w:p w14:paraId="2397E6F6" w14:textId="06905DA0" w:rsidR="00881CAA" w:rsidRPr="00C91E8F" w:rsidRDefault="00881CAA" w:rsidP="00EF47D4">
      <w:pPr>
        <w:pStyle w:val="30"/>
        <w:numPr>
          <w:ilvl w:val="2"/>
          <w:numId w:val="31"/>
        </w:numPr>
        <w:spacing w:line="360" w:lineRule="auto"/>
        <w:rPr>
          <w:rFonts w:ascii="宋体" w:hAnsi="宋体"/>
        </w:rPr>
      </w:pPr>
      <w:bookmarkStart w:id="12" w:name="_Toc34784149"/>
      <w:r w:rsidRPr="00C91E8F">
        <w:rPr>
          <w:rFonts w:ascii="宋体" w:hAnsi="宋体" w:hint="eastAsia"/>
        </w:rPr>
        <w:t>空中机器人</w:t>
      </w:r>
      <w:bookmarkEnd w:id="12"/>
    </w:p>
    <w:p w14:paraId="15842477" w14:textId="373C3AEE" w:rsidR="00881CAA" w:rsidRPr="00C91E8F" w:rsidRDefault="00881CAA" w:rsidP="00EF47D4">
      <w:pPr>
        <w:ind w:firstLine="482"/>
        <w:rPr>
          <w:rFonts w:ascii="宋体" w:hAnsi="宋体"/>
          <w:szCs w:val="24"/>
        </w:rPr>
      </w:pPr>
      <w:r w:rsidRPr="00C91E8F">
        <w:rPr>
          <w:rFonts w:ascii="宋体" w:hAnsi="宋体" w:hint="eastAsia"/>
          <w:szCs w:val="24"/>
        </w:rPr>
        <w:t>研发优先级：</w:t>
      </w:r>
      <w:r w:rsidR="00F976BA">
        <w:rPr>
          <w:rFonts w:ascii="宋体" w:hAnsi="宋体" w:hint="eastAsia"/>
          <w:szCs w:val="24"/>
        </w:rPr>
        <w:t>中</w:t>
      </w:r>
    </w:p>
    <w:p w14:paraId="51B97DB7" w14:textId="7D35B277" w:rsidR="00881CAA" w:rsidRPr="00F976BA" w:rsidRDefault="00881CAA" w:rsidP="001646BD">
      <w:pPr>
        <w:ind w:firstLine="482"/>
        <w:rPr>
          <w:rFonts w:ascii="宋体" w:hAnsi="宋体"/>
          <w:szCs w:val="24"/>
        </w:rPr>
      </w:pPr>
      <w:r w:rsidRPr="00C91E8F">
        <w:rPr>
          <w:rFonts w:ascii="宋体" w:hAnsi="宋体" w:hint="eastAsia"/>
          <w:szCs w:val="24"/>
        </w:rPr>
        <w:t>空中机器人动力系统需要</w:t>
      </w:r>
      <w:r w:rsidR="00F976BA">
        <w:rPr>
          <w:rFonts w:ascii="宋体" w:hAnsi="宋体" w:hint="eastAsia"/>
          <w:szCs w:val="24"/>
        </w:rPr>
        <w:t>使飞机能</w:t>
      </w:r>
      <w:r w:rsidRPr="00C91E8F">
        <w:rPr>
          <w:rFonts w:ascii="宋体" w:hAnsi="宋体" w:hint="eastAsia"/>
          <w:szCs w:val="24"/>
        </w:rPr>
        <w:t>稳定的悬停，云台及发射机构需具备稳定的中远程弹道以保证对前哨站的定点输出。</w:t>
      </w:r>
    </w:p>
    <w:tbl>
      <w:tblPr>
        <w:tblStyle w:val="33"/>
        <w:tblW w:w="90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3A4712" w:rsidRPr="00C91E8F" w14:paraId="541B96AA" w14:textId="77777777" w:rsidTr="00C50335">
        <w:trPr>
          <w:cnfStyle w:val="100000000000" w:firstRow="1" w:lastRow="0" w:firstColumn="0" w:lastColumn="0" w:oddVBand="0" w:evenVBand="0" w:oddHBand="0" w:evenHBand="0" w:firstRowFirstColumn="0" w:firstRowLastColumn="0" w:lastRowFirstColumn="0" w:lastRowLastColumn="0"/>
          <w:trHeight w:val="605"/>
          <w:jc w:val="center"/>
        </w:trPr>
        <w:tc>
          <w:tcPr>
            <w:cnfStyle w:val="001000000100" w:firstRow="0" w:lastRow="0" w:firstColumn="1" w:lastColumn="0" w:oddVBand="0" w:evenVBand="0" w:oddHBand="0" w:evenHBand="0" w:firstRowFirstColumn="1" w:firstRowLastColumn="0" w:lastRowFirstColumn="0" w:lastRowLastColumn="0"/>
            <w:tcW w:w="9071" w:type="dxa"/>
            <w:gridSpan w:val="3"/>
            <w:shd w:val="pct20" w:color="auto" w:fill="auto"/>
            <w:hideMark/>
          </w:tcPr>
          <w:p w14:paraId="5418BD1B" w14:textId="2C0E808D" w:rsidR="003A4712" w:rsidRPr="00C91E8F" w:rsidRDefault="003A4712" w:rsidP="003A4712">
            <w:pPr>
              <w:jc w:val="center"/>
              <w:rPr>
                <w:rFonts w:ascii="宋体" w:hAnsi="宋体" w:cs="宋体"/>
                <w:b w:val="0"/>
                <w:bCs w:val="0"/>
                <w:color w:val="FFFFFF"/>
                <w:sz w:val="32"/>
                <w:szCs w:val="32"/>
              </w:rPr>
            </w:pPr>
            <w:r w:rsidRPr="00C91E8F">
              <w:rPr>
                <w:rFonts w:ascii="宋体" w:hAnsi="宋体" w:cstheme="minorBidi" w:hint="eastAsia"/>
                <w:color w:val="auto"/>
                <w:kern w:val="2"/>
                <w:sz w:val="32"/>
                <w:szCs w:val="32"/>
              </w:rPr>
              <w:t>空中机器人技术指标</w:t>
            </w:r>
          </w:p>
        </w:tc>
      </w:tr>
      <w:tr w:rsidR="00881CAA" w:rsidRPr="00C91E8F" w14:paraId="5E3292C7" w14:textId="77777777" w:rsidTr="003A4712">
        <w:trPr>
          <w:cnfStyle w:val="000000100000" w:firstRow="0" w:lastRow="0" w:firstColumn="0" w:lastColumn="0" w:oddVBand="0" w:evenVBand="0" w:oddHBand="1" w:evenHBand="0" w:firstRowFirstColumn="0" w:firstRowLastColumn="0" w:lastRowFirstColumn="0" w:lastRowLastColumn="0"/>
          <w:trHeight w:val="552"/>
          <w:jc w:val="center"/>
        </w:trPr>
        <w:tc>
          <w:tcPr>
            <w:cnfStyle w:val="001000000000" w:firstRow="0" w:lastRow="0" w:firstColumn="1" w:lastColumn="0" w:oddVBand="0" w:evenVBand="0" w:oddHBand="0" w:evenHBand="0" w:firstRowFirstColumn="0" w:firstRowLastColumn="0" w:lastRowFirstColumn="0" w:lastRowLastColumn="0"/>
            <w:tcW w:w="1701" w:type="dxa"/>
            <w:hideMark/>
          </w:tcPr>
          <w:p w14:paraId="416FDA24" w14:textId="2872C732" w:rsidR="00881CAA" w:rsidRPr="00C91E8F" w:rsidRDefault="003A4712" w:rsidP="003A4712">
            <w:pPr>
              <w:widowControl/>
              <w:jc w:val="center"/>
              <w:rPr>
                <w:rFonts w:ascii="宋体" w:hAnsi="宋体" w:cs="宋体"/>
                <w:b w:val="0"/>
                <w:bCs w:val="0"/>
                <w:szCs w:val="21"/>
              </w:rPr>
            </w:pPr>
            <w:r>
              <w:rPr>
                <w:rFonts w:ascii="宋体" w:hAnsi="宋体" w:cs="宋体" w:hint="eastAsia"/>
                <w:szCs w:val="21"/>
              </w:rPr>
              <w:lastRenderedPageBreak/>
              <w:t>方案</w:t>
            </w:r>
          </w:p>
        </w:tc>
        <w:tc>
          <w:tcPr>
            <w:tcW w:w="3685" w:type="dxa"/>
            <w:vAlign w:val="center"/>
            <w:hideMark/>
          </w:tcPr>
          <w:p w14:paraId="7B105D82" w14:textId="77777777" w:rsidR="00881CAA" w:rsidRPr="00C91E8F" w:rsidRDefault="00881CAA" w:rsidP="00451842">
            <w:pPr>
              <w:jc w:val="center"/>
              <w:cnfStyle w:val="000000100000" w:firstRow="0" w:lastRow="0" w:firstColumn="0" w:lastColumn="0" w:oddVBand="0" w:evenVBand="0" w:oddHBand="1" w:evenHBand="0" w:firstRowFirstColumn="0" w:firstRowLastColumn="0" w:lastRowFirstColumn="0" w:lastRowLastColumn="0"/>
              <w:rPr>
                <w:rFonts w:ascii="宋体" w:hAnsi="宋体" w:cstheme="minorBidi"/>
                <w:color w:val="auto"/>
                <w:kern w:val="2"/>
                <w:szCs w:val="22"/>
              </w:rPr>
            </w:pPr>
            <w:r w:rsidRPr="00C91E8F">
              <w:rPr>
                <w:rFonts w:ascii="宋体" w:hAnsi="宋体" w:cstheme="minorBidi" w:hint="eastAsia"/>
                <w:color w:val="auto"/>
                <w:kern w:val="2"/>
                <w:szCs w:val="22"/>
              </w:rPr>
              <w:t>方案一（四旋翼）</w:t>
            </w:r>
          </w:p>
        </w:tc>
        <w:tc>
          <w:tcPr>
            <w:tcW w:w="3685" w:type="dxa"/>
            <w:vAlign w:val="center"/>
            <w:hideMark/>
          </w:tcPr>
          <w:p w14:paraId="3DE03A8A" w14:textId="77777777" w:rsidR="00881CAA" w:rsidRPr="00C91E8F" w:rsidRDefault="00881CAA" w:rsidP="00451842">
            <w:pPr>
              <w:jc w:val="center"/>
              <w:cnfStyle w:val="000000100000" w:firstRow="0" w:lastRow="0" w:firstColumn="0" w:lastColumn="0" w:oddVBand="0" w:evenVBand="0" w:oddHBand="1" w:evenHBand="0" w:firstRowFirstColumn="0" w:firstRowLastColumn="0" w:lastRowFirstColumn="0" w:lastRowLastColumn="0"/>
              <w:rPr>
                <w:rFonts w:ascii="宋体" w:hAnsi="宋体" w:cstheme="minorBidi"/>
                <w:color w:val="auto"/>
                <w:kern w:val="2"/>
                <w:szCs w:val="22"/>
              </w:rPr>
            </w:pPr>
            <w:r w:rsidRPr="00C91E8F">
              <w:rPr>
                <w:rFonts w:ascii="宋体" w:hAnsi="宋体" w:cstheme="minorBidi" w:hint="eastAsia"/>
                <w:color w:val="auto"/>
                <w:kern w:val="2"/>
                <w:szCs w:val="22"/>
              </w:rPr>
              <w:t>方案二（六旋翼）</w:t>
            </w:r>
          </w:p>
        </w:tc>
      </w:tr>
      <w:tr w:rsidR="00881CAA" w:rsidRPr="00C91E8F" w14:paraId="7AE66E8E" w14:textId="77777777" w:rsidTr="003A4712">
        <w:trPr>
          <w:trHeight w:val="552"/>
          <w:jc w:val="center"/>
        </w:trPr>
        <w:tc>
          <w:tcPr>
            <w:cnfStyle w:val="001000000000" w:firstRow="0" w:lastRow="0" w:firstColumn="1" w:lastColumn="0" w:oddVBand="0" w:evenVBand="0" w:oddHBand="0" w:evenHBand="0" w:firstRowFirstColumn="0" w:firstRowLastColumn="0" w:lastRowFirstColumn="0" w:lastRowLastColumn="0"/>
            <w:tcW w:w="1701" w:type="dxa"/>
            <w:vAlign w:val="center"/>
            <w:hideMark/>
          </w:tcPr>
          <w:p w14:paraId="5535C38B" w14:textId="77777777" w:rsidR="00881CAA" w:rsidRPr="00C91E8F" w:rsidRDefault="00881CAA" w:rsidP="00451842">
            <w:pPr>
              <w:widowControl/>
              <w:jc w:val="center"/>
              <w:rPr>
                <w:rFonts w:ascii="宋体" w:hAnsi="宋体" w:cs="宋体"/>
                <w:b w:val="0"/>
                <w:bCs w:val="0"/>
                <w:color w:val="FFFFFF"/>
                <w:szCs w:val="21"/>
              </w:rPr>
            </w:pPr>
            <w:r w:rsidRPr="00C91E8F">
              <w:rPr>
                <w:rFonts w:ascii="宋体" w:hAnsi="宋体" w:cstheme="minorBidi" w:hint="eastAsia"/>
                <w:caps w:val="0"/>
                <w:color w:val="auto"/>
                <w:kern w:val="2"/>
                <w:szCs w:val="22"/>
              </w:rPr>
              <w:t>重量</w:t>
            </w:r>
          </w:p>
        </w:tc>
        <w:tc>
          <w:tcPr>
            <w:tcW w:w="3685" w:type="dxa"/>
            <w:vAlign w:val="center"/>
            <w:hideMark/>
          </w:tcPr>
          <w:p w14:paraId="0A9B90E1" w14:textId="77777777" w:rsidR="00881CAA" w:rsidRPr="00C91E8F" w:rsidRDefault="00881CAA" w:rsidP="00451842">
            <w:pPr>
              <w:jc w:val="center"/>
              <w:cnfStyle w:val="000000000000" w:firstRow="0" w:lastRow="0" w:firstColumn="0" w:lastColumn="0" w:oddVBand="0" w:evenVBand="0" w:oddHBand="0" w:evenHBand="0" w:firstRowFirstColumn="0" w:firstRowLastColumn="0" w:lastRowFirstColumn="0" w:lastRowLastColumn="0"/>
              <w:rPr>
                <w:rFonts w:ascii="宋体" w:hAnsi="宋体" w:cstheme="minorBidi"/>
                <w:color w:val="auto"/>
                <w:kern w:val="2"/>
                <w:szCs w:val="22"/>
              </w:rPr>
            </w:pPr>
            <w:r w:rsidRPr="00C91E8F">
              <w:rPr>
                <w:rFonts w:ascii="宋体" w:hAnsi="宋体" w:cstheme="minorBidi" w:hint="eastAsia"/>
                <w:color w:val="auto"/>
                <w:kern w:val="2"/>
                <w:szCs w:val="22"/>
              </w:rPr>
              <w:t>≤10kg（不含裁判系统）</w:t>
            </w:r>
          </w:p>
        </w:tc>
        <w:tc>
          <w:tcPr>
            <w:tcW w:w="3685" w:type="dxa"/>
            <w:vAlign w:val="center"/>
            <w:hideMark/>
          </w:tcPr>
          <w:p w14:paraId="0D11B200" w14:textId="77777777" w:rsidR="00881CAA" w:rsidRPr="00C91E8F" w:rsidRDefault="00881CAA" w:rsidP="00451842">
            <w:pPr>
              <w:jc w:val="center"/>
              <w:cnfStyle w:val="000000000000" w:firstRow="0" w:lastRow="0" w:firstColumn="0" w:lastColumn="0" w:oddVBand="0" w:evenVBand="0" w:oddHBand="0" w:evenHBand="0" w:firstRowFirstColumn="0" w:firstRowLastColumn="0" w:lastRowFirstColumn="0" w:lastRowLastColumn="0"/>
              <w:rPr>
                <w:rFonts w:ascii="宋体" w:hAnsi="宋体" w:cstheme="minorBidi"/>
                <w:color w:val="auto"/>
                <w:kern w:val="2"/>
                <w:szCs w:val="22"/>
              </w:rPr>
            </w:pPr>
            <w:r w:rsidRPr="00C91E8F">
              <w:rPr>
                <w:rFonts w:ascii="宋体" w:hAnsi="宋体" w:cstheme="minorBidi" w:hint="eastAsia"/>
                <w:color w:val="auto"/>
                <w:kern w:val="2"/>
                <w:szCs w:val="22"/>
              </w:rPr>
              <w:t>≤14kg（不含裁判系统）</w:t>
            </w:r>
          </w:p>
        </w:tc>
      </w:tr>
      <w:tr w:rsidR="00881CAA" w:rsidRPr="00C91E8F" w14:paraId="46123915" w14:textId="77777777" w:rsidTr="003A4712">
        <w:trPr>
          <w:cnfStyle w:val="000000100000" w:firstRow="0" w:lastRow="0" w:firstColumn="0" w:lastColumn="0" w:oddVBand="0" w:evenVBand="0" w:oddHBand="1" w:evenHBand="0" w:firstRowFirstColumn="0" w:firstRowLastColumn="0" w:lastRowFirstColumn="0" w:lastRowLastColumn="0"/>
          <w:trHeight w:val="552"/>
          <w:jc w:val="center"/>
        </w:trPr>
        <w:tc>
          <w:tcPr>
            <w:cnfStyle w:val="001000000000" w:firstRow="0" w:lastRow="0" w:firstColumn="1" w:lastColumn="0" w:oddVBand="0" w:evenVBand="0" w:oddHBand="0" w:evenHBand="0" w:firstRowFirstColumn="0" w:firstRowLastColumn="0" w:lastRowFirstColumn="0" w:lastRowLastColumn="0"/>
            <w:tcW w:w="1701" w:type="dxa"/>
            <w:vAlign w:val="center"/>
            <w:hideMark/>
          </w:tcPr>
          <w:p w14:paraId="752C4581" w14:textId="77777777" w:rsidR="00881CAA" w:rsidRPr="00C91E8F" w:rsidRDefault="00881CAA" w:rsidP="00451842">
            <w:pPr>
              <w:widowControl/>
              <w:jc w:val="center"/>
              <w:rPr>
                <w:rFonts w:ascii="宋体" w:hAnsi="宋体" w:cstheme="minorBidi"/>
                <w:b w:val="0"/>
                <w:bCs w:val="0"/>
                <w:caps w:val="0"/>
                <w:color w:val="auto"/>
                <w:kern w:val="2"/>
                <w:szCs w:val="22"/>
              </w:rPr>
            </w:pPr>
            <w:r w:rsidRPr="00C91E8F">
              <w:rPr>
                <w:rFonts w:ascii="宋体" w:hAnsi="宋体" w:cstheme="minorBidi" w:hint="eastAsia"/>
                <w:caps w:val="0"/>
                <w:color w:val="auto"/>
                <w:kern w:val="2"/>
                <w:szCs w:val="22"/>
              </w:rPr>
              <w:t>大小</w:t>
            </w:r>
          </w:p>
        </w:tc>
        <w:tc>
          <w:tcPr>
            <w:tcW w:w="3685" w:type="dxa"/>
            <w:vAlign w:val="center"/>
            <w:hideMark/>
          </w:tcPr>
          <w:p w14:paraId="3E7352E2" w14:textId="77777777" w:rsidR="00881CAA" w:rsidRPr="00C91E8F" w:rsidRDefault="00881CAA" w:rsidP="00451842">
            <w:pPr>
              <w:jc w:val="center"/>
              <w:cnfStyle w:val="000000100000" w:firstRow="0" w:lastRow="0" w:firstColumn="0" w:lastColumn="0" w:oddVBand="0" w:evenVBand="0" w:oddHBand="1" w:evenHBand="0" w:firstRowFirstColumn="0" w:firstRowLastColumn="0" w:lastRowFirstColumn="0" w:lastRowLastColumn="0"/>
              <w:rPr>
                <w:rFonts w:ascii="宋体" w:hAnsi="宋体" w:cstheme="minorBidi"/>
                <w:color w:val="auto"/>
                <w:kern w:val="2"/>
                <w:szCs w:val="22"/>
              </w:rPr>
            </w:pPr>
            <w:r w:rsidRPr="00C91E8F">
              <w:rPr>
                <w:rFonts w:ascii="宋体" w:hAnsi="宋体" w:cstheme="minorBidi" w:hint="eastAsia"/>
                <w:color w:val="auto"/>
                <w:kern w:val="2"/>
                <w:szCs w:val="22"/>
              </w:rPr>
              <w:t>≤1200x1200x500（单位：mm）</w:t>
            </w:r>
          </w:p>
        </w:tc>
        <w:tc>
          <w:tcPr>
            <w:tcW w:w="3685" w:type="dxa"/>
            <w:vAlign w:val="center"/>
            <w:hideMark/>
          </w:tcPr>
          <w:p w14:paraId="693F8D07" w14:textId="4CC4A222" w:rsidR="00881CAA" w:rsidRPr="00C91E8F" w:rsidRDefault="003A4712" w:rsidP="00451842">
            <w:pPr>
              <w:jc w:val="center"/>
              <w:cnfStyle w:val="000000100000" w:firstRow="0" w:lastRow="0" w:firstColumn="0" w:lastColumn="0" w:oddVBand="0" w:evenVBand="0" w:oddHBand="1" w:evenHBand="0" w:firstRowFirstColumn="0" w:firstRowLastColumn="0" w:lastRowFirstColumn="0" w:lastRowLastColumn="0"/>
              <w:rPr>
                <w:rFonts w:ascii="宋体" w:hAnsi="宋体" w:cstheme="minorBidi"/>
                <w:color w:val="auto"/>
                <w:kern w:val="2"/>
                <w:szCs w:val="22"/>
              </w:rPr>
            </w:pPr>
            <w:r w:rsidRPr="00C91E8F">
              <w:rPr>
                <w:rFonts w:ascii="宋体" w:hAnsi="宋体" w:cstheme="minorBidi" w:hint="eastAsia"/>
                <w:color w:val="auto"/>
                <w:kern w:val="2"/>
                <w:szCs w:val="22"/>
              </w:rPr>
              <w:t>≤</w:t>
            </w:r>
            <w:r w:rsidR="00881CAA" w:rsidRPr="00C91E8F">
              <w:rPr>
                <w:rFonts w:ascii="宋体" w:hAnsi="宋体" w:cstheme="minorBidi" w:hint="eastAsia"/>
                <w:color w:val="auto"/>
                <w:kern w:val="2"/>
                <w:szCs w:val="22"/>
              </w:rPr>
              <w:t>1600x1600x500（单位：mm）</w:t>
            </w:r>
          </w:p>
        </w:tc>
      </w:tr>
      <w:tr w:rsidR="003A4712" w:rsidRPr="00C91E8F" w14:paraId="4E80EB45" w14:textId="77777777" w:rsidTr="003A4712">
        <w:trPr>
          <w:trHeight w:val="552"/>
          <w:jc w:val="center"/>
        </w:trPr>
        <w:tc>
          <w:tcPr>
            <w:cnfStyle w:val="001000000000" w:firstRow="0" w:lastRow="0" w:firstColumn="1" w:lastColumn="0" w:oddVBand="0" w:evenVBand="0" w:oddHBand="0" w:evenHBand="0" w:firstRowFirstColumn="0" w:firstRowLastColumn="0" w:lastRowFirstColumn="0" w:lastRowLastColumn="0"/>
            <w:tcW w:w="1701" w:type="dxa"/>
            <w:vAlign w:val="center"/>
            <w:hideMark/>
          </w:tcPr>
          <w:p w14:paraId="4424B7EA" w14:textId="77777777" w:rsidR="003A4712" w:rsidRPr="00C91E8F" w:rsidRDefault="003A4712" w:rsidP="00451842">
            <w:pPr>
              <w:widowControl/>
              <w:jc w:val="center"/>
              <w:rPr>
                <w:rFonts w:ascii="宋体" w:hAnsi="宋体" w:cstheme="minorBidi"/>
                <w:b w:val="0"/>
                <w:bCs w:val="0"/>
                <w:caps w:val="0"/>
                <w:color w:val="auto"/>
                <w:kern w:val="2"/>
                <w:szCs w:val="22"/>
              </w:rPr>
            </w:pPr>
            <w:r w:rsidRPr="00C91E8F">
              <w:rPr>
                <w:rFonts w:ascii="宋体" w:hAnsi="宋体" w:cstheme="minorBidi" w:hint="eastAsia"/>
                <w:caps w:val="0"/>
                <w:color w:val="auto"/>
                <w:kern w:val="2"/>
                <w:szCs w:val="22"/>
              </w:rPr>
              <w:t>射频</w:t>
            </w:r>
          </w:p>
        </w:tc>
        <w:tc>
          <w:tcPr>
            <w:tcW w:w="7370" w:type="dxa"/>
            <w:gridSpan w:val="2"/>
            <w:vAlign w:val="center"/>
            <w:hideMark/>
          </w:tcPr>
          <w:p w14:paraId="3E11DE10" w14:textId="21ACC636" w:rsidR="003A4712" w:rsidRPr="00C91E8F" w:rsidRDefault="00F86500" w:rsidP="00451842">
            <w:pPr>
              <w:jc w:val="center"/>
              <w:cnfStyle w:val="000000000000" w:firstRow="0" w:lastRow="0" w:firstColumn="0" w:lastColumn="0" w:oddVBand="0" w:evenVBand="0" w:oddHBand="0" w:evenHBand="0" w:firstRowFirstColumn="0" w:firstRowLastColumn="0" w:lastRowFirstColumn="0" w:lastRowLastColumn="0"/>
              <w:rPr>
                <w:rFonts w:ascii="宋体" w:hAnsi="宋体" w:cstheme="minorBidi"/>
                <w:color w:val="auto"/>
                <w:kern w:val="2"/>
                <w:szCs w:val="22"/>
              </w:rPr>
            </w:pPr>
            <w:r w:rsidRPr="00C91E8F">
              <w:rPr>
                <w:rFonts w:ascii="宋体" w:hAnsi="宋体" w:cstheme="minorBidi" w:hint="eastAsia"/>
                <w:color w:val="auto"/>
                <w:kern w:val="2"/>
                <w:szCs w:val="22"/>
              </w:rPr>
              <w:t>≥</w:t>
            </w:r>
            <w:r w:rsidR="003A4712" w:rsidRPr="00C91E8F">
              <w:rPr>
                <w:rFonts w:ascii="宋体" w:hAnsi="宋体" w:cstheme="minorBidi" w:hint="eastAsia"/>
                <w:color w:val="auto"/>
                <w:kern w:val="2"/>
                <w:szCs w:val="22"/>
              </w:rPr>
              <w:t>20发/s，卡弹率≤1/1000</w:t>
            </w:r>
          </w:p>
        </w:tc>
      </w:tr>
      <w:tr w:rsidR="003A4712" w:rsidRPr="00C91E8F" w14:paraId="357515B7" w14:textId="77777777" w:rsidTr="003A4712">
        <w:trPr>
          <w:cnfStyle w:val="000000100000" w:firstRow="0" w:lastRow="0" w:firstColumn="0" w:lastColumn="0" w:oddVBand="0" w:evenVBand="0" w:oddHBand="1" w:evenHBand="0" w:firstRowFirstColumn="0" w:firstRowLastColumn="0" w:lastRowFirstColumn="0" w:lastRowLastColumn="0"/>
          <w:trHeight w:val="144"/>
          <w:jc w:val="center"/>
        </w:trPr>
        <w:tc>
          <w:tcPr>
            <w:cnfStyle w:val="001000000000" w:firstRow="0" w:lastRow="0" w:firstColumn="1" w:lastColumn="0" w:oddVBand="0" w:evenVBand="0" w:oddHBand="0" w:evenHBand="0" w:firstRowFirstColumn="0" w:firstRowLastColumn="0" w:lastRowFirstColumn="0" w:lastRowLastColumn="0"/>
            <w:tcW w:w="1701" w:type="dxa"/>
            <w:vAlign w:val="center"/>
            <w:hideMark/>
          </w:tcPr>
          <w:p w14:paraId="42CE9FA4" w14:textId="77777777" w:rsidR="003A4712" w:rsidRPr="00C91E8F" w:rsidRDefault="003A4712" w:rsidP="00451842">
            <w:pPr>
              <w:widowControl/>
              <w:jc w:val="center"/>
              <w:rPr>
                <w:rFonts w:ascii="宋体" w:hAnsi="宋体" w:cstheme="minorBidi"/>
                <w:b w:val="0"/>
                <w:bCs w:val="0"/>
                <w:caps w:val="0"/>
                <w:color w:val="auto"/>
                <w:kern w:val="2"/>
                <w:szCs w:val="22"/>
              </w:rPr>
            </w:pPr>
            <w:r w:rsidRPr="00C91E8F">
              <w:rPr>
                <w:rFonts w:ascii="宋体" w:hAnsi="宋体" w:cstheme="minorBidi" w:hint="eastAsia"/>
                <w:caps w:val="0"/>
                <w:color w:val="auto"/>
                <w:kern w:val="2"/>
                <w:szCs w:val="22"/>
              </w:rPr>
              <w:t>稳定性</w:t>
            </w:r>
          </w:p>
        </w:tc>
        <w:tc>
          <w:tcPr>
            <w:tcW w:w="7370" w:type="dxa"/>
            <w:gridSpan w:val="2"/>
            <w:vAlign w:val="center"/>
            <w:hideMark/>
          </w:tcPr>
          <w:p w14:paraId="261CAF12" w14:textId="0776F0AD" w:rsidR="003A4712" w:rsidRPr="00C91E8F" w:rsidRDefault="003A4712" w:rsidP="003A4712">
            <w:pPr>
              <w:jc w:val="center"/>
              <w:cnfStyle w:val="000000100000" w:firstRow="0" w:lastRow="0" w:firstColumn="0" w:lastColumn="0" w:oddVBand="0" w:evenVBand="0" w:oddHBand="1" w:evenHBand="0" w:firstRowFirstColumn="0" w:firstRowLastColumn="0" w:lastRowFirstColumn="0" w:lastRowLastColumn="0"/>
              <w:rPr>
                <w:rFonts w:ascii="宋体" w:hAnsi="宋体" w:cstheme="minorBidi"/>
                <w:color w:val="auto"/>
                <w:kern w:val="2"/>
                <w:szCs w:val="22"/>
              </w:rPr>
            </w:pPr>
            <w:r w:rsidRPr="00C91E8F">
              <w:rPr>
                <w:rFonts w:ascii="宋体" w:hAnsi="宋体" w:cstheme="minorBidi" w:hint="eastAsia"/>
                <w:color w:val="auto"/>
                <w:kern w:val="2"/>
                <w:szCs w:val="22"/>
              </w:rPr>
              <w:t>室内水平悬停偏差小于5%</w:t>
            </w:r>
          </w:p>
        </w:tc>
      </w:tr>
      <w:tr w:rsidR="003A4712" w:rsidRPr="00C91E8F" w14:paraId="42266D4A" w14:textId="77777777" w:rsidTr="003A4712">
        <w:trPr>
          <w:trHeight w:val="748"/>
          <w:jc w:val="center"/>
        </w:trPr>
        <w:tc>
          <w:tcPr>
            <w:cnfStyle w:val="001000000000" w:firstRow="0" w:lastRow="0" w:firstColumn="1" w:lastColumn="0" w:oddVBand="0" w:evenVBand="0" w:oddHBand="0" w:evenHBand="0" w:firstRowFirstColumn="0" w:firstRowLastColumn="0" w:lastRowFirstColumn="0" w:lastRowLastColumn="0"/>
            <w:tcW w:w="1701" w:type="dxa"/>
            <w:vAlign w:val="center"/>
            <w:hideMark/>
          </w:tcPr>
          <w:p w14:paraId="67CECE97" w14:textId="77777777" w:rsidR="003A4712" w:rsidRPr="00C91E8F" w:rsidRDefault="003A4712" w:rsidP="00451842">
            <w:pPr>
              <w:widowControl/>
              <w:jc w:val="center"/>
              <w:rPr>
                <w:rFonts w:ascii="宋体" w:hAnsi="宋体" w:cstheme="minorBidi"/>
                <w:b w:val="0"/>
                <w:bCs w:val="0"/>
                <w:caps w:val="0"/>
                <w:color w:val="auto"/>
                <w:kern w:val="2"/>
                <w:szCs w:val="22"/>
              </w:rPr>
            </w:pPr>
            <w:r w:rsidRPr="00C91E8F">
              <w:rPr>
                <w:rFonts w:ascii="宋体" w:hAnsi="宋体" w:cstheme="minorBidi" w:hint="eastAsia"/>
                <w:caps w:val="0"/>
                <w:color w:val="auto"/>
                <w:kern w:val="2"/>
                <w:szCs w:val="22"/>
              </w:rPr>
              <w:t>弹道</w:t>
            </w:r>
          </w:p>
        </w:tc>
        <w:tc>
          <w:tcPr>
            <w:tcW w:w="7370" w:type="dxa"/>
            <w:gridSpan w:val="2"/>
            <w:vAlign w:val="center"/>
            <w:hideMark/>
          </w:tcPr>
          <w:p w14:paraId="21793657" w14:textId="54455067" w:rsidR="003A4712" w:rsidRPr="00C91E8F" w:rsidRDefault="003A4712" w:rsidP="00451842">
            <w:pPr>
              <w:jc w:val="center"/>
              <w:cnfStyle w:val="000000000000" w:firstRow="0" w:lastRow="0" w:firstColumn="0" w:lastColumn="0" w:oddVBand="0" w:evenVBand="0" w:oddHBand="0" w:evenHBand="0" w:firstRowFirstColumn="0" w:firstRowLastColumn="0" w:lastRowFirstColumn="0" w:lastRowLastColumn="0"/>
              <w:rPr>
                <w:rFonts w:ascii="宋体" w:hAnsi="宋体" w:cstheme="minorBidi"/>
                <w:color w:val="auto"/>
                <w:kern w:val="2"/>
                <w:szCs w:val="22"/>
              </w:rPr>
            </w:pPr>
            <w:r w:rsidRPr="00C91E8F">
              <w:rPr>
                <w:rFonts w:ascii="宋体" w:hAnsi="宋体" w:cstheme="minorBidi" w:hint="eastAsia"/>
                <w:color w:val="auto"/>
                <w:kern w:val="2"/>
                <w:szCs w:val="22"/>
              </w:rPr>
              <w:t>5m内大装甲命中率≥90%</w:t>
            </w:r>
            <w:r>
              <w:rPr>
                <w:rFonts w:ascii="宋体" w:hAnsi="宋体" w:cstheme="minorBidi" w:hint="eastAsia"/>
                <w:color w:val="auto"/>
                <w:kern w:val="2"/>
                <w:szCs w:val="22"/>
              </w:rPr>
              <w:t>，</w:t>
            </w:r>
            <w:r w:rsidRPr="00C91E8F">
              <w:rPr>
                <w:rFonts w:ascii="宋体" w:hAnsi="宋体" w:cstheme="minorBidi" w:hint="eastAsia"/>
                <w:color w:val="auto"/>
                <w:kern w:val="2"/>
                <w:szCs w:val="22"/>
              </w:rPr>
              <w:t>8m内大装甲命中率≥80%</w:t>
            </w:r>
          </w:p>
        </w:tc>
      </w:tr>
      <w:tr w:rsidR="003A4712" w:rsidRPr="00C91E8F" w14:paraId="40168C82" w14:textId="77777777" w:rsidTr="003A4712">
        <w:trPr>
          <w:cnfStyle w:val="000000100000" w:firstRow="0" w:lastRow="0" w:firstColumn="0" w:lastColumn="0" w:oddVBand="0" w:evenVBand="0" w:oddHBand="1" w:evenHBand="0" w:firstRowFirstColumn="0" w:firstRowLastColumn="0" w:lastRowFirstColumn="0" w:lastRowLastColumn="0"/>
          <w:trHeight w:val="453"/>
          <w:jc w:val="center"/>
        </w:trPr>
        <w:tc>
          <w:tcPr>
            <w:cnfStyle w:val="001000000000" w:firstRow="0" w:lastRow="0" w:firstColumn="1" w:lastColumn="0" w:oddVBand="0" w:evenVBand="0" w:oddHBand="0" w:evenHBand="0" w:firstRowFirstColumn="0" w:firstRowLastColumn="0" w:lastRowFirstColumn="0" w:lastRowLastColumn="0"/>
            <w:tcW w:w="1701" w:type="dxa"/>
            <w:vAlign w:val="center"/>
            <w:hideMark/>
          </w:tcPr>
          <w:p w14:paraId="573B86E0" w14:textId="77777777" w:rsidR="003A4712" w:rsidRPr="00C91E8F" w:rsidRDefault="003A4712" w:rsidP="00451842">
            <w:pPr>
              <w:widowControl/>
              <w:jc w:val="center"/>
              <w:rPr>
                <w:rFonts w:ascii="宋体" w:hAnsi="宋体" w:cstheme="minorBidi"/>
                <w:b w:val="0"/>
                <w:bCs w:val="0"/>
                <w:caps w:val="0"/>
                <w:color w:val="auto"/>
                <w:kern w:val="2"/>
                <w:szCs w:val="22"/>
              </w:rPr>
            </w:pPr>
            <w:r w:rsidRPr="00C91E8F">
              <w:rPr>
                <w:rFonts w:ascii="宋体" w:hAnsi="宋体" w:cstheme="minorBidi" w:hint="eastAsia"/>
                <w:caps w:val="0"/>
                <w:color w:val="auto"/>
                <w:kern w:val="2"/>
                <w:szCs w:val="22"/>
              </w:rPr>
              <w:t>弹仓容量</w:t>
            </w:r>
          </w:p>
        </w:tc>
        <w:tc>
          <w:tcPr>
            <w:tcW w:w="7370" w:type="dxa"/>
            <w:gridSpan w:val="2"/>
            <w:vAlign w:val="center"/>
            <w:hideMark/>
          </w:tcPr>
          <w:p w14:paraId="47D48C48" w14:textId="46D38D0F" w:rsidR="003A4712" w:rsidRPr="00C91E8F" w:rsidRDefault="003A4712" w:rsidP="00451842">
            <w:pPr>
              <w:jc w:val="center"/>
              <w:cnfStyle w:val="000000100000" w:firstRow="0" w:lastRow="0" w:firstColumn="0" w:lastColumn="0" w:oddVBand="0" w:evenVBand="0" w:oddHBand="1" w:evenHBand="0" w:firstRowFirstColumn="0" w:firstRowLastColumn="0" w:lastRowFirstColumn="0" w:lastRowLastColumn="0"/>
              <w:rPr>
                <w:rFonts w:ascii="宋体" w:hAnsi="宋体" w:cstheme="minorBidi"/>
                <w:color w:val="auto"/>
                <w:kern w:val="2"/>
                <w:szCs w:val="22"/>
              </w:rPr>
            </w:pPr>
            <w:r w:rsidRPr="00C91E8F">
              <w:rPr>
                <w:rFonts w:ascii="宋体" w:hAnsi="宋体" w:cstheme="minorBidi" w:hint="eastAsia"/>
                <w:color w:val="auto"/>
                <w:kern w:val="2"/>
                <w:szCs w:val="22"/>
              </w:rPr>
              <w:t>≥500发（依照单次最大补弹量而定）</w:t>
            </w:r>
          </w:p>
        </w:tc>
      </w:tr>
      <w:tr w:rsidR="003A4712" w:rsidRPr="00C91E8F" w14:paraId="3A7EE581" w14:textId="77777777" w:rsidTr="003A4712">
        <w:trPr>
          <w:trHeight w:val="464"/>
          <w:jc w:val="center"/>
        </w:trPr>
        <w:tc>
          <w:tcPr>
            <w:cnfStyle w:val="001000000000" w:firstRow="0" w:lastRow="0" w:firstColumn="1" w:lastColumn="0" w:oddVBand="0" w:evenVBand="0" w:oddHBand="0" w:evenHBand="0" w:firstRowFirstColumn="0" w:firstRowLastColumn="0" w:lastRowFirstColumn="0" w:lastRowLastColumn="0"/>
            <w:tcW w:w="1701" w:type="dxa"/>
            <w:vAlign w:val="center"/>
            <w:hideMark/>
          </w:tcPr>
          <w:p w14:paraId="3C1935B6" w14:textId="77777777" w:rsidR="003A4712" w:rsidRPr="00C91E8F" w:rsidRDefault="003A4712" w:rsidP="00451842">
            <w:pPr>
              <w:widowControl/>
              <w:jc w:val="center"/>
              <w:rPr>
                <w:rFonts w:ascii="宋体" w:hAnsi="宋体" w:cstheme="minorBidi"/>
                <w:b w:val="0"/>
                <w:bCs w:val="0"/>
                <w:caps w:val="0"/>
                <w:color w:val="auto"/>
                <w:kern w:val="2"/>
                <w:szCs w:val="22"/>
              </w:rPr>
            </w:pPr>
            <w:r w:rsidRPr="00C91E8F">
              <w:rPr>
                <w:rFonts w:ascii="宋体" w:hAnsi="宋体" w:cstheme="minorBidi" w:hint="eastAsia"/>
                <w:caps w:val="0"/>
                <w:color w:val="auto"/>
                <w:kern w:val="2"/>
                <w:szCs w:val="22"/>
              </w:rPr>
              <w:t>自动识别</w:t>
            </w:r>
          </w:p>
        </w:tc>
        <w:tc>
          <w:tcPr>
            <w:tcW w:w="7370" w:type="dxa"/>
            <w:gridSpan w:val="2"/>
            <w:vAlign w:val="center"/>
            <w:hideMark/>
          </w:tcPr>
          <w:p w14:paraId="44924571" w14:textId="2AD4B996" w:rsidR="003A4712" w:rsidRPr="00C91E8F" w:rsidRDefault="003A4712" w:rsidP="003A4712">
            <w:pPr>
              <w:jc w:val="center"/>
              <w:cnfStyle w:val="000000000000" w:firstRow="0" w:lastRow="0" w:firstColumn="0" w:lastColumn="0" w:oddVBand="0" w:evenVBand="0" w:oddHBand="0" w:evenHBand="0" w:firstRowFirstColumn="0" w:firstRowLastColumn="0" w:lastRowFirstColumn="0" w:lastRowLastColumn="0"/>
              <w:rPr>
                <w:rFonts w:ascii="宋体" w:hAnsi="宋体" w:cstheme="minorBidi"/>
                <w:color w:val="auto"/>
                <w:kern w:val="2"/>
                <w:szCs w:val="22"/>
              </w:rPr>
            </w:pPr>
            <w:r w:rsidRPr="00C91E8F">
              <w:rPr>
                <w:rFonts w:ascii="宋体" w:hAnsi="宋体" w:cstheme="minorBidi" w:hint="eastAsia"/>
                <w:color w:val="auto"/>
                <w:kern w:val="2"/>
                <w:szCs w:val="22"/>
              </w:rPr>
              <w:t>识别前哨站装甲</w:t>
            </w:r>
          </w:p>
        </w:tc>
      </w:tr>
    </w:tbl>
    <w:p w14:paraId="5B022C7B" w14:textId="3BB9D468" w:rsidR="00881CAA" w:rsidRDefault="00F976BA" w:rsidP="00F976BA">
      <w:pPr>
        <w:jc w:val="center"/>
        <w:rPr>
          <w:rFonts w:ascii="宋体" w:hAnsi="宋体"/>
        </w:rPr>
      </w:pPr>
      <w:r w:rsidRPr="00C91E8F">
        <w:rPr>
          <w:rFonts w:ascii="宋体" w:hAnsi="宋体" w:hint="eastAsia"/>
        </w:rPr>
        <w:t>表</w:t>
      </w:r>
      <w:r w:rsidRPr="00FA265F">
        <w:rPr>
          <w:rFonts w:hint="eastAsia"/>
        </w:rPr>
        <w:t>1</w:t>
      </w:r>
      <w:r w:rsidRPr="00FA265F">
        <w:t>-8</w:t>
      </w:r>
      <w:r w:rsidR="00BA4EE2">
        <w:rPr>
          <w:rFonts w:ascii="宋体" w:hAnsi="宋体" w:hint="eastAsia"/>
        </w:rPr>
        <w:t>：</w:t>
      </w:r>
      <w:r w:rsidRPr="00C91E8F">
        <w:rPr>
          <w:rFonts w:ascii="宋体" w:hAnsi="宋体" w:hint="eastAsia"/>
        </w:rPr>
        <w:t>空中机器人技术指标</w:t>
      </w:r>
    </w:p>
    <w:p w14:paraId="63455E66" w14:textId="77777777" w:rsidR="00C50335" w:rsidRPr="00C91E8F" w:rsidRDefault="00C50335" w:rsidP="00F976BA">
      <w:pPr>
        <w:jc w:val="center"/>
        <w:rPr>
          <w:rFonts w:ascii="宋体" w:hAnsi="宋体"/>
        </w:rPr>
      </w:pPr>
    </w:p>
    <w:tbl>
      <w:tblPr>
        <w:tblStyle w:val="33"/>
        <w:tblW w:w="79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7F7F7F" w:themeColor="text1" w:themeTint="80"/>
        </w:tblBorders>
        <w:tblLook w:val="04A0" w:firstRow="1" w:lastRow="0" w:firstColumn="1" w:lastColumn="0" w:noHBand="0" w:noVBand="1"/>
      </w:tblPr>
      <w:tblGrid>
        <w:gridCol w:w="1701"/>
        <w:gridCol w:w="6236"/>
      </w:tblGrid>
      <w:tr w:rsidR="00881CAA" w:rsidRPr="00C91E8F" w14:paraId="7FB19F94" w14:textId="77777777" w:rsidTr="00F976BA">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100" w:firstRow="0" w:lastRow="0" w:firstColumn="1" w:lastColumn="0" w:oddVBand="0" w:evenVBand="0" w:oddHBand="0" w:evenHBand="0" w:firstRowFirstColumn="1" w:firstRowLastColumn="0" w:lastRowFirstColumn="0" w:lastRowLastColumn="0"/>
            <w:tcW w:w="7937" w:type="dxa"/>
            <w:gridSpan w:val="2"/>
            <w:tcBorders>
              <w:bottom w:val="none" w:sz="0" w:space="0" w:color="auto"/>
              <w:right w:val="none" w:sz="0" w:space="0" w:color="auto"/>
            </w:tcBorders>
            <w:shd w:val="pct20" w:color="auto" w:fill="auto"/>
            <w:hideMark/>
          </w:tcPr>
          <w:p w14:paraId="7D715408" w14:textId="77777777" w:rsidR="00881CAA" w:rsidRPr="00C91E8F" w:rsidRDefault="00881CAA" w:rsidP="003A4712">
            <w:pPr>
              <w:jc w:val="center"/>
              <w:rPr>
                <w:rFonts w:ascii="宋体" w:hAnsi="宋体" w:cs="宋体"/>
                <w:b w:val="0"/>
                <w:bCs w:val="0"/>
                <w:color w:val="FFFFFF"/>
                <w:sz w:val="28"/>
                <w:szCs w:val="28"/>
              </w:rPr>
            </w:pPr>
            <w:r w:rsidRPr="00C91E8F">
              <w:rPr>
                <w:rFonts w:ascii="宋体" w:hAnsi="宋体" w:cstheme="minorBidi" w:hint="eastAsia"/>
                <w:color w:val="auto"/>
                <w:kern w:val="2"/>
                <w:sz w:val="32"/>
                <w:szCs w:val="32"/>
              </w:rPr>
              <w:t>空中机器人主要技术点</w:t>
            </w:r>
          </w:p>
        </w:tc>
      </w:tr>
      <w:tr w:rsidR="00881CAA" w:rsidRPr="00C91E8F" w14:paraId="4A76993D" w14:textId="77777777" w:rsidTr="00F976B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vAlign w:val="center"/>
            <w:hideMark/>
          </w:tcPr>
          <w:p w14:paraId="5C43E787" w14:textId="77777777" w:rsidR="00881CAA" w:rsidRPr="00C91E8F" w:rsidRDefault="00881CAA" w:rsidP="00451842">
            <w:pPr>
              <w:widowControl/>
              <w:jc w:val="center"/>
              <w:rPr>
                <w:rFonts w:ascii="宋体" w:hAnsi="宋体" w:cstheme="minorBidi"/>
                <w:b w:val="0"/>
                <w:bCs w:val="0"/>
                <w:caps w:val="0"/>
                <w:color w:val="auto"/>
                <w:kern w:val="2"/>
                <w:szCs w:val="22"/>
              </w:rPr>
            </w:pPr>
            <w:r w:rsidRPr="00C91E8F">
              <w:rPr>
                <w:rFonts w:ascii="宋体" w:hAnsi="宋体" w:cstheme="minorBidi" w:hint="eastAsia"/>
                <w:caps w:val="0"/>
                <w:color w:val="auto"/>
                <w:kern w:val="2"/>
                <w:szCs w:val="22"/>
              </w:rPr>
              <w:t>机械</w:t>
            </w:r>
          </w:p>
        </w:tc>
        <w:tc>
          <w:tcPr>
            <w:tcW w:w="6236" w:type="dxa"/>
            <w:hideMark/>
          </w:tcPr>
          <w:p w14:paraId="3415FC23" w14:textId="77777777" w:rsidR="00881CAA" w:rsidRPr="00C91E8F" w:rsidRDefault="00881CAA" w:rsidP="00203FED">
            <w:pPr>
              <w:jc w:val="left"/>
              <w:cnfStyle w:val="000000100000" w:firstRow="0" w:lastRow="0" w:firstColumn="0" w:lastColumn="0" w:oddVBand="0" w:evenVBand="0" w:oddHBand="1" w:evenHBand="0" w:firstRowFirstColumn="0" w:firstRowLastColumn="0" w:lastRowFirstColumn="0" w:lastRowLastColumn="0"/>
              <w:rPr>
                <w:rFonts w:ascii="宋体" w:hAnsi="宋体" w:cstheme="minorBidi"/>
                <w:color w:val="auto"/>
                <w:kern w:val="2"/>
                <w:szCs w:val="22"/>
              </w:rPr>
            </w:pPr>
            <w:r w:rsidRPr="00C91E8F">
              <w:rPr>
                <w:rFonts w:ascii="宋体" w:hAnsi="宋体" w:cstheme="minorBidi" w:hint="eastAsia"/>
                <w:color w:val="auto"/>
                <w:kern w:val="2"/>
                <w:szCs w:val="22"/>
              </w:rPr>
              <w:t>桨平面与水平面成3°角，减弱气流的影响</w:t>
            </w:r>
          </w:p>
        </w:tc>
      </w:tr>
      <w:tr w:rsidR="00881CAA" w:rsidRPr="00C91E8F" w14:paraId="521413C1" w14:textId="77777777" w:rsidTr="00F976BA">
        <w:trPr>
          <w:trHeight w:val="600"/>
          <w:jc w:val="center"/>
        </w:trPr>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vAlign w:val="center"/>
            <w:hideMark/>
          </w:tcPr>
          <w:p w14:paraId="42E1A0C9" w14:textId="77777777" w:rsidR="00881CAA" w:rsidRPr="00C91E8F" w:rsidRDefault="00881CAA" w:rsidP="00451842">
            <w:pPr>
              <w:widowControl/>
              <w:jc w:val="center"/>
              <w:rPr>
                <w:rFonts w:ascii="宋体" w:hAnsi="宋体" w:cstheme="minorBidi"/>
                <w:b w:val="0"/>
                <w:bCs w:val="0"/>
                <w:caps w:val="0"/>
                <w:color w:val="auto"/>
                <w:kern w:val="2"/>
                <w:szCs w:val="22"/>
              </w:rPr>
            </w:pPr>
            <w:r w:rsidRPr="00C91E8F">
              <w:rPr>
                <w:rFonts w:ascii="宋体" w:hAnsi="宋体" w:cstheme="minorBidi" w:hint="eastAsia"/>
                <w:caps w:val="0"/>
                <w:color w:val="auto"/>
                <w:kern w:val="2"/>
                <w:szCs w:val="22"/>
              </w:rPr>
              <w:t>电控</w:t>
            </w:r>
          </w:p>
        </w:tc>
        <w:tc>
          <w:tcPr>
            <w:tcW w:w="6236" w:type="dxa"/>
            <w:hideMark/>
          </w:tcPr>
          <w:p w14:paraId="64E220E0" w14:textId="77777777" w:rsidR="00881CAA" w:rsidRPr="00C91E8F" w:rsidRDefault="00881CAA" w:rsidP="00203FED">
            <w:pPr>
              <w:jc w:val="left"/>
              <w:cnfStyle w:val="000000000000" w:firstRow="0" w:lastRow="0" w:firstColumn="0" w:lastColumn="0" w:oddVBand="0" w:evenVBand="0" w:oddHBand="0" w:evenHBand="0" w:firstRowFirstColumn="0" w:firstRowLastColumn="0" w:lastRowFirstColumn="0" w:lastRowLastColumn="0"/>
              <w:rPr>
                <w:rFonts w:ascii="宋体" w:hAnsi="宋体" w:cstheme="minorBidi"/>
                <w:color w:val="auto"/>
                <w:kern w:val="2"/>
                <w:szCs w:val="22"/>
              </w:rPr>
            </w:pPr>
            <w:r w:rsidRPr="00C91E8F">
              <w:rPr>
                <w:rFonts w:ascii="宋体" w:hAnsi="宋体" w:cstheme="minorBidi" w:hint="eastAsia"/>
                <w:color w:val="auto"/>
                <w:kern w:val="2"/>
                <w:szCs w:val="22"/>
              </w:rPr>
              <w:t>无头模式，使得无人机可以不需要yaw轴</w:t>
            </w:r>
          </w:p>
        </w:tc>
      </w:tr>
      <w:tr w:rsidR="00881CAA" w:rsidRPr="00C91E8F" w14:paraId="63A522CA" w14:textId="77777777" w:rsidTr="00F976BA">
        <w:trPr>
          <w:cnfStyle w:val="000000100000" w:firstRow="0" w:lastRow="0" w:firstColumn="0" w:lastColumn="0" w:oddVBand="0" w:evenVBand="0" w:oddHBand="1"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vAlign w:val="center"/>
            <w:hideMark/>
          </w:tcPr>
          <w:p w14:paraId="6746BFE8" w14:textId="77777777" w:rsidR="00881CAA" w:rsidRPr="00C91E8F" w:rsidRDefault="00881CAA" w:rsidP="00451842">
            <w:pPr>
              <w:widowControl/>
              <w:jc w:val="center"/>
              <w:rPr>
                <w:rFonts w:ascii="宋体" w:hAnsi="宋体" w:cstheme="minorBidi"/>
                <w:b w:val="0"/>
                <w:bCs w:val="0"/>
                <w:caps w:val="0"/>
                <w:color w:val="auto"/>
                <w:kern w:val="2"/>
                <w:szCs w:val="22"/>
              </w:rPr>
            </w:pPr>
            <w:r w:rsidRPr="00C91E8F">
              <w:rPr>
                <w:rFonts w:ascii="宋体" w:hAnsi="宋体" w:cstheme="minorBidi" w:hint="eastAsia"/>
                <w:caps w:val="0"/>
                <w:color w:val="auto"/>
                <w:kern w:val="2"/>
                <w:szCs w:val="22"/>
              </w:rPr>
              <w:t>硬件</w:t>
            </w:r>
          </w:p>
        </w:tc>
        <w:tc>
          <w:tcPr>
            <w:tcW w:w="6236" w:type="dxa"/>
            <w:hideMark/>
          </w:tcPr>
          <w:p w14:paraId="203D1D98" w14:textId="6BD98016" w:rsidR="00881CAA" w:rsidRPr="00C91E8F" w:rsidRDefault="00881CAA" w:rsidP="00203FED">
            <w:pPr>
              <w:jc w:val="left"/>
              <w:cnfStyle w:val="000000100000" w:firstRow="0" w:lastRow="0" w:firstColumn="0" w:lastColumn="0" w:oddVBand="0" w:evenVBand="0" w:oddHBand="1" w:evenHBand="0" w:firstRowFirstColumn="0" w:firstRowLastColumn="0" w:lastRowFirstColumn="0" w:lastRowLastColumn="0"/>
              <w:rPr>
                <w:rFonts w:ascii="宋体" w:hAnsi="宋体" w:cstheme="minorBidi"/>
                <w:color w:val="auto"/>
                <w:kern w:val="2"/>
                <w:szCs w:val="22"/>
              </w:rPr>
            </w:pPr>
            <w:r w:rsidRPr="00C91E8F">
              <w:rPr>
                <w:rFonts w:ascii="宋体" w:hAnsi="宋体" w:cstheme="minorBidi" w:hint="eastAsia"/>
                <w:color w:val="auto"/>
                <w:kern w:val="2"/>
                <w:szCs w:val="22"/>
              </w:rPr>
              <w:t>自行设计的</w:t>
            </w:r>
            <w:r w:rsidR="00A44D27" w:rsidRPr="00C91E8F">
              <w:rPr>
                <w:rFonts w:ascii="宋体" w:hAnsi="宋体" w:cstheme="minorBidi" w:hint="eastAsia"/>
                <w:color w:val="auto"/>
                <w:kern w:val="2"/>
                <w:szCs w:val="22"/>
              </w:rPr>
              <w:t>小体积</w:t>
            </w:r>
            <w:r w:rsidRPr="00C91E8F">
              <w:rPr>
                <w:rFonts w:ascii="宋体" w:hAnsi="宋体" w:cstheme="minorBidi" w:hint="eastAsia"/>
                <w:color w:val="auto"/>
                <w:kern w:val="2"/>
                <w:szCs w:val="22"/>
              </w:rPr>
              <w:t>分电板</w:t>
            </w:r>
          </w:p>
        </w:tc>
      </w:tr>
      <w:tr w:rsidR="00881CAA" w:rsidRPr="00C91E8F" w14:paraId="6FB56239" w14:textId="77777777" w:rsidTr="00F976BA">
        <w:trPr>
          <w:trHeight w:val="399"/>
          <w:jc w:val="center"/>
        </w:trPr>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vAlign w:val="center"/>
            <w:hideMark/>
          </w:tcPr>
          <w:p w14:paraId="51347FAA" w14:textId="77777777" w:rsidR="00881CAA" w:rsidRPr="00C91E8F" w:rsidRDefault="00881CAA" w:rsidP="00451842">
            <w:pPr>
              <w:widowControl/>
              <w:jc w:val="center"/>
              <w:rPr>
                <w:rFonts w:ascii="宋体" w:hAnsi="宋体" w:cstheme="minorBidi"/>
                <w:b w:val="0"/>
                <w:bCs w:val="0"/>
                <w:caps w:val="0"/>
                <w:color w:val="auto"/>
                <w:kern w:val="2"/>
                <w:szCs w:val="22"/>
              </w:rPr>
            </w:pPr>
            <w:r w:rsidRPr="00C91E8F">
              <w:rPr>
                <w:rFonts w:ascii="宋体" w:hAnsi="宋体" w:cstheme="minorBidi" w:hint="eastAsia"/>
                <w:caps w:val="0"/>
                <w:color w:val="auto"/>
                <w:kern w:val="2"/>
                <w:szCs w:val="22"/>
              </w:rPr>
              <w:t>视觉</w:t>
            </w:r>
          </w:p>
        </w:tc>
        <w:tc>
          <w:tcPr>
            <w:tcW w:w="6236" w:type="dxa"/>
            <w:hideMark/>
          </w:tcPr>
          <w:p w14:paraId="66128641" w14:textId="1906ADF7" w:rsidR="00881CAA" w:rsidRPr="00C91E8F" w:rsidRDefault="00482D95" w:rsidP="00203FED">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szCs w:val="21"/>
              </w:rPr>
            </w:pPr>
            <w:r>
              <w:rPr>
                <w:rFonts w:ascii="宋体" w:hAnsi="宋体" w:cs="宋体" w:hint="eastAsia"/>
                <w:szCs w:val="21"/>
              </w:rPr>
              <w:t>自动调参适应光线环境</w:t>
            </w:r>
          </w:p>
        </w:tc>
      </w:tr>
    </w:tbl>
    <w:p w14:paraId="1C861327" w14:textId="3B8CC48E" w:rsidR="00881CAA" w:rsidRPr="00C91E8F" w:rsidRDefault="00F976BA" w:rsidP="00881CAA">
      <w:pPr>
        <w:jc w:val="center"/>
        <w:rPr>
          <w:rFonts w:ascii="宋体" w:hAnsi="宋体"/>
          <w:szCs w:val="21"/>
        </w:rPr>
      </w:pPr>
      <w:r w:rsidRPr="00C91E8F">
        <w:rPr>
          <w:rFonts w:ascii="宋体" w:hAnsi="宋体" w:hint="eastAsia"/>
        </w:rPr>
        <w:t>表</w:t>
      </w:r>
      <w:r w:rsidRPr="00FA265F">
        <w:rPr>
          <w:rFonts w:hint="eastAsia"/>
        </w:rPr>
        <w:t>1-9</w:t>
      </w:r>
      <w:r w:rsidR="00BA4EE2">
        <w:rPr>
          <w:rFonts w:ascii="宋体" w:hAnsi="宋体" w:hint="eastAsia"/>
        </w:rPr>
        <w:t>：</w:t>
      </w:r>
      <w:r w:rsidRPr="00C91E8F">
        <w:rPr>
          <w:rFonts w:ascii="宋体" w:hAnsi="宋体" w:hint="eastAsia"/>
        </w:rPr>
        <w:t>空中机器人技术点</w:t>
      </w:r>
    </w:p>
    <w:p w14:paraId="5E998F1D" w14:textId="6B64661D" w:rsidR="00881CAA" w:rsidRPr="00C91E8F" w:rsidRDefault="00881CAA" w:rsidP="00EF47D4">
      <w:pPr>
        <w:pStyle w:val="30"/>
        <w:numPr>
          <w:ilvl w:val="2"/>
          <w:numId w:val="31"/>
        </w:numPr>
        <w:spacing w:line="360" w:lineRule="auto"/>
        <w:rPr>
          <w:rFonts w:ascii="宋体" w:hAnsi="宋体"/>
        </w:rPr>
      </w:pPr>
      <w:bookmarkStart w:id="13" w:name="_Toc34784150"/>
      <w:r w:rsidRPr="00C91E8F">
        <w:rPr>
          <w:rFonts w:ascii="宋体" w:hAnsi="宋体" w:hint="eastAsia"/>
        </w:rPr>
        <w:t>飞镖系统</w:t>
      </w:r>
      <w:bookmarkEnd w:id="13"/>
    </w:p>
    <w:p w14:paraId="44144478" w14:textId="62D6E284" w:rsidR="00881CAA" w:rsidRPr="00C91E8F" w:rsidRDefault="00881CAA" w:rsidP="00EF47D4">
      <w:pPr>
        <w:ind w:firstLine="482"/>
        <w:rPr>
          <w:rFonts w:ascii="宋体" w:hAnsi="宋体"/>
          <w:szCs w:val="24"/>
        </w:rPr>
      </w:pPr>
      <w:r w:rsidRPr="00C91E8F">
        <w:rPr>
          <w:rFonts w:ascii="宋体" w:hAnsi="宋体" w:hint="eastAsia"/>
        </w:rPr>
        <w:t>研</w:t>
      </w:r>
      <w:r w:rsidRPr="00C91E8F">
        <w:rPr>
          <w:rFonts w:ascii="宋体" w:hAnsi="宋体" w:hint="eastAsia"/>
          <w:szCs w:val="24"/>
        </w:rPr>
        <w:t>发优先级：</w:t>
      </w:r>
      <w:r w:rsidR="00F976BA">
        <w:rPr>
          <w:rFonts w:ascii="宋体" w:hAnsi="宋体" w:hint="eastAsia"/>
          <w:szCs w:val="24"/>
        </w:rPr>
        <w:t>最高</w:t>
      </w:r>
    </w:p>
    <w:p w14:paraId="6A8D9434" w14:textId="4A08E80B" w:rsidR="00881CAA" w:rsidRPr="00A44D27" w:rsidRDefault="00881CAA" w:rsidP="001646BD">
      <w:pPr>
        <w:ind w:firstLine="482"/>
        <w:rPr>
          <w:rFonts w:ascii="宋体" w:hAnsi="宋体"/>
          <w:szCs w:val="24"/>
        </w:rPr>
      </w:pPr>
      <w:r w:rsidRPr="00C91E8F">
        <w:rPr>
          <w:rFonts w:ascii="宋体" w:hAnsi="宋体" w:hint="eastAsia"/>
          <w:szCs w:val="24"/>
        </w:rPr>
        <w:t>飞镖</w:t>
      </w:r>
      <w:r w:rsidRPr="00C91E8F">
        <w:rPr>
          <w:rFonts w:ascii="宋体" w:hAnsi="宋体"/>
          <w:szCs w:val="24"/>
        </w:rPr>
        <w:t>发射</w:t>
      </w:r>
      <w:r w:rsidRPr="00C91E8F">
        <w:rPr>
          <w:rFonts w:ascii="宋体" w:hAnsi="宋体" w:hint="eastAsia"/>
          <w:szCs w:val="24"/>
        </w:rPr>
        <w:t>架需具有良好的稳定性，响应需灵敏快速，</w:t>
      </w:r>
      <w:r w:rsidRPr="00C91E8F">
        <w:rPr>
          <w:rFonts w:ascii="宋体" w:hAnsi="宋体"/>
          <w:szCs w:val="24"/>
        </w:rPr>
        <w:t>需具备</w:t>
      </w:r>
      <w:r w:rsidRPr="00C91E8F">
        <w:rPr>
          <w:rFonts w:ascii="宋体" w:hAnsi="宋体" w:hint="eastAsia"/>
          <w:szCs w:val="24"/>
        </w:rPr>
        <w:t>较</w:t>
      </w:r>
      <w:r w:rsidRPr="00C91E8F">
        <w:rPr>
          <w:rFonts w:ascii="宋体" w:hAnsi="宋体"/>
          <w:szCs w:val="24"/>
        </w:rPr>
        <w:t>稳定的远程弹道</w:t>
      </w:r>
      <w:r w:rsidRPr="00C91E8F">
        <w:rPr>
          <w:rFonts w:ascii="宋体" w:hAnsi="宋体" w:hint="eastAsia"/>
          <w:szCs w:val="24"/>
        </w:rPr>
        <w:t>。飞镖须具有较好的飞行姿态调整能力，同时对识别打击的精确度有较强的要求</w:t>
      </w:r>
      <w:r w:rsidRPr="00C91E8F">
        <w:rPr>
          <w:rFonts w:ascii="宋体" w:hAnsi="宋体"/>
          <w:szCs w:val="24"/>
        </w:rPr>
        <w:t>。</w:t>
      </w:r>
    </w:p>
    <w:tbl>
      <w:tblPr>
        <w:tblStyle w:val="33"/>
        <w:tblW w:w="90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685"/>
        <w:gridCol w:w="3685"/>
      </w:tblGrid>
      <w:tr w:rsidR="00881CAA" w:rsidRPr="00C91E8F" w14:paraId="21AC2EB9" w14:textId="77777777" w:rsidTr="00D6244C">
        <w:trPr>
          <w:cnfStyle w:val="100000000000" w:firstRow="1" w:lastRow="0" w:firstColumn="0" w:lastColumn="0" w:oddVBand="0" w:evenVBand="0" w:oddHBand="0" w:evenHBand="0" w:firstRowFirstColumn="0" w:firstRowLastColumn="0" w:lastRowFirstColumn="0" w:lastRowLastColumn="0"/>
          <w:trHeight w:val="284"/>
          <w:jc w:val="center"/>
        </w:trPr>
        <w:tc>
          <w:tcPr>
            <w:cnfStyle w:val="001000000100" w:firstRow="0" w:lastRow="0" w:firstColumn="1" w:lastColumn="0" w:oddVBand="0" w:evenVBand="0" w:oddHBand="0" w:evenHBand="0" w:firstRowFirstColumn="1" w:firstRowLastColumn="0" w:lastRowFirstColumn="0" w:lastRowLastColumn="0"/>
            <w:tcW w:w="9071" w:type="dxa"/>
            <w:gridSpan w:val="3"/>
            <w:tcBorders>
              <w:bottom w:val="none" w:sz="0" w:space="0" w:color="auto"/>
              <w:right w:val="none" w:sz="0" w:space="0" w:color="auto"/>
            </w:tcBorders>
            <w:shd w:val="pct20" w:color="auto" w:fill="auto"/>
            <w:hideMark/>
          </w:tcPr>
          <w:p w14:paraId="547B850D" w14:textId="5298ED76" w:rsidR="00881CAA" w:rsidRPr="00C91E8F" w:rsidRDefault="00A44D27" w:rsidP="00A44D27">
            <w:pPr>
              <w:jc w:val="center"/>
              <w:rPr>
                <w:rFonts w:ascii="宋体" w:hAnsi="宋体" w:cs="宋体"/>
                <w:b w:val="0"/>
                <w:bCs w:val="0"/>
                <w:color w:val="FFFFFF"/>
                <w:sz w:val="32"/>
                <w:szCs w:val="32"/>
              </w:rPr>
            </w:pPr>
            <w:r>
              <w:rPr>
                <w:rFonts w:ascii="宋体" w:hAnsi="宋体" w:cstheme="minorBidi" w:hint="eastAsia"/>
                <w:color w:val="auto"/>
                <w:kern w:val="2"/>
                <w:sz w:val="32"/>
                <w:szCs w:val="32"/>
              </w:rPr>
              <w:t>飞镖系统</w:t>
            </w:r>
            <w:r w:rsidR="00881CAA" w:rsidRPr="00C91E8F">
              <w:rPr>
                <w:rFonts w:ascii="宋体" w:hAnsi="宋体" w:cstheme="minorBidi" w:hint="eastAsia"/>
                <w:color w:val="auto"/>
                <w:kern w:val="2"/>
                <w:sz w:val="32"/>
                <w:szCs w:val="32"/>
              </w:rPr>
              <w:t>技术指标</w:t>
            </w:r>
          </w:p>
        </w:tc>
      </w:tr>
      <w:tr w:rsidR="00881CAA" w:rsidRPr="00C91E8F" w14:paraId="459E08C3" w14:textId="77777777" w:rsidTr="00A44D27">
        <w:trPr>
          <w:cnfStyle w:val="000000100000" w:firstRow="0" w:lastRow="0" w:firstColumn="0" w:lastColumn="0" w:oddVBand="0" w:evenVBand="0" w:oddHBand="1" w:evenHBand="0" w:firstRowFirstColumn="0" w:firstRowLastColumn="0" w:lastRowFirstColumn="0" w:lastRowLastColumn="0"/>
          <w:trHeight w:val="552"/>
          <w:jc w:val="center"/>
        </w:trPr>
        <w:tc>
          <w:tcPr>
            <w:cnfStyle w:val="001000000000" w:firstRow="0" w:lastRow="0" w:firstColumn="1" w:lastColumn="0" w:oddVBand="0" w:evenVBand="0" w:oddHBand="0" w:evenHBand="0" w:firstRowFirstColumn="0" w:firstRowLastColumn="0" w:lastRowFirstColumn="0" w:lastRowLastColumn="0"/>
            <w:tcW w:w="1701" w:type="dxa"/>
            <w:hideMark/>
          </w:tcPr>
          <w:p w14:paraId="6589315E" w14:textId="7E70C979" w:rsidR="00881CAA" w:rsidRPr="00C91E8F" w:rsidRDefault="00881CAA" w:rsidP="00451842">
            <w:pPr>
              <w:widowControl/>
              <w:rPr>
                <w:rFonts w:ascii="宋体" w:hAnsi="宋体" w:cs="宋体"/>
                <w:b w:val="0"/>
                <w:bCs w:val="0"/>
                <w:szCs w:val="21"/>
              </w:rPr>
            </w:pPr>
          </w:p>
        </w:tc>
        <w:tc>
          <w:tcPr>
            <w:tcW w:w="3685" w:type="dxa"/>
            <w:vAlign w:val="center"/>
            <w:hideMark/>
          </w:tcPr>
          <w:p w14:paraId="5B37CBE6" w14:textId="77777777" w:rsidR="00881CAA" w:rsidRPr="00C91E8F" w:rsidRDefault="00881CAA" w:rsidP="00451842">
            <w:pPr>
              <w:jc w:val="center"/>
              <w:cnfStyle w:val="000000100000" w:firstRow="0" w:lastRow="0" w:firstColumn="0" w:lastColumn="0" w:oddVBand="0" w:evenVBand="0" w:oddHBand="1" w:evenHBand="0" w:firstRowFirstColumn="0" w:firstRowLastColumn="0" w:lastRowFirstColumn="0" w:lastRowLastColumn="0"/>
              <w:rPr>
                <w:rFonts w:ascii="宋体" w:hAnsi="宋体" w:cstheme="minorBidi"/>
                <w:color w:val="auto"/>
                <w:kern w:val="2"/>
                <w:szCs w:val="22"/>
              </w:rPr>
            </w:pPr>
            <w:r w:rsidRPr="00C91E8F">
              <w:rPr>
                <w:rFonts w:ascii="宋体" w:hAnsi="宋体" w:hint="eastAsia"/>
              </w:rPr>
              <w:t>飞镖</w:t>
            </w:r>
          </w:p>
        </w:tc>
        <w:tc>
          <w:tcPr>
            <w:tcW w:w="3685" w:type="dxa"/>
            <w:vAlign w:val="center"/>
            <w:hideMark/>
          </w:tcPr>
          <w:p w14:paraId="06960DDA" w14:textId="77777777" w:rsidR="00881CAA" w:rsidRPr="00C91E8F" w:rsidRDefault="00881CAA" w:rsidP="00451842">
            <w:pPr>
              <w:jc w:val="center"/>
              <w:cnfStyle w:val="000000100000" w:firstRow="0" w:lastRow="0" w:firstColumn="0" w:lastColumn="0" w:oddVBand="0" w:evenVBand="0" w:oddHBand="1" w:evenHBand="0" w:firstRowFirstColumn="0" w:firstRowLastColumn="0" w:lastRowFirstColumn="0" w:lastRowLastColumn="0"/>
              <w:rPr>
                <w:rFonts w:ascii="宋体" w:hAnsi="宋体" w:cstheme="minorBidi"/>
                <w:color w:val="auto"/>
                <w:kern w:val="2"/>
                <w:szCs w:val="22"/>
              </w:rPr>
            </w:pPr>
            <w:r w:rsidRPr="00C91E8F">
              <w:rPr>
                <w:rFonts w:ascii="宋体" w:hAnsi="宋体" w:hint="eastAsia"/>
              </w:rPr>
              <w:t>发射架</w:t>
            </w:r>
          </w:p>
        </w:tc>
      </w:tr>
      <w:tr w:rsidR="00881CAA" w:rsidRPr="00C91E8F" w14:paraId="56646BB1" w14:textId="77777777" w:rsidTr="00A44D27">
        <w:trPr>
          <w:trHeight w:val="552"/>
          <w:jc w:val="center"/>
        </w:trPr>
        <w:tc>
          <w:tcPr>
            <w:cnfStyle w:val="001000000000" w:firstRow="0" w:lastRow="0" w:firstColumn="1" w:lastColumn="0" w:oddVBand="0" w:evenVBand="0" w:oddHBand="0" w:evenHBand="0" w:firstRowFirstColumn="0" w:firstRowLastColumn="0" w:lastRowFirstColumn="0" w:lastRowLastColumn="0"/>
            <w:tcW w:w="1701" w:type="dxa"/>
            <w:vAlign w:val="center"/>
            <w:hideMark/>
          </w:tcPr>
          <w:p w14:paraId="5AC2ECE4" w14:textId="77777777" w:rsidR="00881CAA" w:rsidRPr="00C91E8F" w:rsidRDefault="00881CAA" w:rsidP="00451842">
            <w:pPr>
              <w:widowControl/>
              <w:jc w:val="center"/>
              <w:rPr>
                <w:rFonts w:ascii="宋体" w:hAnsi="宋体" w:cs="宋体"/>
                <w:b w:val="0"/>
                <w:bCs w:val="0"/>
                <w:color w:val="FFFFFF"/>
                <w:szCs w:val="21"/>
              </w:rPr>
            </w:pPr>
            <w:r w:rsidRPr="00C91E8F">
              <w:rPr>
                <w:rFonts w:ascii="宋体" w:hAnsi="宋体" w:cstheme="minorBidi" w:hint="eastAsia"/>
                <w:caps w:val="0"/>
                <w:color w:val="auto"/>
                <w:kern w:val="2"/>
                <w:szCs w:val="22"/>
              </w:rPr>
              <w:t>重量</w:t>
            </w:r>
          </w:p>
        </w:tc>
        <w:tc>
          <w:tcPr>
            <w:tcW w:w="3685" w:type="dxa"/>
            <w:vAlign w:val="center"/>
            <w:hideMark/>
          </w:tcPr>
          <w:p w14:paraId="0306CEAF" w14:textId="77777777" w:rsidR="00881CAA" w:rsidRPr="00C91E8F" w:rsidRDefault="00881CAA" w:rsidP="00451842">
            <w:pPr>
              <w:jc w:val="center"/>
              <w:cnfStyle w:val="000000000000" w:firstRow="0" w:lastRow="0" w:firstColumn="0" w:lastColumn="0" w:oddVBand="0" w:evenVBand="0" w:oddHBand="0" w:evenHBand="0" w:firstRowFirstColumn="0" w:firstRowLastColumn="0" w:lastRowFirstColumn="0" w:lastRowLastColumn="0"/>
              <w:rPr>
                <w:rFonts w:ascii="宋体" w:hAnsi="宋体" w:cstheme="minorBidi"/>
                <w:color w:val="auto"/>
                <w:kern w:val="2"/>
                <w:szCs w:val="22"/>
              </w:rPr>
            </w:pPr>
            <w:r w:rsidRPr="00C91E8F">
              <w:rPr>
                <w:rFonts w:ascii="宋体" w:hAnsi="宋体" w:cstheme="minorBidi" w:hint="eastAsia"/>
                <w:color w:val="auto"/>
                <w:kern w:val="2"/>
                <w:szCs w:val="22"/>
              </w:rPr>
              <w:t>≤</w:t>
            </w:r>
            <w:r w:rsidRPr="00C91E8F">
              <w:rPr>
                <w:rFonts w:ascii="宋体" w:hAnsi="宋体" w:hint="eastAsia"/>
              </w:rPr>
              <w:t>0.15</w:t>
            </w:r>
            <w:r w:rsidRPr="00C91E8F">
              <w:rPr>
                <w:rFonts w:ascii="宋体" w:hAnsi="宋体" w:cstheme="minorBidi" w:hint="eastAsia"/>
                <w:color w:val="auto"/>
                <w:kern w:val="2"/>
                <w:szCs w:val="22"/>
              </w:rPr>
              <w:t>kg</w:t>
            </w:r>
          </w:p>
        </w:tc>
        <w:tc>
          <w:tcPr>
            <w:tcW w:w="3685" w:type="dxa"/>
            <w:vAlign w:val="center"/>
            <w:hideMark/>
          </w:tcPr>
          <w:p w14:paraId="3733B99C" w14:textId="4FDA9F62" w:rsidR="00881CAA" w:rsidRPr="00C91E8F" w:rsidRDefault="00881CAA" w:rsidP="00451842">
            <w:pPr>
              <w:jc w:val="center"/>
              <w:cnfStyle w:val="000000000000" w:firstRow="0" w:lastRow="0" w:firstColumn="0" w:lastColumn="0" w:oddVBand="0" w:evenVBand="0" w:oddHBand="0" w:evenHBand="0" w:firstRowFirstColumn="0" w:firstRowLastColumn="0" w:lastRowFirstColumn="0" w:lastRowLastColumn="0"/>
              <w:rPr>
                <w:rFonts w:ascii="宋体" w:hAnsi="宋体" w:cstheme="minorBidi"/>
                <w:color w:val="auto"/>
                <w:kern w:val="2"/>
                <w:szCs w:val="22"/>
              </w:rPr>
            </w:pPr>
            <w:r w:rsidRPr="00C91E8F">
              <w:rPr>
                <w:rFonts w:ascii="宋体" w:hAnsi="宋体" w:cstheme="minorBidi" w:hint="eastAsia"/>
                <w:color w:val="auto"/>
                <w:kern w:val="2"/>
                <w:szCs w:val="22"/>
              </w:rPr>
              <w:t>≤</w:t>
            </w:r>
            <w:r w:rsidRPr="00C91E8F">
              <w:rPr>
                <w:rFonts w:ascii="宋体" w:hAnsi="宋体" w:hint="eastAsia"/>
              </w:rPr>
              <w:t>25</w:t>
            </w:r>
            <w:r w:rsidRPr="00C91E8F">
              <w:rPr>
                <w:rFonts w:ascii="宋体" w:hAnsi="宋体" w:cstheme="minorBidi" w:hint="eastAsia"/>
                <w:color w:val="auto"/>
                <w:kern w:val="2"/>
                <w:szCs w:val="22"/>
              </w:rPr>
              <w:t>kg（不含裁判系统）</w:t>
            </w:r>
          </w:p>
        </w:tc>
      </w:tr>
      <w:tr w:rsidR="00881CAA" w:rsidRPr="00C91E8F" w14:paraId="2D8A5414" w14:textId="77777777" w:rsidTr="00A44D27">
        <w:trPr>
          <w:cnfStyle w:val="000000100000" w:firstRow="0" w:lastRow="0" w:firstColumn="0" w:lastColumn="0" w:oddVBand="0" w:evenVBand="0" w:oddHBand="1" w:evenHBand="0" w:firstRowFirstColumn="0" w:firstRowLastColumn="0" w:lastRowFirstColumn="0" w:lastRowLastColumn="0"/>
          <w:trHeight w:val="552"/>
          <w:jc w:val="center"/>
        </w:trPr>
        <w:tc>
          <w:tcPr>
            <w:cnfStyle w:val="001000000000" w:firstRow="0" w:lastRow="0" w:firstColumn="1" w:lastColumn="0" w:oddVBand="0" w:evenVBand="0" w:oddHBand="0" w:evenHBand="0" w:firstRowFirstColumn="0" w:firstRowLastColumn="0" w:lastRowFirstColumn="0" w:lastRowLastColumn="0"/>
            <w:tcW w:w="1701" w:type="dxa"/>
            <w:vAlign w:val="center"/>
            <w:hideMark/>
          </w:tcPr>
          <w:p w14:paraId="658443DC" w14:textId="77777777" w:rsidR="00881CAA" w:rsidRPr="00C91E8F" w:rsidRDefault="00881CAA" w:rsidP="00451842">
            <w:pPr>
              <w:widowControl/>
              <w:jc w:val="center"/>
              <w:rPr>
                <w:rFonts w:ascii="宋体" w:hAnsi="宋体" w:cstheme="minorBidi"/>
                <w:b w:val="0"/>
                <w:bCs w:val="0"/>
                <w:caps w:val="0"/>
                <w:color w:val="auto"/>
                <w:kern w:val="2"/>
                <w:szCs w:val="22"/>
              </w:rPr>
            </w:pPr>
            <w:r w:rsidRPr="00C91E8F">
              <w:rPr>
                <w:rFonts w:ascii="宋体" w:hAnsi="宋体" w:cstheme="minorBidi" w:hint="eastAsia"/>
                <w:caps w:val="0"/>
                <w:color w:val="auto"/>
                <w:kern w:val="2"/>
                <w:szCs w:val="22"/>
              </w:rPr>
              <w:t>大小</w:t>
            </w:r>
          </w:p>
        </w:tc>
        <w:tc>
          <w:tcPr>
            <w:tcW w:w="3685" w:type="dxa"/>
            <w:vAlign w:val="center"/>
            <w:hideMark/>
          </w:tcPr>
          <w:p w14:paraId="1E2C319B" w14:textId="77777777" w:rsidR="00881CAA" w:rsidRPr="00C91E8F" w:rsidRDefault="00881CAA" w:rsidP="00451842">
            <w:pPr>
              <w:jc w:val="center"/>
              <w:cnfStyle w:val="000000100000" w:firstRow="0" w:lastRow="0" w:firstColumn="0" w:lastColumn="0" w:oddVBand="0" w:evenVBand="0" w:oddHBand="1" w:evenHBand="0" w:firstRowFirstColumn="0" w:firstRowLastColumn="0" w:lastRowFirstColumn="0" w:lastRowLastColumn="0"/>
              <w:rPr>
                <w:rFonts w:ascii="宋体" w:hAnsi="宋体" w:cstheme="minorBidi"/>
                <w:color w:val="auto"/>
                <w:kern w:val="2"/>
                <w:szCs w:val="22"/>
              </w:rPr>
            </w:pPr>
            <w:r w:rsidRPr="00C91E8F">
              <w:rPr>
                <w:rFonts w:ascii="宋体" w:hAnsi="宋体" w:cstheme="minorBidi" w:hint="eastAsia"/>
                <w:color w:val="auto"/>
                <w:kern w:val="2"/>
                <w:szCs w:val="22"/>
              </w:rPr>
              <w:t>≤</w:t>
            </w:r>
            <w:r w:rsidRPr="00C91E8F">
              <w:rPr>
                <w:rFonts w:ascii="宋体" w:hAnsi="宋体" w:hint="eastAsia"/>
              </w:rPr>
              <w:t>200x120x8</w:t>
            </w:r>
            <w:r w:rsidRPr="00C91E8F">
              <w:rPr>
                <w:rFonts w:ascii="宋体" w:hAnsi="宋体" w:cstheme="minorBidi" w:hint="eastAsia"/>
                <w:color w:val="auto"/>
                <w:kern w:val="2"/>
                <w:szCs w:val="22"/>
              </w:rPr>
              <w:t>0（单位：mm）</w:t>
            </w:r>
          </w:p>
        </w:tc>
        <w:tc>
          <w:tcPr>
            <w:tcW w:w="3685" w:type="dxa"/>
            <w:vAlign w:val="center"/>
            <w:hideMark/>
          </w:tcPr>
          <w:p w14:paraId="2077C341" w14:textId="77777777" w:rsidR="00881CAA" w:rsidRPr="00C91E8F" w:rsidRDefault="00881CAA" w:rsidP="00451842">
            <w:pPr>
              <w:jc w:val="center"/>
              <w:cnfStyle w:val="000000100000" w:firstRow="0" w:lastRow="0" w:firstColumn="0" w:lastColumn="0" w:oddVBand="0" w:evenVBand="0" w:oddHBand="1" w:evenHBand="0" w:firstRowFirstColumn="0" w:firstRowLastColumn="0" w:lastRowFirstColumn="0" w:lastRowLastColumn="0"/>
              <w:rPr>
                <w:rFonts w:ascii="宋体" w:hAnsi="宋体" w:cstheme="minorBidi"/>
                <w:color w:val="auto"/>
                <w:kern w:val="2"/>
                <w:szCs w:val="22"/>
              </w:rPr>
            </w:pPr>
            <w:r w:rsidRPr="00C91E8F">
              <w:rPr>
                <w:rFonts w:ascii="宋体" w:hAnsi="宋体" w:cstheme="minorBidi" w:hint="eastAsia"/>
                <w:color w:val="auto"/>
                <w:kern w:val="2"/>
                <w:szCs w:val="22"/>
              </w:rPr>
              <w:t>≤</w:t>
            </w:r>
            <w:r w:rsidRPr="00C91E8F">
              <w:rPr>
                <w:rFonts w:ascii="宋体" w:hAnsi="宋体" w:hint="eastAsia"/>
              </w:rPr>
              <w:t>1000x600x10</w:t>
            </w:r>
            <w:r w:rsidRPr="00C91E8F">
              <w:rPr>
                <w:rFonts w:ascii="宋体" w:hAnsi="宋体" w:cstheme="minorBidi" w:hint="eastAsia"/>
                <w:color w:val="auto"/>
                <w:kern w:val="2"/>
                <w:szCs w:val="22"/>
              </w:rPr>
              <w:t>00（单位：mm）</w:t>
            </w:r>
          </w:p>
        </w:tc>
      </w:tr>
      <w:tr w:rsidR="00881CAA" w:rsidRPr="00C91E8F" w14:paraId="4C210584" w14:textId="77777777" w:rsidTr="00A44D27">
        <w:trPr>
          <w:trHeight w:val="590"/>
          <w:jc w:val="center"/>
        </w:trPr>
        <w:tc>
          <w:tcPr>
            <w:cnfStyle w:val="001000000000" w:firstRow="0" w:lastRow="0" w:firstColumn="1" w:lastColumn="0" w:oddVBand="0" w:evenVBand="0" w:oddHBand="0" w:evenHBand="0" w:firstRowFirstColumn="0" w:firstRowLastColumn="0" w:lastRowFirstColumn="0" w:lastRowLastColumn="0"/>
            <w:tcW w:w="1701" w:type="dxa"/>
            <w:vAlign w:val="center"/>
            <w:hideMark/>
          </w:tcPr>
          <w:p w14:paraId="2EC85756" w14:textId="77777777" w:rsidR="00881CAA" w:rsidRPr="00C91E8F" w:rsidRDefault="00881CAA" w:rsidP="00451842">
            <w:pPr>
              <w:widowControl/>
              <w:jc w:val="center"/>
              <w:rPr>
                <w:rFonts w:ascii="宋体" w:hAnsi="宋体" w:cstheme="minorBidi"/>
                <w:b w:val="0"/>
                <w:bCs w:val="0"/>
                <w:caps w:val="0"/>
                <w:color w:val="auto"/>
                <w:kern w:val="2"/>
                <w:szCs w:val="22"/>
              </w:rPr>
            </w:pPr>
            <w:r w:rsidRPr="00C91E8F">
              <w:rPr>
                <w:rFonts w:ascii="宋体" w:hAnsi="宋体" w:cstheme="minorBidi" w:hint="eastAsia"/>
                <w:caps w:val="0"/>
                <w:color w:val="auto"/>
                <w:kern w:val="2"/>
                <w:szCs w:val="22"/>
              </w:rPr>
              <w:t>稳定性</w:t>
            </w:r>
          </w:p>
        </w:tc>
        <w:tc>
          <w:tcPr>
            <w:tcW w:w="3685" w:type="dxa"/>
            <w:vAlign w:val="center"/>
            <w:hideMark/>
          </w:tcPr>
          <w:p w14:paraId="56CB5070" w14:textId="77777777" w:rsidR="00881CAA" w:rsidRPr="00C91E8F" w:rsidRDefault="00881CAA" w:rsidP="00451842">
            <w:pPr>
              <w:jc w:val="center"/>
              <w:cnfStyle w:val="000000000000" w:firstRow="0" w:lastRow="0" w:firstColumn="0" w:lastColumn="0" w:oddVBand="0" w:evenVBand="0" w:oddHBand="0" w:evenHBand="0" w:firstRowFirstColumn="0" w:firstRowLastColumn="0" w:lastRowFirstColumn="0" w:lastRowLastColumn="0"/>
              <w:rPr>
                <w:rFonts w:ascii="宋体" w:hAnsi="宋体" w:cstheme="minorBidi"/>
                <w:color w:val="auto"/>
                <w:kern w:val="2"/>
                <w:szCs w:val="22"/>
              </w:rPr>
            </w:pPr>
            <w:r w:rsidRPr="00C91E8F">
              <w:rPr>
                <w:rFonts w:ascii="宋体" w:hAnsi="宋体" w:hint="eastAsia"/>
              </w:rPr>
              <w:t>保证稳定姿态控制</w:t>
            </w:r>
          </w:p>
        </w:tc>
        <w:tc>
          <w:tcPr>
            <w:tcW w:w="3685" w:type="dxa"/>
            <w:vAlign w:val="center"/>
            <w:hideMark/>
          </w:tcPr>
          <w:p w14:paraId="50D9BC7E" w14:textId="77777777" w:rsidR="00881CAA" w:rsidRPr="00C91E8F" w:rsidRDefault="00881CAA" w:rsidP="00451842">
            <w:pPr>
              <w:jc w:val="center"/>
              <w:cnfStyle w:val="000000000000" w:firstRow="0" w:lastRow="0" w:firstColumn="0" w:lastColumn="0" w:oddVBand="0" w:evenVBand="0" w:oddHBand="0" w:evenHBand="0" w:firstRowFirstColumn="0" w:firstRowLastColumn="0" w:lastRowFirstColumn="0" w:lastRowLastColumn="0"/>
              <w:rPr>
                <w:rFonts w:ascii="宋体" w:hAnsi="宋体" w:cstheme="minorBidi"/>
                <w:color w:val="auto"/>
                <w:kern w:val="2"/>
                <w:szCs w:val="22"/>
              </w:rPr>
            </w:pPr>
            <w:r w:rsidRPr="00C91E8F">
              <w:rPr>
                <w:rFonts w:ascii="宋体" w:hAnsi="宋体"/>
              </w:rPr>
              <w:t>Y</w:t>
            </w:r>
            <w:r w:rsidRPr="00C91E8F">
              <w:rPr>
                <w:rFonts w:ascii="宋体" w:hAnsi="宋体" w:hint="eastAsia"/>
              </w:rPr>
              <w:t>aw、pitch轴响应快</w:t>
            </w:r>
          </w:p>
        </w:tc>
      </w:tr>
      <w:tr w:rsidR="00881CAA" w:rsidRPr="00C91E8F" w14:paraId="380DFBF9" w14:textId="77777777" w:rsidTr="00D6244C">
        <w:trPr>
          <w:cnfStyle w:val="000000100000" w:firstRow="0" w:lastRow="0" w:firstColumn="0" w:lastColumn="0" w:oddVBand="0" w:evenVBand="0" w:oddHBand="1" w:evenHBand="0" w:firstRowFirstColumn="0" w:firstRowLastColumn="0" w:lastRowFirstColumn="0" w:lastRowLastColumn="0"/>
          <w:trHeight w:val="858"/>
          <w:jc w:val="center"/>
        </w:trPr>
        <w:tc>
          <w:tcPr>
            <w:cnfStyle w:val="001000000000" w:firstRow="0" w:lastRow="0" w:firstColumn="1" w:lastColumn="0" w:oddVBand="0" w:evenVBand="0" w:oddHBand="0" w:evenHBand="0" w:firstRowFirstColumn="0" w:firstRowLastColumn="0" w:lastRowFirstColumn="0" w:lastRowLastColumn="0"/>
            <w:tcW w:w="1701" w:type="dxa"/>
            <w:vAlign w:val="center"/>
            <w:hideMark/>
          </w:tcPr>
          <w:p w14:paraId="29DD6754" w14:textId="77777777" w:rsidR="00881CAA" w:rsidRPr="00C91E8F" w:rsidRDefault="00881CAA" w:rsidP="00451842">
            <w:pPr>
              <w:widowControl/>
              <w:jc w:val="center"/>
              <w:rPr>
                <w:rFonts w:ascii="宋体" w:hAnsi="宋体" w:cstheme="minorBidi"/>
                <w:b w:val="0"/>
                <w:bCs w:val="0"/>
                <w:caps w:val="0"/>
                <w:color w:val="auto"/>
                <w:kern w:val="2"/>
                <w:szCs w:val="22"/>
              </w:rPr>
            </w:pPr>
            <w:r w:rsidRPr="00C91E8F">
              <w:rPr>
                <w:rFonts w:ascii="宋体" w:hAnsi="宋体" w:cstheme="minorBidi" w:hint="eastAsia"/>
                <w:caps w:val="0"/>
                <w:color w:val="auto"/>
                <w:kern w:val="2"/>
                <w:szCs w:val="22"/>
              </w:rPr>
              <w:t>弹道</w:t>
            </w:r>
          </w:p>
        </w:tc>
        <w:tc>
          <w:tcPr>
            <w:tcW w:w="3685" w:type="dxa"/>
            <w:vAlign w:val="center"/>
            <w:hideMark/>
          </w:tcPr>
          <w:p w14:paraId="66D343FD" w14:textId="3034D3BA" w:rsidR="00881CAA" w:rsidRPr="00C91E8F" w:rsidRDefault="00881CAA" w:rsidP="00D6244C">
            <w:pPr>
              <w:jc w:val="center"/>
              <w:cnfStyle w:val="000000100000" w:firstRow="0" w:lastRow="0" w:firstColumn="0" w:lastColumn="0" w:oddVBand="0" w:evenVBand="0" w:oddHBand="1" w:evenHBand="0" w:firstRowFirstColumn="0" w:firstRowLastColumn="0" w:lastRowFirstColumn="0" w:lastRowLastColumn="0"/>
              <w:rPr>
                <w:rFonts w:ascii="宋体" w:hAnsi="宋体" w:cstheme="minorBidi"/>
                <w:color w:val="auto"/>
                <w:kern w:val="2"/>
                <w:szCs w:val="22"/>
              </w:rPr>
            </w:pPr>
            <w:r w:rsidRPr="00C91E8F">
              <w:rPr>
                <w:rFonts w:ascii="宋体" w:hAnsi="宋体" w:hint="eastAsia"/>
              </w:rPr>
              <w:t>前哨站</w:t>
            </w:r>
            <w:r w:rsidR="00D6244C">
              <w:rPr>
                <w:rFonts w:ascii="宋体" w:hAnsi="宋体" w:hint="eastAsia"/>
              </w:rPr>
              <w:t>与基地</w:t>
            </w:r>
            <w:r w:rsidRPr="00C91E8F">
              <w:rPr>
                <w:rFonts w:ascii="宋体" w:hAnsi="宋体" w:hint="eastAsia"/>
              </w:rPr>
              <w:t>装甲</w:t>
            </w:r>
            <w:r w:rsidRPr="00C91E8F">
              <w:rPr>
                <w:rFonts w:ascii="宋体" w:hAnsi="宋体" w:cstheme="minorBidi" w:hint="eastAsia"/>
                <w:color w:val="auto"/>
                <w:kern w:val="2"/>
                <w:szCs w:val="22"/>
              </w:rPr>
              <w:t>命中率≥</w:t>
            </w:r>
            <w:r w:rsidRPr="00C91E8F">
              <w:rPr>
                <w:rFonts w:ascii="宋体" w:hAnsi="宋体" w:hint="eastAsia"/>
              </w:rPr>
              <w:t>25</w:t>
            </w:r>
            <w:r w:rsidRPr="00C91E8F">
              <w:rPr>
                <w:rFonts w:ascii="宋体" w:hAnsi="宋体" w:cstheme="minorBidi" w:hint="eastAsia"/>
                <w:color w:val="auto"/>
                <w:kern w:val="2"/>
                <w:szCs w:val="22"/>
              </w:rPr>
              <w:t>%</w:t>
            </w:r>
          </w:p>
        </w:tc>
        <w:tc>
          <w:tcPr>
            <w:tcW w:w="3685" w:type="dxa"/>
            <w:vAlign w:val="center"/>
            <w:hideMark/>
          </w:tcPr>
          <w:p w14:paraId="51E4228A" w14:textId="77777777" w:rsidR="00881CAA" w:rsidRPr="00C91E8F" w:rsidRDefault="00881CAA" w:rsidP="00451842">
            <w:pPr>
              <w:jc w:val="center"/>
              <w:cnfStyle w:val="000000100000" w:firstRow="0" w:lastRow="0" w:firstColumn="0" w:lastColumn="0" w:oddVBand="0" w:evenVBand="0" w:oddHBand="1" w:evenHBand="0" w:firstRowFirstColumn="0" w:firstRowLastColumn="0" w:lastRowFirstColumn="0" w:lastRowLastColumn="0"/>
              <w:rPr>
                <w:rFonts w:ascii="宋体" w:hAnsi="宋体" w:cstheme="minorBidi"/>
                <w:color w:val="auto"/>
                <w:kern w:val="2"/>
                <w:szCs w:val="22"/>
              </w:rPr>
            </w:pPr>
          </w:p>
        </w:tc>
      </w:tr>
      <w:tr w:rsidR="00881CAA" w:rsidRPr="00C91E8F" w14:paraId="0938E707" w14:textId="77777777" w:rsidTr="00A44D27">
        <w:trPr>
          <w:trHeight w:val="828"/>
          <w:jc w:val="center"/>
        </w:trPr>
        <w:tc>
          <w:tcPr>
            <w:cnfStyle w:val="001000000000" w:firstRow="0" w:lastRow="0" w:firstColumn="1" w:lastColumn="0" w:oddVBand="0" w:evenVBand="0" w:oddHBand="0" w:evenHBand="0" w:firstRowFirstColumn="0" w:firstRowLastColumn="0" w:lastRowFirstColumn="0" w:lastRowLastColumn="0"/>
            <w:tcW w:w="1701" w:type="dxa"/>
            <w:vAlign w:val="center"/>
            <w:hideMark/>
          </w:tcPr>
          <w:p w14:paraId="0B885242" w14:textId="77777777" w:rsidR="00881CAA" w:rsidRPr="00C91E8F" w:rsidRDefault="00881CAA" w:rsidP="00451842">
            <w:pPr>
              <w:widowControl/>
              <w:jc w:val="center"/>
              <w:rPr>
                <w:rFonts w:ascii="宋体" w:hAnsi="宋体" w:cstheme="minorBidi"/>
                <w:b w:val="0"/>
                <w:bCs w:val="0"/>
                <w:caps w:val="0"/>
                <w:color w:val="auto"/>
                <w:kern w:val="2"/>
                <w:szCs w:val="22"/>
              </w:rPr>
            </w:pPr>
            <w:r w:rsidRPr="00C91E8F">
              <w:rPr>
                <w:rFonts w:ascii="宋体" w:hAnsi="宋体" w:cstheme="minorBidi" w:hint="eastAsia"/>
                <w:caps w:val="0"/>
                <w:color w:val="auto"/>
                <w:kern w:val="2"/>
                <w:szCs w:val="22"/>
              </w:rPr>
              <w:t>自动识别</w:t>
            </w:r>
          </w:p>
        </w:tc>
        <w:tc>
          <w:tcPr>
            <w:tcW w:w="3685" w:type="dxa"/>
            <w:vAlign w:val="center"/>
            <w:hideMark/>
          </w:tcPr>
          <w:p w14:paraId="07C85671" w14:textId="77777777" w:rsidR="00881CAA" w:rsidRPr="00C91E8F" w:rsidRDefault="00881CAA" w:rsidP="00451842">
            <w:pPr>
              <w:jc w:val="center"/>
              <w:cnfStyle w:val="000000000000" w:firstRow="0" w:lastRow="0" w:firstColumn="0" w:lastColumn="0" w:oddVBand="0" w:evenVBand="0" w:oddHBand="0" w:evenHBand="0" w:firstRowFirstColumn="0" w:firstRowLastColumn="0" w:lastRowFirstColumn="0" w:lastRowLastColumn="0"/>
              <w:rPr>
                <w:rFonts w:ascii="宋体" w:hAnsi="宋体" w:cstheme="minorBidi"/>
                <w:color w:val="auto"/>
                <w:kern w:val="2"/>
                <w:szCs w:val="22"/>
              </w:rPr>
            </w:pPr>
            <w:r w:rsidRPr="00C91E8F">
              <w:rPr>
                <w:rFonts w:ascii="宋体" w:hAnsi="宋体" w:cstheme="minorBidi" w:hint="eastAsia"/>
                <w:color w:val="auto"/>
                <w:kern w:val="2"/>
                <w:szCs w:val="22"/>
              </w:rPr>
              <w:t>识别前哨站</w:t>
            </w:r>
            <w:r w:rsidRPr="00C91E8F">
              <w:rPr>
                <w:rFonts w:ascii="宋体" w:hAnsi="宋体" w:hint="eastAsia"/>
              </w:rPr>
              <w:t>、基地</w:t>
            </w:r>
            <w:r w:rsidRPr="00C91E8F">
              <w:rPr>
                <w:rFonts w:ascii="宋体" w:hAnsi="宋体" w:cstheme="minorBidi" w:hint="eastAsia"/>
                <w:color w:val="auto"/>
                <w:kern w:val="2"/>
                <w:szCs w:val="22"/>
              </w:rPr>
              <w:t>装甲</w:t>
            </w:r>
          </w:p>
        </w:tc>
        <w:tc>
          <w:tcPr>
            <w:tcW w:w="3685" w:type="dxa"/>
            <w:vAlign w:val="center"/>
            <w:hideMark/>
          </w:tcPr>
          <w:p w14:paraId="2BA8E3D3" w14:textId="77777777" w:rsidR="00881CAA" w:rsidRPr="00C91E8F" w:rsidRDefault="00881CAA" w:rsidP="00451842">
            <w:pPr>
              <w:jc w:val="center"/>
              <w:cnfStyle w:val="000000000000" w:firstRow="0" w:lastRow="0" w:firstColumn="0" w:lastColumn="0" w:oddVBand="0" w:evenVBand="0" w:oddHBand="0" w:evenHBand="0" w:firstRowFirstColumn="0" w:firstRowLastColumn="0" w:lastRowFirstColumn="0" w:lastRowLastColumn="0"/>
              <w:rPr>
                <w:rFonts w:ascii="宋体" w:hAnsi="宋体" w:cstheme="minorBidi"/>
                <w:color w:val="auto"/>
                <w:kern w:val="2"/>
                <w:szCs w:val="22"/>
              </w:rPr>
            </w:pPr>
          </w:p>
        </w:tc>
      </w:tr>
    </w:tbl>
    <w:p w14:paraId="6F444C60" w14:textId="6E672D83" w:rsidR="00881CAA" w:rsidRPr="00C91E8F" w:rsidRDefault="00A44D27" w:rsidP="00A44D27">
      <w:pPr>
        <w:jc w:val="center"/>
        <w:rPr>
          <w:rFonts w:ascii="宋体" w:hAnsi="宋体"/>
        </w:rPr>
      </w:pPr>
      <w:r w:rsidRPr="00C91E8F">
        <w:rPr>
          <w:rFonts w:ascii="宋体" w:hAnsi="宋体" w:hint="eastAsia"/>
        </w:rPr>
        <w:t>表</w:t>
      </w:r>
      <w:r w:rsidRPr="00FA265F">
        <w:rPr>
          <w:rFonts w:hint="eastAsia"/>
        </w:rPr>
        <w:t>1</w:t>
      </w:r>
      <w:r w:rsidRPr="00FA265F">
        <w:t>-10</w:t>
      </w:r>
      <w:r w:rsidR="00BA4EE2">
        <w:rPr>
          <w:rFonts w:ascii="宋体" w:hAnsi="宋体" w:hint="eastAsia"/>
        </w:rPr>
        <w:t>：</w:t>
      </w:r>
      <w:r>
        <w:rPr>
          <w:rFonts w:ascii="宋体" w:hAnsi="宋体" w:hint="eastAsia"/>
        </w:rPr>
        <w:t>飞镖系统</w:t>
      </w:r>
      <w:r w:rsidRPr="00C91E8F">
        <w:rPr>
          <w:rFonts w:ascii="宋体" w:hAnsi="宋体" w:hint="eastAsia"/>
        </w:rPr>
        <w:t>技术指标</w:t>
      </w:r>
    </w:p>
    <w:p w14:paraId="271A2AED" w14:textId="05FC5577" w:rsidR="0063099C" w:rsidRPr="00C91E8F" w:rsidRDefault="0063099C" w:rsidP="00EF47D4">
      <w:pPr>
        <w:pStyle w:val="10"/>
        <w:numPr>
          <w:ilvl w:val="0"/>
          <w:numId w:val="31"/>
        </w:numPr>
        <w:spacing w:line="360" w:lineRule="auto"/>
        <w:rPr>
          <w:rFonts w:ascii="宋体" w:hAnsi="宋体"/>
        </w:rPr>
      </w:pPr>
      <w:bookmarkStart w:id="14" w:name="_Toc34784151"/>
      <w:r w:rsidRPr="00C91E8F">
        <w:rPr>
          <w:rFonts w:ascii="宋体" w:hAnsi="宋体" w:hint="eastAsia"/>
        </w:rPr>
        <w:t>结构设计</w:t>
      </w:r>
      <w:bookmarkEnd w:id="14"/>
    </w:p>
    <w:p w14:paraId="2C8401B6" w14:textId="22F4D0A8" w:rsidR="00F86500" w:rsidRPr="00F86500" w:rsidRDefault="002653EA" w:rsidP="00EF47D4">
      <w:pPr>
        <w:pStyle w:val="20"/>
        <w:numPr>
          <w:ilvl w:val="1"/>
          <w:numId w:val="31"/>
        </w:numPr>
        <w:spacing w:line="360" w:lineRule="auto"/>
        <w:rPr>
          <w:rFonts w:ascii="宋体" w:hAnsi="宋体"/>
        </w:rPr>
      </w:pPr>
      <w:bookmarkStart w:id="15" w:name="_Toc532585420"/>
      <w:bookmarkStart w:id="16" w:name="_Toc34784152"/>
      <w:r w:rsidRPr="00C91E8F">
        <w:rPr>
          <w:rFonts w:ascii="宋体" w:hAnsi="宋体" w:hint="eastAsia"/>
        </w:rPr>
        <w:t>需求</w:t>
      </w:r>
      <w:r w:rsidRPr="00C91E8F">
        <w:rPr>
          <w:rFonts w:ascii="宋体" w:hAnsi="宋体"/>
        </w:rPr>
        <w:t>分析</w:t>
      </w:r>
      <w:bookmarkEnd w:id="15"/>
      <w:bookmarkEnd w:id="16"/>
    </w:p>
    <w:p w14:paraId="2E6A115B" w14:textId="3EE551A0" w:rsidR="00BA4EE2" w:rsidRPr="00BA4EE2" w:rsidRDefault="00BA4EE2" w:rsidP="00EF47D4">
      <w:pPr>
        <w:ind w:firstLineChars="200" w:firstLine="480"/>
        <w:rPr>
          <w:rFonts w:ascii="宋体" w:hAnsi="宋体"/>
        </w:rPr>
      </w:pPr>
      <w:r>
        <w:rPr>
          <w:rFonts w:ascii="宋体" w:hAnsi="宋体" w:cs="Segoe UI Emoji" w:hint="eastAsia"/>
        </w:rPr>
        <w:t>此部分</w:t>
      </w:r>
      <w:r w:rsidR="00F976BA" w:rsidRPr="00C91E8F">
        <w:rPr>
          <w:rFonts w:ascii="宋体" w:hAnsi="宋体" w:cs="Segoe UI Emoji" w:hint="eastAsia"/>
        </w:rPr>
        <w:t>仅对</w:t>
      </w:r>
      <w:r w:rsidR="00F976BA">
        <w:rPr>
          <w:rFonts w:ascii="宋体" w:hAnsi="宋体" w:cs="Segoe UI Emoji" w:hint="eastAsia"/>
        </w:rPr>
        <w:t>步兵机器人</w:t>
      </w:r>
      <w:r w:rsidR="00F976BA" w:rsidRPr="00C91E8F">
        <w:rPr>
          <w:rFonts w:ascii="宋体" w:hAnsi="宋体" w:cs="Segoe UI Emoji" w:hint="eastAsia"/>
        </w:rPr>
        <w:t>悬挂系统展开分析</w:t>
      </w:r>
      <w:r w:rsidR="00F976BA">
        <w:rPr>
          <w:rFonts w:ascii="宋体" w:hAnsi="宋体" w:cs="Segoe UI Emoji" w:hint="eastAsia"/>
        </w:rPr>
        <w:t>。</w:t>
      </w:r>
      <w:r w:rsidR="002653EA" w:rsidRPr="00C91E8F">
        <w:rPr>
          <w:rFonts w:ascii="宋体" w:hAnsi="宋体" w:hint="eastAsia"/>
        </w:rPr>
        <w:t>步兵的机动性要求是</w:t>
      </w:r>
      <w:r>
        <w:rPr>
          <w:rFonts w:ascii="宋体" w:hAnsi="宋体" w:hint="eastAsia"/>
        </w:rPr>
        <w:t>所有</w:t>
      </w:r>
      <w:r w:rsidR="002653EA" w:rsidRPr="00C91E8F">
        <w:rPr>
          <w:rFonts w:ascii="宋体" w:hAnsi="宋体" w:hint="eastAsia"/>
        </w:rPr>
        <w:t>机器人里面最高的，</w:t>
      </w:r>
      <w:r>
        <w:rPr>
          <w:rFonts w:ascii="宋体" w:hAnsi="宋体" w:hint="eastAsia"/>
        </w:rPr>
        <w:t>因此</w:t>
      </w:r>
      <w:r w:rsidR="002653EA" w:rsidRPr="00C91E8F">
        <w:rPr>
          <w:rFonts w:ascii="宋体" w:hAnsi="宋体" w:hint="eastAsia"/>
        </w:rPr>
        <w:t>步兵机器人的悬挂系统必须足够稳定，保证</w:t>
      </w:r>
      <w:r w:rsidRPr="00C91E8F">
        <w:rPr>
          <w:rFonts w:ascii="宋体" w:hAnsi="宋体" w:hint="eastAsia"/>
        </w:rPr>
        <w:t>在恶劣的战场条件下</w:t>
      </w:r>
      <w:r>
        <w:rPr>
          <w:rFonts w:ascii="宋体" w:hAnsi="宋体" w:hint="eastAsia"/>
        </w:rPr>
        <w:t>，</w:t>
      </w:r>
      <w:r w:rsidR="002653EA" w:rsidRPr="00C91E8F">
        <w:rPr>
          <w:rFonts w:ascii="宋体" w:hAnsi="宋体" w:hint="eastAsia"/>
        </w:rPr>
        <w:t>步兵机器人</w:t>
      </w:r>
      <w:r>
        <w:rPr>
          <w:rFonts w:ascii="宋体" w:hAnsi="宋体" w:hint="eastAsia"/>
        </w:rPr>
        <w:t>在</w:t>
      </w:r>
      <w:r w:rsidR="002653EA" w:rsidRPr="00C91E8F">
        <w:rPr>
          <w:rFonts w:ascii="宋体" w:hAnsi="宋体" w:hint="eastAsia"/>
        </w:rPr>
        <w:t>长时间</w:t>
      </w:r>
      <w:r>
        <w:rPr>
          <w:rFonts w:ascii="宋体" w:hAnsi="宋体" w:hint="eastAsia"/>
        </w:rPr>
        <w:t>、</w:t>
      </w:r>
      <w:r w:rsidR="002653EA" w:rsidRPr="00C91E8F">
        <w:rPr>
          <w:rFonts w:ascii="宋体" w:hAnsi="宋体" w:hint="eastAsia"/>
        </w:rPr>
        <w:t>高机动</w:t>
      </w:r>
      <w:r>
        <w:rPr>
          <w:rFonts w:ascii="宋体" w:hAnsi="宋体" w:hint="eastAsia"/>
        </w:rPr>
        <w:t>的</w:t>
      </w:r>
      <w:r w:rsidR="002653EA" w:rsidRPr="00C91E8F">
        <w:rPr>
          <w:rFonts w:ascii="宋体" w:hAnsi="宋体" w:hint="eastAsia"/>
        </w:rPr>
        <w:t>作战过程中能</w:t>
      </w:r>
      <w:r>
        <w:rPr>
          <w:rFonts w:ascii="宋体" w:hAnsi="宋体" w:hint="eastAsia"/>
        </w:rPr>
        <w:t>保持高速运动。</w:t>
      </w:r>
      <w:r w:rsidR="002653EA" w:rsidRPr="00C91E8F">
        <w:rPr>
          <w:rFonts w:ascii="宋体" w:hAnsi="宋体" w:hint="eastAsia"/>
        </w:rPr>
        <w:t>具体要求是刚度达标，启动响应快，轮组无明显偏移现象。</w:t>
      </w:r>
      <w:r w:rsidRPr="00BA4EE2">
        <w:rPr>
          <w:rFonts w:ascii="宋体" w:hAnsi="宋体" w:hint="eastAsia"/>
        </w:rPr>
        <w:t>在设计过程中我们</w:t>
      </w:r>
      <w:r w:rsidR="001646BD">
        <w:rPr>
          <w:rFonts w:ascii="宋体" w:hAnsi="宋体" w:hint="eastAsia"/>
        </w:rPr>
        <w:t>对</w:t>
      </w:r>
      <w:r w:rsidRPr="00BA4EE2">
        <w:rPr>
          <w:rFonts w:ascii="宋体" w:hAnsi="宋体" w:hint="eastAsia"/>
        </w:rPr>
        <w:t>悬挂整体刚度不足，存在轮组偏移现象等问题</w:t>
      </w:r>
      <w:r w:rsidR="001646BD" w:rsidRPr="00BA4EE2">
        <w:rPr>
          <w:rFonts w:ascii="宋体" w:hAnsi="宋体" w:hint="eastAsia"/>
        </w:rPr>
        <w:t>进行了优化</w:t>
      </w:r>
      <w:r w:rsidRPr="00BA4EE2">
        <w:rPr>
          <w:rFonts w:ascii="宋体" w:hAnsi="宋体" w:hint="eastAsia"/>
        </w:rPr>
        <w:t>。</w:t>
      </w:r>
    </w:p>
    <w:p w14:paraId="77811C87" w14:textId="3C7C6D9E" w:rsidR="002653EA" w:rsidRPr="00C91E8F" w:rsidRDefault="00F976BA" w:rsidP="00F976BA">
      <w:pPr>
        <w:jc w:val="center"/>
        <w:rPr>
          <w:rFonts w:ascii="宋体" w:hAnsi="宋体"/>
        </w:rPr>
      </w:pPr>
      <w:r w:rsidRPr="00C91E8F">
        <w:rPr>
          <w:rFonts w:ascii="宋体" w:hAnsi="宋体"/>
          <w:noProof/>
        </w:rPr>
        <w:drawing>
          <wp:inline distT="0" distB="0" distL="0" distR="0" wp14:anchorId="4E2486FF" wp14:editId="6A5BB4CF">
            <wp:extent cx="2851785" cy="2753995"/>
            <wp:effectExtent l="0" t="0" r="5715"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6984" r="5889" b="8228"/>
                    <a:stretch/>
                  </pic:blipFill>
                  <pic:spPr bwMode="auto">
                    <a:xfrm>
                      <a:off x="0" y="0"/>
                      <a:ext cx="2851785" cy="2753995"/>
                    </a:xfrm>
                    <a:prstGeom prst="rect">
                      <a:avLst/>
                    </a:prstGeom>
                    <a:ln>
                      <a:noFill/>
                    </a:ln>
                    <a:extLst>
                      <a:ext uri="{53640926-AAD7-44D8-BBD7-CCE9431645EC}">
                        <a14:shadowObscured xmlns:a14="http://schemas.microsoft.com/office/drawing/2010/main"/>
                      </a:ext>
                    </a:extLst>
                  </pic:spPr>
                </pic:pic>
              </a:graphicData>
            </a:graphic>
          </wp:inline>
        </w:drawing>
      </w:r>
    </w:p>
    <w:p w14:paraId="6BBF929E" w14:textId="255A3AD1" w:rsidR="002653EA" w:rsidRPr="00C91E8F" w:rsidRDefault="00BA4EE2" w:rsidP="00F976BA">
      <w:pPr>
        <w:ind w:firstLineChars="200" w:firstLine="480"/>
        <w:jc w:val="center"/>
        <w:rPr>
          <w:rFonts w:ascii="宋体" w:hAnsi="宋体"/>
        </w:rPr>
      </w:pPr>
      <w:r>
        <w:rPr>
          <w:rFonts w:ascii="宋体" w:hAnsi="宋体" w:hint="eastAsia"/>
        </w:rPr>
        <w:t>图</w:t>
      </w:r>
      <w:r w:rsidRPr="00FA265F">
        <w:rPr>
          <w:rFonts w:hint="eastAsia"/>
        </w:rPr>
        <w:t>2</w:t>
      </w:r>
      <w:r w:rsidRPr="00FA265F">
        <w:t>-1-1</w:t>
      </w:r>
      <w:r>
        <w:rPr>
          <w:rFonts w:ascii="宋体" w:hAnsi="宋体" w:hint="eastAsia"/>
        </w:rPr>
        <w:t>：</w:t>
      </w:r>
      <w:r w:rsidR="002653EA" w:rsidRPr="00C91E8F">
        <w:rPr>
          <w:rFonts w:ascii="宋体" w:hAnsi="宋体" w:hint="eastAsia"/>
        </w:rPr>
        <w:t>悬挂总装轴测图</w:t>
      </w:r>
    </w:p>
    <w:p w14:paraId="5EBA47BB" w14:textId="5DD619AB" w:rsidR="002653EA" w:rsidRPr="00C91E8F" w:rsidRDefault="002653EA" w:rsidP="002653EA">
      <w:pPr>
        <w:ind w:firstLineChars="200" w:firstLine="480"/>
        <w:rPr>
          <w:rFonts w:ascii="宋体" w:hAnsi="宋体"/>
        </w:rPr>
      </w:pPr>
      <w:r w:rsidRPr="00C91E8F">
        <w:rPr>
          <w:rFonts w:ascii="宋体" w:hAnsi="宋体" w:hint="eastAsia"/>
        </w:rPr>
        <w:t>首先是刚度不足的问题，我们借鉴</w:t>
      </w:r>
      <w:r w:rsidR="00D80331">
        <w:rPr>
          <w:rFonts w:ascii="宋体" w:hAnsi="宋体" w:hint="eastAsia"/>
        </w:rPr>
        <w:t>中国传统</w:t>
      </w:r>
      <w:r w:rsidRPr="00C91E8F">
        <w:rPr>
          <w:rFonts w:ascii="宋体" w:hAnsi="宋体" w:hint="eastAsia"/>
        </w:rPr>
        <w:t>榫卯结构，利用榫卯将悬挂主体的玻纤板连</w:t>
      </w:r>
      <w:r w:rsidRPr="00C91E8F">
        <w:rPr>
          <w:rFonts w:ascii="宋体" w:hAnsi="宋体" w:hint="eastAsia"/>
        </w:rPr>
        <w:lastRenderedPageBreak/>
        <w:t>接起来，</w:t>
      </w:r>
      <w:r w:rsidR="00D80331">
        <w:rPr>
          <w:rFonts w:ascii="宋体" w:hAnsi="宋体" w:hint="eastAsia"/>
        </w:rPr>
        <w:t>用</w:t>
      </w:r>
      <w:r w:rsidRPr="00C91E8F">
        <w:rPr>
          <w:rFonts w:ascii="宋体" w:hAnsi="宋体" w:hint="eastAsia"/>
        </w:rPr>
        <w:t>铆钉</w:t>
      </w:r>
      <w:r w:rsidR="00D80331">
        <w:rPr>
          <w:rFonts w:ascii="宋体" w:hAnsi="宋体" w:hint="eastAsia"/>
        </w:rPr>
        <w:t>加以固定</w:t>
      </w:r>
      <w:r w:rsidRPr="00C91E8F">
        <w:rPr>
          <w:rFonts w:ascii="宋体" w:hAnsi="宋体" w:hint="eastAsia"/>
        </w:rPr>
        <w:t>，解</w:t>
      </w:r>
      <w:bookmarkStart w:id="17" w:name="_Hlk34328339"/>
      <w:r w:rsidRPr="00C91E8F">
        <w:rPr>
          <w:rFonts w:ascii="宋体" w:hAnsi="宋体" w:hint="eastAsia"/>
        </w:rPr>
        <w:t>决了冲击</w:t>
      </w:r>
      <w:bookmarkEnd w:id="17"/>
      <w:r w:rsidRPr="00C91E8F">
        <w:rPr>
          <w:rFonts w:ascii="宋体" w:hAnsi="宋体" w:hint="eastAsia"/>
        </w:rPr>
        <w:t>过大导致材料</w:t>
      </w:r>
      <w:r w:rsidR="00D80331" w:rsidRPr="00C91E8F">
        <w:rPr>
          <w:rFonts w:ascii="宋体" w:hAnsi="宋体" w:hint="eastAsia"/>
        </w:rPr>
        <w:t>严重</w:t>
      </w:r>
      <w:r w:rsidRPr="00C91E8F">
        <w:rPr>
          <w:rFonts w:ascii="宋体" w:hAnsi="宋体" w:hint="eastAsia"/>
        </w:rPr>
        <w:t>变形</w:t>
      </w:r>
      <w:r w:rsidR="00D80331">
        <w:rPr>
          <w:rFonts w:ascii="宋体" w:hAnsi="宋体" w:hint="eastAsia"/>
        </w:rPr>
        <w:t>，</w:t>
      </w:r>
      <w:r w:rsidRPr="00C91E8F">
        <w:rPr>
          <w:rFonts w:ascii="宋体" w:hAnsi="宋体" w:hint="eastAsia"/>
        </w:rPr>
        <w:t>而带来的悬挂稳定性的问题。</w:t>
      </w:r>
    </w:p>
    <w:p w14:paraId="03EFFE79" w14:textId="2902148B" w:rsidR="00D80331" w:rsidRDefault="002653EA" w:rsidP="00D6244C">
      <w:pPr>
        <w:jc w:val="center"/>
        <w:rPr>
          <w:rFonts w:ascii="宋体" w:hAnsi="宋体"/>
        </w:rPr>
      </w:pPr>
      <w:r w:rsidRPr="00C91E8F">
        <w:rPr>
          <w:rFonts w:ascii="宋体" w:hAnsi="宋体"/>
          <w:noProof/>
        </w:rPr>
        <w:drawing>
          <wp:inline distT="0" distB="0" distL="0" distR="0" wp14:anchorId="203308A6" wp14:editId="36A19641">
            <wp:extent cx="3843867" cy="2860592"/>
            <wp:effectExtent l="0" t="0" r="444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864177" cy="2875707"/>
                    </a:xfrm>
                    <a:prstGeom prst="rect">
                      <a:avLst/>
                    </a:prstGeom>
                  </pic:spPr>
                </pic:pic>
              </a:graphicData>
            </a:graphic>
          </wp:inline>
        </w:drawing>
      </w:r>
    </w:p>
    <w:p w14:paraId="4FDACEE5" w14:textId="562BB079" w:rsidR="00D80331" w:rsidRDefault="00D80331" w:rsidP="00D6244C">
      <w:pPr>
        <w:jc w:val="center"/>
        <w:rPr>
          <w:rFonts w:ascii="宋体" w:hAnsi="宋体"/>
        </w:rPr>
      </w:pPr>
      <w:r>
        <w:rPr>
          <w:rFonts w:ascii="宋体" w:hAnsi="宋体" w:hint="eastAsia"/>
        </w:rPr>
        <w:t>图</w:t>
      </w:r>
      <w:r w:rsidRPr="00FA265F">
        <w:rPr>
          <w:rFonts w:hint="eastAsia"/>
        </w:rPr>
        <w:t>2</w:t>
      </w:r>
      <w:r w:rsidRPr="00FA265F">
        <w:t>-1-2</w:t>
      </w:r>
      <w:r>
        <w:rPr>
          <w:rFonts w:ascii="宋体" w:hAnsi="宋体" w:hint="eastAsia"/>
        </w:rPr>
        <w:t>：</w:t>
      </w:r>
      <w:r w:rsidRPr="00C91E8F">
        <w:rPr>
          <w:rFonts w:ascii="宋体" w:hAnsi="宋体" w:hint="eastAsia"/>
        </w:rPr>
        <w:t>悬挂</w:t>
      </w:r>
      <w:r>
        <w:rPr>
          <w:rFonts w:ascii="宋体" w:hAnsi="宋体" w:hint="eastAsia"/>
        </w:rPr>
        <w:t>榫卯结构受力分析</w:t>
      </w:r>
    </w:p>
    <w:p w14:paraId="2B5EA6CE" w14:textId="45E5AC23" w:rsidR="002653EA" w:rsidRPr="00C91E8F" w:rsidRDefault="00D80331" w:rsidP="00EF47D4">
      <w:pPr>
        <w:ind w:firstLineChars="200" w:firstLine="480"/>
        <w:rPr>
          <w:rFonts w:ascii="宋体" w:hAnsi="宋体"/>
        </w:rPr>
      </w:pPr>
      <w:r>
        <w:rPr>
          <w:rFonts w:ascii="宋体" w:hAnsi="宋体" w:hint="eastAsia"/>
        </w:rPr>
        <w:t>上图为</w:t>
      </w:r>
      <w:r w:rsidR="002653EA" w:rsidRPr="00C91E8F">
        <w:rPr>
          <w:rFonts w:ascii="宋体" w:hAnsi="宋体" w:hint="eastAsia"/>
        </w:rPr>
        <w:t>右旋麦轮加速时候的受力分析，由于我们底盘结构使用的是质地较硬的板材，且加工会有偏差，所以这里我们利用其受力特征采取了三块板材相互咬合的方式：与麦轮固定和与弹簧固定的板子受力已知，那么我们这个时候加上中间的这块板子，可以得出其受力状态，其受力方向为结构上相互咬合的地方，这样便可以从一定程度上消除加工误差带来的影响，同时也提升的悬挂整体的结构强度。</w:t>
      </w:r>
    </w:p>
    <w:p w14:paraId="69BEB4EA" w14:textId="5125640B" w:rsidR="003A4712" w:rsidRDefault="002653EA" w:rsidP="00EF47D4">
      <w:pPr>
        <w:ind w:firstLineChars="200" w:firstLine="480"/>
        <w:rPr>
          <w:rFonts w:ascii="宋体" w:hAnsi="宋体"/>
        </w:rPr>
      </w:pPr>
      <w:r w:rsidRPr="00C91E8F">
        <w:rPr>
          <w:rFonts w:ascii="宋体" w:hAnsi="宋体" w:hint="eastAsia"/>
        </w:rPr>
        <w:t>其次是轮组偏移的问题，受力如</w:t>
      </w:r>
      <w:r w:rsidR="003B60AC">
        <w:rPr>
          <w:rFonts w:ascii="宋体" w:hAnsi="宋体" w:hint="eastAsia"/>
        </w:rPr>
        <w:t>下</w:t>
      </w:r>
      <w:r w:rsidRPr="00C91E8F">
        <w:rPr>
          <w:rFonts w:ascii="宋体" w:hAnsi="宋体" w:hint="eastAsia"/>
        </w:rPr>
        <w:t>图。</w:t>
      </w:r>
    </w:p>
    <w:p w14:paraId="6931E674" w14:textId="49CD88D4" w:rsidR="002653EA" w:rsidRDefault="003A4712" w:rsidP="00D6244C">
      <w:pPr>
        <w:jc w:val="center"/>
        <w:rPr>
          <w:rFonts w:ascii="宋体" w:hAnsi="宋体"/>
        </w:rPr>
      </w:pPr>
      <w:r w:rsidRPr="00C91E8F">
        <w:rPr>
          <w:rFonts w:ascii="宋体" w:hAnsi="宋体"/>
          <w:noProof/>
        </w:rPr>
        <w:drawing>
          <wp:inline distT="0" distB="0" distL="0" distR="0" wp14:anchorId="52C158E5" wp14:editId="542B2967">
            <wp:extent cx="2133600" cy="2683973"/>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7606" t="5875" r="5264" b="4448"/>
                    <a:stretch/>
                  </pic:blipFill>
                  <pic:spPr bwMode="auto">
                    <a:xfrm>
                      <a:off x="0" y="0"/>
                      <a:ext cx="2140959" cy="2693231"/>
                    </a:xfrm>
                    <a:prstGeom prst="rect">
                      <a:avLst/>
                    </a:prstGeom>
                    <a:ln>
                      <a:noFill/>
                    </a:ln>
                    <a:extLst>
                      <a:ext uri="{53640926-AAD7-44D8-BBD7-CCE9431645EC}">
                        <a14:shadowObscured xmlns:a14="http://schemas.microsoft.com/office/drawing/2010/main"/>
                      </a:ext>
                    </a:extLst>
                  </pic:spPr>
                </pic:pic>
              </a:graphicData>
            </a:graphic>
          </wp:inline>
        </w:drawing>
      </w:r>
    </w:p>
    <w:p w14:paraId="6D070D25" w14:textId="227BC8BF" w:rsidR="003B60AC" w:rsidRPr="003B60AC" w:rsidRDefault="003B60AC" w:rsidP="00D6244C">
      <w:pPr>
        <w:jc w:val="center"/>
        <w:rPr>
          <w:rFonts w:ascii="宋体" w:hAnsi="宋体"/>
        </w:rPr>
      </w:pPr>
      <w:r>
        <w:rPr>
          <w:rFonts w:ascii="宋体" w:hAnsi="宋体" w:hint="eastAsia"/>
        </w:rPr>
        <w:t>图</w:t>
      </w:r>
      <w:r w:rsidRPr="00FA265F">
        <w:rPr>
          <w:rFonts w:hint="eastAsia"/>
        </w:rPr>
        <w:t>2</w:t>
      </w:r>
      <w:r w:rsidRPr="00FA265F">
        <w:t>-1-3</w:t>
      </w:r>
      <w:r>
        <w:rPr>
          <w:rFonts w:ascii="宋体" w:hAnsi="宋体" w:hint="eastAsia"/>
        </w:rPr>
        <w:t>：轮组受力分析</w:t>
      </w:r>
    </w:p>
    <w:p w14:paraId="3A62E421" w14:textId="579FB311" w:rsidR="002653EA" w:rsidRPr="00C91E8F" w:rsidRDefault="003A4712" w:rsidP="003B60AC">
      <w:pPr>
        <w:ind w:firstLineChars="200" w:firstLine="480"/>
        <w:rPr>
          <w:rFonts w:ascii="宋体" w:hAnsi="宋体"/>
        </w:rPr>
      </w:pPr>
      <w:r>
        <w:rPr>
          <w:rFonts w:ascii="宋体" w:hAnsi="宋体" w:hint="eastAsia"/>
        </w:rPr>
        <w:t>忽视合页的</w:t>
      </w:r>
      <w:r w:rsidR="002653EA" w:rsidRPr="00C91E8F">
        <w:rPr>
          <w:rFonts w:ascii="宋体" w:hAnsi="宋体" w:hint="eastAsia"/>
        </w:rPr>
        <w:t>影响，若以A为简化中心那么该平面内的合力矩为逆时针方向，导致轮组逆</w:t>
      </w:r>
      <w:r w:rsidR="002653EA" w:rsidRPr="00C91E8F">
        <w:rPr>
          <w:rFonts w:ascii="宋体" w:hAnsi="宋体" w:hint="eastAsia"/>
        </w:rPr>
        <w:lastRenderedPageBreak/>
        <w:t>时针偏转，</w:t>
      </w:r>
      <w:r w:rsidR="009D5891">
        <w:rPr>
          <w:rFonts w:ascii="宋体" w:hAnsi="宋体" w:hint="eastAsia"/>
        </w:rPr>
        <w:t>我们</w:t>
      </w:r>
      <w:r w:rsidR="002653EA" w:rsidRPr="00C91E8F">
        <w:rPr>
          <w:rFonts w:ascii="宋体" w:hAnsi="宋体" w:hint="eastAsia"/>
        </w:rPr>
        <w:t>靠悬挂于底盘相连的合页</w:t>
      </w:r>
      <w:r w:rsidR="009D5891" w:rsidRPr="00C91E8F">
        <w:rPr>
          <w:rFonts w:ascii="宋体" w:hAnsi="宋体" w:hint="eastAsia"/>
        </w:rPr>
        <w:t>抵消这个影响</w:t>
      </w:r>
      <w:r w:rsidR="002653EA" w:rsidRPr="00C91E8F">
        <w:rPr>
          <w:rFonts w:ascii="宋体" w:hAnsi="宋体" w:hint="eastAsia"/>
        </w:rPr>
        <w:t>，但是合页在这个地方受力过于集中（包括了受拉、受扭），我们参考了卡车底盘的设计用两个光轴将左右两边悬挂连在一起，这样虽然牺牲了部分越野性能，但是可以保证步兵在进行飞坡等高强度动作的时候有更稳定的表现。</w:t>
      </w:r>
    </w:p>
    <w:p w14:paraId="7ED6A6B8" w14:textId="43CAE8DD" w:rsidR="002653EA" w:rsidRPr="00C91E8F" w:rsidRDefault="003A4712" w:rsidP="00D6244C">
      <w:pPr>
        <w:jc w:val="center"/>
        <w:rPr>
          <w:rFonts w:ascii="宋体" w:hAnsi="宋体"/>
        </w:rPr>
      </w:pPr>
      <w:r w:rsidRPr="00C91E8F">
        <w:rPr>
          <w:rFonts w:ascii="宋体" w:hAnsi="宋体"/>
          <w:noProof/>
        </w:rPr>
        <w:drawing>
          <wp:inline distT="0" distB="0" distL="0" distR="0" wp14:anchorId="5A54345C" wp14:editId="7AF52563">
            <wp:extent cx="3395133" cy="2400007"/>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t="4136" r="8757" b="4565"/>
                    <a:stretch/>
                  </pic:blipFill>
                  <pic:spPr bwMode="auto">
                    <a:xfrm>
                      <a:off x="0" y="0"/>
                      <a:ext cx="3414304" cy="2413559"/>
                    </a:xfrm>
                    <a:prstGeom prst="rect">
                      <a:avLst/>
                    </a:prstGeom>
                    <a:ln>
                      <a:noFill/>
                    </a:ln>
                    <a:extLst>
                      <a:ext uri="{53640926-AAD7-44D8-BBD7-CCE9431645EC}">
                        <a14:shadowObscured xmlns:a14="http://schemas.microsoft.com/office/drawing/2010/main"/>
                      </a:ext>
                    </a:extLst>
                  </pic:spPr>
                </pic:pic>
              </a:graphicData>
            </a:graphic>
          </wp:inline>
        </w:drawing>
      </w:r>
    </w:p>
    <w:p w14:paraId="0BC6CDCB" w14:textId="36018257" w:rsidR="002653EA" w:rsidRPr="00C91E8F" w:rsidRDefault="003B60AC" w:rsidP="00D6244C">
      <w:pPr>
        <w:jc w:val="center"/>
        <w:rPr>
          <w:rFonts w:ascii="宋体" w:hAnsi="宋体"/>
        </w:rPr>
      </w:pPr>
      <w:r>
        <w:rPr>
          <w:rFonts w:ascii="宋体" w:hAnsi="宋体" w:hint="eastAsia"/>
        </w:rPr>
        <w:t>图</w:t>
      </w:r>
      <w:r w:rsidRPr="00FA265F">
        <w:rPr>
          <w:rFonts w:hint="eastAsia"/>
        </w:rPr>
        <w:t>2</w:t>
      </w:r>
      <w:r w:rsidRPr="00FA265F">
        <w:t>-1-4</w:t>
      </w:r>
      <w:r>
        <w:rPr>
          <w:rFonts w:ascii="宋体" w:hAnsi="宋体" w:hint="eastAsia"/>
        </w:rPr>
        <w:t>：</w:t>
      </w:r>
      <w:r w:rsidR="002653EA" w:rsidRPr="00C91E8F">
        <w:rPr>
          <w:rFonts w:ascii="宋体" w:hAnsi="宋体" w:hint="eastAsia"/>
        </w:rPr>
        <w:t>光轴</w:t>
      </w:r>
      <w:r>
        <w:rPr>
          <w:rFonts w:ascii="宋体" w:hAnsi="宋体" w:hint="eastAsia"/>
        </w:rPr>
        <w:t>连接</w:t>
      </w:r>
      <w:r w:rsidR="002653EA" w:rsidRPr="00C91E8F">
        <w:rPr>
          <w:rFonts w:ascii="宋体" w:hAnsi="宋体" w:hint="eastAsia"/>
        </w:rPr>
        <w:t>悬挂</w:t>
      </w:r>
    </w:p>
    <w:p w14:paraId="64D19C6A" w14:textId="6E8E6B0F" w:rsidR="002653EA" w:rsidRPr="00C91E8F" w:rsidRDefault="00DD6823" w:rsidP="002653EA">
      <w:pPr>
        <w:ind w:firstLineChars="200" w:firstLine="480"/>
        <w:rPr>
          <w:rFonts w:ascii="宋体" w:hAnsi="宋体"/>
        </w:rPr>
      </w:pPr>
      <w:r w:rsidRPr="00C91E8F">
        <w:rPr>
          <w:rFonts w:ascii="宋体" w:hAnsi="宋体" w:hint="eastAsia"/>
        </w:rPr>
        <w:t>为了给光轴添加更多的约束，提高整体稳定性</w:t>
      </w:r>
      <w:r>
        <w:rPr>
          <w:rFonts w:ascii="宋体" w:hAnsi="宋体" w:hint="eastAsia"/>
        </w:rPr>
        <w:t>，</w:t>
      </w:r>
      <w:r w:rsidR="0070446E">
        <w:rPr>
          <w:rFonts w:ascii="宋体" w:hAnsi="宋体" w:hint="eastAsia"/>
        </w:rPr>
        <w:t>此处光轴</w:t>
      </w:r>
      <w:r>
        <w:rPr>
          <w:rFonts w:ascii="宋体" w:hAnsi="宋体" w:hint="eastAsia"/>
        </w:rPr>
        <w:t>在</w:t>
      </w:r>
      <w:r w:rsidR="002653EA" w:rsidRPr="00C91E8F">
        <w:rPr>
          <w:rFonts w:ascii="宋体" w:hAnsi="宋体" w:hint="eastAsia"/>
        </w:rPr>
        <w:t>两边</w:t>
      </w:r>
      <w:r>
        <w:rPr>
          <w:rFonts w:ascii="宋体" w:hAnsi="宋体" w:hint="eastAsia"/>
        </w:rPr>
        <w:t>分别由两块玻纤板进行固定</w:t>
      </w:r>
      <w:r w:rsidR="002653EA" w:rsidRPr="00C91E8F">
        <w:rPr>
          <w:rFonts w:ascii="宋体" w:hAnsi="宋体" w:hint="eastAsia"/>
        </w:rPr>
        <w:t>。</w:t>
      </w:r>
      <w:r w:rsidR="0070446E">
        <w:rPr>
          <w:rFonts w:ascii="宋体" w:hAnsi="宋体" w:hint="eastAsia"/>
        </w:rPr>
        <w:t>光轴</w:t>
      </w:r>
      <w:r w:rsidR="002653EA" w:rsidRPr="00C91E8F">
        <w:rPr>
          <w:rFonts w:ascii="宋体" w:hAnsi="宋体" w:hint="eastAsia"/>
        </w:rPr>
        <w:t>轴向方向上依靠轴卡固定。</w:t>
      </w:r>
    </w:p>
    <w:p w14:paraId="6F9ED3BE" w14:textId="77777777" w:rsidR="00F86500" w:rsidRDefault="002653EA" w:rsidP="00EF47D4">
      <w:pPr>
        <w:pStyle w:val="20"/>
        <w:numPr>
          <w:ilvl w:val="1"/>
          <w:numId w:val="31"/>
        </w:numPr>
        <w:spacing w:line="360" w:lineRule="auto"/>
        <w:rPr>
          <w:rFonts w:ascii="宋体" w:hAnsi="宋体"/>
        </w:rPr>
      </w:pPr>
      <w:bookmarkStart w:id="18" w:name="_Toc532585421"/>
      <w:bookmarkStart w:id="19" w:name="_Toc34784153"/>
      <w:r w:rsidRPr="00C91E8F">
        <w:rPr>
          <w:rFonts w:ascii="宋体" w:hAnsi="宋体" w:hint="eastAsia"/>
        </w:rPr>
        <w:t>设计图纸</w:t>
      </w:r>
      <w:bookmarkEnd w:id="18"/>
      <w:bookmarkEnd w:id="19"/>
    </w:p>
    <w:p w14:paraId="0D79B781" w14:textId="77777777" w:rsidR="00EF47D4" w:rsidRDefault="00D7710F" w:rsidP="00EF47D4">
      <w:pPr>
        <w:ind w:firstLineChars="200" w:firstLine="480"/>
        <w:rPr>
          <w:rFonts w:ascii="宋体" w:hAnsi="宋体"/>
        </w:rPr>
      </w:pPr>
      <w:bookmarkStart w:id="20" w:name="_Toc532585422"/>
      <w:r>
        <w:rPr>
          <w:rFonts w:ascii="宋体" w:hAnsi="宋体" w:hint="eastAsia"/>
        </w:rPr>
        <w:t>以</w:t>
      </w:r>
      <w:r w:rsidRPr="00C91E8F">
        <w:rPr>
          <w:rFonts w:ascii="宋体" w:hAnsi="宋体" w:hint="eastAsia"/>
        </w:rPr>
        <w:t>步兵底盘</w:t>
      </w:r>
      <w:r>
        <w:rPr>
          <w:rFonts w:ascii="宋体" w:hAnsi="宋体" w:hint="eastAsia"/>
        </w:rPr>
        <w:t>中</w:t>
      </w:r>
      <w:r w:rsidRPr="00C91E8F">
        <w:rPr>
          <w:rFonts w:ascii="宋体" w:hAnsi="宋体" w:hint="eastAsia"/>
        </w:rPr>
        <w:t>3508电机与麦轮连接的联轴器</w:t>
      </w:r>
      <w:bookmarkEnd w:id="20"/>
      <w:r>
        <w:rPr>
          <w:rFonts w:ascii="宋体" w:hAnsi="宋体" w:hint="eastAsia"/>
        </w:rPr>
        <w:t>的设计图纸为例。</w:t>
      </w:r>
    </w:p>
    <w:p w14:paraId="0B2D15E2" w14:textId="1433420D" w:rsidR="00A44D27" w:rsidRDefault="00EF47D4" w:rsidP="00EF47D4">
      <w:pPr>
        <w:ind w:firstLineChars="200" w:firstLine="480"/>
        <w:jc w:val="center"/>
        <w:rPr>
          <w:rFonts w:ascii="宋体" w:hAnsi="宋体"/>
        </w:rPr>
      </w:pPr>
      <w:r w:rsidRPr="00C91E8F">
        <w:rPr>
          <w:rFonts w:ascii="宋体" w:hAnsi="宋体"/>
          <w:noProof/>
        </w:rPr>
        <w:lastRenderedPageBreak/>
        <w:drawing>
          <wp:inline distT="0" distB="0" distL="0" distR="0" wp14:anchorId="4977B306" wp14:editId="0127B27A">
            <wp:extent cx="5369237" cy="3801534"/>
            <wp:effectExtent l="0" t="0" r="3175"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379852" cy="3809050"/>
                    </a:xfrm>
                    <a:prstGeom prst="rect">
                      <a:avLst/>
                    </a:prstGeom>
                  </pic:spPr>
                </pic:pic>
              </a:graphicData>
            </a:graphic>
          </wp:inline>
        </w:drawing>
      </w:r>
    </w:p>
    <w:p w14:paraId="279DF842" w14:textId="74B7BECA" w:rsidR="00D7710F" w:rsidRDefault="00D7710F" w:rsidP="00EF47D4">
      <w:pPr>
        <w:jc w:val="center"/>
        <w:rPr>
          <w:rFonts w:ascii="宋体" w:hAnsi="宋体"/>
        </w:rPr>
      </w:pPr>
      <w:r>
        <w:rPr>
          <w:rFonts w:ascii="宋体" w:hAnsi="宋体" w:hint="eastAsia"/>
        </w:rPr>
        <w:t>图</w:t>
      </w:r>
      <w:r w:rsidRPr="00FA265F">
        <w:rPr>
          <w:rFonts w:hint="eastAsia"/>
        </w:rPr>
        <w:t>2</w:t>
      </w:r>
      <w:r w:rsidRPr="00FA265F">
        <w:t>-2-1</w:t>
      </w:r>
      <w:r>
        <w:rPr>
          <w:rFonts w:ascii="宋体" w:hAnsi="宋体" w:hint="eastAsia"/>
        </w:rPr>
        <w:t>：底盘电机联轴器工程图</w:t>
      </w:r>
    </w:p>
    <w:p w14:paraId="4B1E7544" w14:textId="0FC6219C" w:rsidR="00C50335" w:rsidRDefault="00C50335" w:rsidP="00D7710F">
      <w:pPr>
        <w:jc w:val="center"/>
        <w:rPr>
          <w:rFonts w:ascii="宋体" w:hAnsi="宋体"/>
        </w:rPr>
      </w:pPr>
      <w:r w:rsidRPr="00C91E8F">
        <w:rPr>
          <w:rFonts w:ascii="宋体" w:hAnsi="宋体"/>
          <w:b/>
          <w:bCs/>
          <w:noProof/>
        </w:rPr>
        <w:drawing>
          <wp:inline distT="0" distB="0" distL="0" distR="0" wp14:anchorId="67F3B998" wp14:editId="325C8DC8">
            <wp:extent cx="2726267" cy="2360373"/>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1725" t="6518" r="12758" b="7700"/>
                    <a:stretch/>
                  </pic:blipFill>
                  <pic:spPr bwMode="auto">
                    <a:xfrm>
                      <a:off x="0" y="0"/>
                      <a:ext cx="2734095" cy="2367150"/>
                    </a:xfrm>
                    <a:prstGeom prst="rect">
                      <a:avLst/>
                    </a:prstGeom>
                    <a:ln>
                      <a:noFill/>
                    </a:ln>
                    <a:extLst>
                      <a:ext uri="{53640926-AAD7-44D8-BBD7-CCE9431645EC}">
                        <a14:shadowObscured xmlns:a14="http://schemas.microsoft.com/office/drawing/2010/main"/>
                      </a:ext>
                    </a:extLst>
                  </pic:spPr>
                </pic:pic>
              </a:graphicData>
            </a:graphic>
          </wp:inline>
        </w:drawing>
      </w:r>
    </w:p>
    <w:p w14:paraId="3F04290D" w14:textId="3F3E26E9" w:rsidR="00D7710F" w:rsidRDefault="00D7710F" w:rsidP="00D7710F">
      <w:pPr>
        <w:jc w:val="center"/>
        <w:rPr>
          <w:rFonts w:ascii="宋体" w:hAnsi="宋体"/>
        </w:rPr>
      </w:pPr>
      <w:r>
        <w:rPr>
          <w:rFonts w:ascii="宋体" w:hAnsi="宋体" w:hint="eastAsia"/>
        </w:rPr>
        <w:t>图</w:t>
      </w:r>
      <w:r w:rsidRPr="00FA265F">
        <w:rPr>
          <w:rFonts w:hint="eastAsia"/>
        </w:rPr>
        <w:t>2</w:t>
      </w:r>
      <w:r w:rsidRPr="00FA265F">
        <w:t>-2-2</w:t>
      </w:r>
      <w:r>
        <w:rPr>
          <w:rFonts w:ascii="宋体" w:hAnsi="宋体" w:hint="eastAsia"/>
        </w:rPr>
        <w:t>：底盘电机联轴器三维图纸</w:t>
      </w:r>
    </w:p>
    <w:p w14:paraId="5BB26D74" w14:textId="6FEC7E28" w:rsidR="00C50335" w:rsidRPr="00C50335" w:rsidRDefault="00F86500" w:rsidP="00EF47D4">
      <w:pPr>
        <w:pStyle w:val="20"/>
        <w:numPr>
          <w:ilvl w:val="1"/>
          <w:numId w:val="31"/>
        </w:numPr>
        <w:spacing w:line="360" w:lineRule="auto"/>
        <w:rPr>
          <w:rFonts w:ascii="宋体" w:hAnsi="宋体"/>
        </w:rPr>
      </w:pPr>
      <w:bookmarkStart w:id="21" w:name="_Toc34784154"/>
      <w:r w:rsidRPr="00F86500">
        <w:rPr>
          <w:rFonts w:ascii="宋体" w:hAnsi="宋体" w:hint="eastAsia"/>
        </w:rPr>
        <w:t>材料和工艺</w:t>
      </w:r>
      <w:bookmarkEnd w:id="21"/>
    </w:p>
    <w:p w14:paraId="65642B6B" w14:textId="77777777" w:rsidR="002653EA" w:rsidRPr="00C91E8F" w:rsidRDefault="002653EA" w:rsidP="00EF47D4">
      <w:pPr>
        <w:ind w:firstLineChars="200" w:firstLine="480"/>
        <w:rPr>
          <w:rFonts w:ascii="宋体" w:hAnsi="宋体"/>
        </w:rPr>
      </w:pPr>
      <w:r w:rsidRPr="00C91E8F">
        <w:rPr>
          <w:rFonts w:ascii="宋体" w:hAnsi="宋体" w:hint="eastAsia"/>
        </w:rPr>
        <w:t>作为麦轮的联轴器，由于其外表规则为圆柱形且外形尺寸要求不高，可以直接手动车出外圆面与台阶轴，手动铣出台阶轴侧平面。这样可以大幅度减少</w:t>
      </w:r>
      <w:proofErr w:type="spellStart"/>
      <w:r w:rsidRPr="00C91E8F">
        <w:rPr>
          <w:rFonts w:ascii="宋体" w:hAnsi="宋体" w:hint="eastAsia"/>
        </w:rPr>
        <w:t>cnc</w:t>
      </w:r>
      <w:proofErr w:type="spellEnd"/>
      <w:r w:rsidRPr="00C91E8F">
        <w:rPr>
          <w:rFonts w:ascii="宋体" w:hAnsi="宋体" w:hint="eastAsia"/>
        </w:rPr>
        <w:t>加工的使用，降低工时和成本。外圆面的6个R2.5贯穿孔为仅有的需要</w:t>
      </w:r>
      <w:proofErr w:type="spellStart"/>
      <w:r w:rsidRPr="00C91E8F">
        <w:rPr>
          <w:rFonts w:ascii="宋体" w:hAnsi="宋体" w:hint="eastAsia"/>
        </w:rPr>
        <w:t>cnc</w:t>
      </w:r>
      <w:proofErr w:type="spellEnd"/>
      <w:r w:rsidRPr="00C91E8F">
        <w:rPr>
          <w:rFonts w:ascii="宋体" w:hAnsi="宋体" w:hint="eastAsia"/>
        </w:rPr>
        <w:t>加工的部分，其余均可使用车床和炮塔铣床手动加工，工艺流程如下：</w:t>
      </w:r>
    </w:p>
    <w:tbl>
      <w:tblPr>
        <w:tblStyle w:val="4-30"/>
        <w:tblW w:w="0" w:type="auto"/>
        <w:tblBorders>
          <w:top w:val="single" w:sz="4" w:space="0" w:color="auto"/>
          <w:left w:val="none" w:sz="0" w:space="0" w:color="auto"/>
          <w:bottom w:val="single" w:sz="4" w:space="0" w:color="auto"/>
          <w:right w:val="none" w:sz="0" w:space="0" w:color="auto"/>
          <w:insideH w:val="single" w:sz="4" w:space="0" w:color="auto"/>
          <w:insideV w:val="single" w:sz="4" w:space="0" w:color="auto"/>
        </w:tblBorders>
        <w:tblLook w:val="04A0" w:firstRow="1" w:lastRow="0" w:firstColumn="1" w:lastColumn="0" w:noHBand="0" w:noVBand="1"/>
      </w:tblPr>
      <w:tblGrid>
        <w:gridCol w:w="1134"/>
        <w:gridCol w:w="2127"/>
        <w:gridCol w:w="1134"/>
        <w:gridCol w:w="1701"/>
        <w:gridCol w:w="1701"/>
        <w:gridCol w:w="1841"/>
      </w:tblGrid>
      <w:tr w:rsidR="002653EA" w:rsidRPr="00C91E8F" w14:paraId="655D92E2" w14:textId="77777777" w:rsidTr="009D58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none" w:sz="0" w:space="0" w:color="auto"/>
              <w:left w:val="none" w:sz="0" w:space="0" w:color="auto"/>
              <w:bottom w:val="none" w:sz="0" w:space="0" w:color="auto"/>
              <w:right w:val="none" w:sz="0" w:space="0" w:color="auto"/>
            </w:tcBorders>
          </w:tcPr>
          <w:p w14:paraId="4EE2A0A8" w14:textId="77777777" w:rsidR="002653EA" w:rsidRPr="00C91E8F" w:rsidRDefault="002653EA" w:rsidP="009B27C3">
            <w:pPr>
              <w:pStyle w:val="Tablehead"/>
              <w:rPr>
                <w:rFonts w:ascii="宋体" w:hAnsi="宋体"/>
              </w:rPr>
            </w:pPr>
            <w:r w:rsidRPr="00C91E8F">
              <w:rPr>
                <w:rFonts w:ascii="宋体" w:hAnsi="宋体" w:hint="eastAsia"/>
              </w:rPr>
              <w:lastRenderedPageBreak/>
              <w:t>步骤</w:t>
            </w:r>
          </w:p>
        </w:tc>
        <w:tc>
          <w:tcPr>
            <w:tcW w:w="2127" w:type="dxa"/>
            <w:tcBorders>
              <w:top w:val="none" w:sz="0" w:space="0" w:color="auto"/>
              <w:left w:val="none" w:sz="0" w:space="0" w:color="auto"/>
              <w:bottom w:val="none" w:sz="0" w:space="0" w:color="auto"/>
              <w:right w:val="none" w:sz="0" w:space="0" w:color="auto"/>
            </w:tcBorders>
          </w:tcPr>
          <w:p w14:paraId="673A1F60" w14:textId="77777777" w:rsidR="002653EA" w:rsidRPr="00C91E8F" w:rsidRDefault="002653EA" w:rsidP="009B27C3">
            <w:pPr>
              <w:pStyle w:val="Tablehead"/>
              <w:cnfStyle w:val="100000000000" w:firstRow="1" w:lastRow="0" w:firstColumn="0" w:lastColumn="0" w:oddVBand="0" w:evenVBand="0" w:oddHBand="0" w:evenHBand="0" w:firstRowFirstColumn="0" w:firstRowLastColumn="0" w:lastRowFirstColumn="0" w:lastRowLastColumn="0"/>
              <w:rPr>
                <w:rFonts w:ascii="宋体" w:hAnsi="宋体"/>
              </w:rPr>
            </w:pPr>
            <w:r w:rsidRPr="00C91E8F">
              <w:rPr>
                <w:rFonts w:ascii="宋体" w:hAnsi="宋体" w:hint="eastAsia"/>
              </w:rPr>
              <w:t>特征</w:t>
            </w:r>
          </w:p>
        </w:tc>
        <w:tc>
          <w:tcPr>
            <w:tcW w:w="1134" w:type="dxa"/>
            <w:tcBorders>
              <w:top w:val="none" w:sz="0" w:space="0" w:color="auto"/>
              <w:left w:val="none" w:sz="0" w:space="0" w:color="auto"/>
              <w:bottom w:val="none" w:sz="0" w:space="0" w:color="auto"/>
              <w:right w:val="none" w:sz="0" w:space="0" w:color="auto"/>
            </w:tcBorders>
          </w:tcPr>
          <w:p w14:paraId="3BD2979E" w14:textId="77777777" w:rsidR="002653EA" w:rsidRPr="00C91E8F" w:rsidRDefault="002653EA" w:rsidP="009B27C3">
            <w:pPr>
              <w:pStyle w:val="Tablehead"/>
              <w:cnfStyle w:val="100000000000" w:firstRow="1" w:lastRow="0" w:firstColumn="0" w:lastColumn="0" w:oddVBand="0" w:evenVBand="0" w:oddHBand="0" w:evenHBand="0" w:firstRowFirstColumn="0" w:firstRowLastColumn="0" w:lastRowFirstColumn="0" w:lastRowLastColumn="0"/>
              <w:rPr>
                <w:rFonts w:ascii="宋体" w:hAnsi="宋体"/>
              </w:rPr>
            </w:pPr>
            <w:r w:rsidRPr="00C91E8F">
              <w:rPr>
                <w:rFonts w:ascii="宋体" w:hAnsi="宋体" w:hint="eastAsia"/>
              </w:rPr>
              <w:t>公差等级</w:t>
            </w:r>
          </w:p>
        </w:tc>
        <w:tc>
          <w:tcPr>
            <w:tcW w:w="1701" w:type="dxa"/>
            <w:tcBorders>
              <w:top w:val="none" w:sz="0" w:space="0" w:color="auto"/>
              <w:left w:val="none" w:sz="0" w:space="0" w:color="auto"/>
              <w:bottom w:val="none" w:sz="0" w:space="0" w:color="auto"/>
              <w:right w:val="none" w:sz="0" w:space="0" w:color="auto"/>
            </w:tcBorders>
          </w:tcPr>
          <w:p w14:paraId="190F57E6" w14:textId="77777777" w:rsidR="002653EA" w:rsidRPr="00C91E8F" w:rsidRDefault="002653EA" w:rsidP="009B27C3">
            <w:pPr>
              <w:pStyle w:val="Tablehead"/>
              <w:cnfStyle w:val="100000000000" w:firstRow="1" w:lastRow="0" w:firstColumn="0" w:lastColumn="0" w:oddVBand="0" w:evenVBand="0" w:oddHBand="0" w:evenHBand="0" w:firstRowFirstColumn="0" w:firstRowLastColumn="0" w:lastRowFirstColumn="0" w:lastRowLastColumn="0"/>
              <w:rPr>
                <w:rFonts w:ascii="宋体" w:hAnsi="宋体"/>
              </w:rPr>
            </w:pPr>
            <w:r w:rsidRPr="00C91E8F">
              <w:rPr>
                <w:rFonts w:ascii="宋体" w:hAnsi="宋体" w:hint="eastAsia"/>
              </w:rPr>
              <w:t>要求</w:t>
            </w:r>
          </w:p>
        </w:tc>
        <w:tc>
          <w:tcPr>
            <w:tcW w:w="1701" w:type="dxa"/>
            <w:tcBorders>
              <w:top w:val="none" w:sz="0" w:space="0" w:color="auto"/>
              <w:left w:val="none" w:sz="0" w:space="0" w:color="auto"/>
              <w:bottom w:val="none" w:sz="0" w:space="0" w:color="auto"/>
              <w:right w:val="none" w:sz="0" w:space="0" w:color="auto"/>
            </w:tcBorders>
          </w:tcPr>
          <w:p w14:paraId="7CABE1AD" w14:textId="77777777" w:rsidR="002653EA" w:rsidRPr="00C91E8F" w:rsidRDefault="002653EA" w:rsidP="009B27C3">
            <w:pPr>
              <w:pStyle w:val="Tablehead"/>
              <w:cnfStyle w:val="100000000000" w:firstRow="1" w:lastRow="0" w:firstColumn="0" w:lastColumn="0" w:oddVBand="0" w:evenVBand="0" w:oddHBand="0" w:evenHBand="0" w:firstRowFirstColumn="0" w:firstRowLastColumn="0" w:lastRowFirstColumn="0" w:lastRowLastColumn="0"/>
              <w:rPr>
                <w:rFonts w:ascii="宋体" w:hAnsi="宋体"/>
              </w:rPr>
            </w:pPr>
            <w:r w:rsidRPr="00C91E8F">
              <w:rPr>
                <w:rFonts w:ascii="宋体" w:hAnsi="宋体" w:hint="eastAsia"/>
              </w:rPr>
              <w:t>说明</w:t>
            </w:r>
          </w:p>
        </w:tc>
        <w:tc>
          <w:tcPr>
            <w:tcW w:w="1841" w:type="dxa"/>
            <w:tcBorders>
              <w:top w:val="none" w:sz="0" w:space="0" w:color="auto"/>
              <w:left w:val="none" w:sz="0" w:space="0" w:color="auto"/>
              <w:bottom w:val="none" w:sz="0" w:space="0" w:color="auto"/>
              <w:right w:val="none" w:sz="0" w:space="0" w:color="auto"/>
            </w:tcBorders>
          </w:tcPr>
          <w:p w14:paraId="68FDA2DB" w14:textId="77777777" w:rsidR="002653EA" w:rsidRPr="00C91E8F" w:rsidRDefault="002653EA" w:rsidP="009B27C3">
            <w:pPr>
              <w:pStyle w:val="Tablehead"/>
              <w:cnfStyle w:val="100000000000" w:firstRow="1" w:lastRow="0" w:firstColumn="0" w:lastColumn="0" w:oddVBand="0" w:evenVBand="0" w:oddHBand="0" w:evenHBand="0" w:firstRowFirstColumn="0" w:firstRowLastColumn="0" w:lastRowFirstColumn="0" w:lastRowLastColumn="0"/>
              <w:rPr>
                <w:rFonts w:ascii="宋体" w:hAnsi="宋体"/>
              </w:rPr>
            </w:pPr>
            <w:r w:rsidRPr="00C91E8F">
              <w:rPr>
                <w:rFonts w:ascii="宋体" w:hAnsi="宋体" w:hint="eastAsia"/>
              </w:rPr>
              <w:t>成本</w:t>
            </w:r>
          </w:p>
        </w:tc>
      </w:tr>
      <w:tr w:rsidR="002653EA" w:rsidRPr="00C91E8F" w14:paraId="757D9D62" w14:textId="77777777" w:rsidTr="009D5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1D8D472" w14:textId="77777777" w:rsidR="002653EA" w:rsidRPr="00C91E8F" w:rsidRDefault="002653EA" w:rsidP="009B27C3">
            <w:pPr>
              <w:pStyle w:val="Tablehead"/>
              <w:rPr>
                <w:rFonts w:ascii="宋体" w:hAnsi="宋体"/>
                <w:sz w:val="22"/>
              </w:rPr>
            </w:pPr>
            <w:r w:rsidRPr="00C91E8F">
              <w:rPr>
                <w:rFonts w:ascii="宋体" w:hAnsi="宋体" w:hint="eastAsia"/>
                <w:sz w:val="22"/>
              </w:rPr>
              <w:t>毛培</w:t>
            </w:r>
          </w:p>
          <w:p w14:paraId="065B0C48" w14:textId="77777777" w:rsidR="002653EA" w:rsidRPr="00C91E8F" w:rsidRDefault="002653EA" w:rsidP="009B27C3">
            <w:pPr>
              <w:pStyle w:val="Tablehead"/>
              <w:rPr>
                <w:rFonts w:ascii="宋体" w:hAnsi="宋体"/>
                <w:sz w:val="22"/>
              </w:rPr>
            </w:pPr>
          </w:p>
        </w:tc>
        <w:tc>
          <w:tcPr>
            <w:tcW w:w="2127" w:type="dxa"/>
          </w:tcPr>
          <w:p w14:paraId="6DF2EB16" w14:textId="77777777" w:rsidR="002653EA" w:rsidRPr="00C91E8F" w:rsidRDefault="002653EA" w:rsidP="009B27C3">
            <w:pPr>
              <w:pStyle w:val="Tabletext1"/>
              <w:cnfStyle w:val="000000100000" w:firstRow="0" w:lastRow="0" w:firstColumn="0" w:lastColumn="0" w:oddVBand="0" w:evenVBand="0" w:oddHBand="1" w:evenHBand="0" w:firstRowFirstColumn="0" w:firstRowLastColumn="0" w:lastRowFirstColumn="0" w:lastRowLastColumn="0"/>
              <w:rPr>
                <w:rFonts w:ascii="宋体" w:hAnsi="宋体"/>
              </w:rPr>
            </w:pPr>
            <w:r w:rsidRPr="00C91E8F">
              <w:rPr>
                <w:rFonts w:ascii="宋体" w:hAnsi="宋体" w:hint="eastAsia"/>
              </w:rPr>
              <w:t>铝合金</w:t>
            </w:r>
            <w:r w:rsidRPr="00C91E8F">
              <w:rPr>
                <w:rFonts w:ascii="宋体" w:hAnsi="宋体"/>
              </w:rPr>
              <w:t>6061棒料 直径</w:t>
            </w:r>
            <w:r w:rsidRPr="00C91E8F">
              <w:rPr>
                <w:rFonts w:ascii="宋体" w:hAnsi="宋体" w:hint="eastAsia"/>
              </w:rPr>
              <w:t>55</w:t>
            </w:r>
            <w:r w:rsidRPr="00C91E8F">
              <w:rPr>
                <w:rFonts w:ascii="宋体" w:hAnsi="宋体"/>
              </w:rPr>
              <w:t xml:space="preserve">mm </w:t>
            </w:r>
            <w:r w:rsidRPr="00C91E8F">
              <w:rPr>
                <w:rFonts w:ascii="宋体" w:hAnsi="宋体" w:hint="eastAsia"/>
              </w:rPr>
              <w:t>长度25</w:t>
            </w:r>
            <w:r w:rsidRPr="00C91E8F">
              <w:rPr>
                <w:rFonts w:ascii="宋体" w:hAnsi="宋体"/>
              </w:rPr>
              <w:t>mm</w:t>
            </w:r>
          </w:p>
        </w:tc>
        <w:tc>
          <w:tcPr>
            <w:tcW w:w="1134" w:type="dxa"/>
          </w:tcPr>
          <w:p w14:paraId="1B31AF65" w14:textId="77777777" w:rsidR="002653EA" w:rsidRPr="00C91E8F" w:rsidRDefault="002653EA" w:rsidP="009B27C3">
            <w:pPr>
              <w:pStyle w:val="Tabletext1"/>
              <w:cnfStyle w:val="000000100000" w:firstRow="0" w:lastRow="0" w:firstColumn="0" w:lastColumn="0" w:oddVBand="0" w:evenVBand="0" w:oddHBand="1" w:evenHBand="0" w:firstRowFirstColumn="0" w:firstRowLastColumn="0" w:lastRowFirstColumn="0" w:lastRowLastColumn="0"/>
              <w:rPr>
                <w:rFonts w:ascii="宋体" w:hAnsi="宋体"/>
              </w:rPr>
            </w:pPr>
            <w:r w:rsidRPr="00C91E8F">
              <w:rPr>
                <w:rFonts w:ascii="宋体" w:hAnsi="宋体"/>
              </w:rPr>
              <w:t>IT13</w:t>
            </w:r>
          </w:p>
        </w:tc>
        <w:tc>
          <w:tcPr>
            <w:tcW w:w="1701" w:type="dxa"/>
          </w:tcPr>
          <w:p w14:paraId="5C2267AB" w14:textId="77777777" w:rsidR="002653EA" w:rsidRPr="00C91E8F" w:rsidRDefault="002653EA" w:rsidP="009B27C3">
            <w:pPr>
              <w:pStyle w:val="Tabletext1"/>
              <w:cnfStyle w:val="000000100000" w:firstRow="0" w:lastRow="0" w:firstColumn="0" w:lastColumn="0" w:oddVBand="0" w:evenVBand="0" w:oddHBand="1" w:evenHBand="0" w:firstRowFirstColumn="0" w:firstRowLastColumn="0" w:lastRowFirstColumn="0" w:lastRowLastColumn="0"/>
              <w:rPr>
                <w:rFonts w:ascii="宋体" w:hAnsi="宋体"/>
              </w:rPr>
            </w:pPr>
            <w:r w:rsidRPr="00C91E8F">
              <w:rPr>
                <w:rFonts w:ascii="宋体" w:hAnsi="宋体" w:hint="eastAsia"/>
              </w:rPr>
              <w:t>外观</w:t>
            </w:r>
            <w:r w:rsidRPr="00C91E8F">
              <w:rPr>
                <w:rFonts w:ascii="宋体" w:hAnsi="宋体"/>
              </w:rPr>
              <w:t xml:space="preserve">良好 </w:t>
            </w:r>
          </w:p>
        </w:tc>
        <w:tc>
          <w:tcPr>
            <w:tcW w:w="1701" w:type="dxa"/>
          </w:tcPr>
          <w:p w14:paraId="2EEFEAE1" w14:textId="77777777" w:rsidR="002653EA" w:rsidRPr="00C91E8F" w:rsidRDefault="002653EA" w:rsidP="009B27C3">
            <w:pPr>
              <w:pStyle w:val="Tabletext1"/>
              <w:cnfStyle w:val="000000100000" w:firstRow="0" w:lastRow="0" w:firstColumn="0" w:lastColumn="0" w:oddVBand="0" w:evenVBand="0" w:oddHBand="1" w:evenHBand="0" w:firstRowFirstColumn="0" w:firstRowLastColumn="0" w:lastRowFirstColumn="0" w:lastRowLastColumn="0"/>
              <w:rPr>
                <w:rFonts w:ascii="宋体" w:hAnsi="宋体"/>
              </w:rPr>
            </w:pPr>
            <w:r w:rsidRPr="00C91E8F">
              <w:rPr>
                <w:rFonts w:ascii="宋体" w:hAnsi="宋体"/>
              </w:rPr>
              <w:t>长度可以有余量</w:t>
            </w:r>
          </w:p>
        </w:tc>
        <w:tc>
          <w:tcPr>
            <w:tcW w:w="1841" w:type="dxa"/>
          </w:tcPr>
          <w:p w14:paraId="451298D3" w14:textId="77777777" w:rsidR="002653EA" w:rsidRPr="00C91E8F" w:rsidRDefault="002653EA" w:rsidP="009B27C3">
            <w:pPr>
              <w:pStyle w:val="Tabletext1"/>
              <w:cnfStyle w:val="000000100000" w:firstRow="0" w:lastRow="0" w:firstColumn="0" w:lastColumn="0" w:oddVBand="0" w:evenVBand="0" w:oddHBand="1" w:evenHBand="0" w:firstRowFirstColumn="0" w:firstRowLastColumn="0" w:lastRowFirstColumn="0" w:lastRowLastColumn="0"/>
              <w:rPr>
                <w:rFonts w:ascii="宋体" w:hAnsi="宋体"/>
              </w:rPr>
            </w:pPr>
            <w:r w:rsidRPr="00C91E8F">
              <w:rPr>
                <w:rFonts w:ascii="宋体" w:hAnsi="宋体" w:hint="eastAsia"/>
              </w:rPr>
              <w:t>原料</w:t>
            </w:r>
            <w:r w:rsidRPr="00C91E8F">
              <w:rPr>
                <w:rFonts w:ascii="宋体" w:hAnsi="宋体"/>
              </w:rPr>
              <w:t>价格：</w:t>
            </w:r>
            <w:r w:rsidRPr="00C91E8F">
              <w:rPr>
                <w:rFonts w:ascii="宋体" w:hAnsi="宋体" w:hint="eastAsia"/>
              </w:rPr>
              <w:t>（</w:t>
            </w:r>
            <w:r w:rsidRPr="00C91E8F">
              <w:rPr>
                <w:rFonts w:ascii="宋体" w:hAnsi="宋体"/>
              </w:rPr>
              <w:t>市场价</w:t>
            </w:r>
            <w:r w:rsidRPr="00C91E8F">
              <w:rPr>
                <w:rFonts w:ascii="宋体" w:hAnsi="宋体" w:hint="eastAsia"/>
              </w:rPr>
              <w:t>：20.9元/公斤，</w:t>
            </w:r>
            <w:r w:rsidRPr="00C91E8F">
              <w:rPr>
                <w:rFonts w:ascii="宋体" w:hAnsi="宋体"/>
              </w:rPr>
              <w:t>根据重量计算）</w:t>
            </w:r>
          </w:p>
        </w:tc>
      </w:tr>
      <w:tr w:rsidR="002653EA" w:rsidRPr="00C91E8F" w14:paraId="3E2064A0" w14:textId="77777777" w:rsidTr="009D5891">
        <w:tc>
          <w:tcPr>
            <w:cnfStyle w:val="001000000000" w:firstRow="0" w:lastRow="0" w:firstColumn="1" w:lastColumn="0" w:oddVBand="0" w:evenVBand="0" w:oddHBand="0" w:evenHBand="0" w:firstRowFirstColumn="0" w:firstRowLastColumn="0" w:lastRowFirstColumn="0" w:lastRowLastColumn="0"/>
            <w:tcW w:w="1134" w:type="dxa"/>
          </w:tcPr>
          <w:p w14:paraId="6F0BA46C" w14:textId="77777777" w:rsidR="002653EA" w:rsidRPr="00C91E8F" w:rsidRDefault="002653EA" w:rsidP="009B27C3">
            <w:pPr>
              <w:pStyle w:val="Tablehead"/>
              <w:rPr>
                <w:rFonts w:ascii="宋体" w:hAnsi="宋体"/>
                <w:sz w:val="22"/>
              </w:rPr>
            </w:pPr>
            <w:r w:rsidRPr="00C91E8F">
              <w:rPr>
                <w:rFonts w:ascii="宋体" w:hAnsi="宋体" w:hint="eastAsia"/>
                <w:sz w:val="22"/>
              </w:rPr>
              <w:t>粗车</w:t>
            </w:r>
          </w:p>
        </w:tc>
        <w:tc>
          <w:tcPr>
            <w:tcW w:w="2127" w:type="dxa"/>
          </w:tcPr>
          <w:p w14:paraId="2CAFABC3" w14:textId="77777777" w:rsidR="002653EA" w:rsidRPr="00C91E8F" w:rsidRDefault="002653EA" w:rsidP="009B27C3">
            <w:pPr>
              <w:pStyle w:val="Tabletext1"/>
              <w:cnfStyle w:val="000000000000" w:firstRow="0" w:lastRow="0" w:firstColumn="0" w:lastColumn="0" w:oddVBand="0" w:evenVBand="0" w:oddHBand="0" w:evenHBand="0" w:firstRowFirstColumn="0" w:firstRowLastColumn="0" w:lastRowFirstColumn="0" w:lastRowLastColumn="0"/>
              <w:rPr>
                <w:rFonts w:ascii="宋体" w:hAnsi="宋体"/>
              </w:rPr>
            </w:pPr>
            <w:r w:rsidRPr="00C91E8F">
              <w:rPr>
                <w:rFonts w:ascii="宋体" w:hAnsi="宋体" w:hint="eastAsia"/>
              </w:rPr>
              <w:t>车出外圆面和台阶轴，</w:t>
            </w:r>
          </w:p>
        </w:tc>
        <w:tc>
          <w:tcPr>
            <w:tcW w:w="1134" w:type="dxa"/>
          </w:tcPr>
          <w:p w14:paraId="6A5D1A4D" w14:textId="77777777" w:rsidR="002653EA" w:rsidRPr="00C91E8F" w:rsidRDefault="002653EA" w:rsidP="009B27C3">
            <w:pPr>
              <w:pStyle w:val="Tabletext1"/>
              <w:cnfStyle w:val="000000000000" w:firstRow="0" w:lastRow="0" w:firstColumn="0" w:lastColumn="0" w:oddVBand="0" w:evenVBand="0" w:oddHBand="0" w:evenHBand="0" w:firstRowFirstColumn="0" w:firstRowLastColumn="0" w:lastRowFirstColumn="0" w:lastRowLastColumn="0"/>
              <w:rPr>
                <w:rFonts w:ascii="宋体" w:hAnsi="宋体"/>
              </w:rPr>
            </w:pPr>
            <w:r w:rsidRPr="00C91E8F">
              <w:rPr>
                <w:rFonts w:ascii="宋体" w:hAnsi="宋体"/>
              </w:rPr>
              <w:t>IT10</w:t>
            </w:r>
          </w:p>
        </w:tc>
        <w:tc>
          <w:tcPr>
            <w:tcW w:w="1701" w:type="dxa"/>
          </w:tcPr>
          <w:p w14:paraId="10C6DA3C" w14:textId="77777777" w:rsidR="002653EA" w:rsidRPr="00C91E8F" w:rsidRDefault="002653EA" w:rsidP="009B27C3">
            <w:pPr>
              <w:pStyle w:val="Tabletext1"/>
              <w:cnfStyle w:val="000000000000" w:firstRow="0" w:lastRow="0" w:firstColumn="0" w:lastColumn="0" w:oddVBand="0" w:evenVBand="0" w:oddHBand="0" w:evenHBand="0" w:firstRowFirstColumn="0" w:firstRowLastColumn="0" w:lastRowFirstColumn="0" w:lastRowLastColumn="0"/>
              <w:rPr>
                <w:rFonts w:ascii="宋体" w:hAnsi="宋体"/>
              </w:rPr>
            </w:pPr>
            <w:r w:rsidRPr="00C91E8F">
              <w:rPr>
                <w:rFonts w:ascii="宋体" w:hAnsi="宋体" w:hint="eastAsia"/>
              </w:rPr>
              <w:t>尺寸</w:t>
            </w:r>
            <w:r w:rsidRPr="00C91E8F">
              <w:rPr>
                <w:rFonts w:ascii="宋体" w:hAnsi="宋体"/>
              </w:rPr>
              <w:t>在要求范围内</w:t>
            </w:r>
          </w:p>
        </w:tc>
        <w:tc>
          <w:tcPr>
            <w:tcW w:w="1701" w:type="dxa"/>
          </w:tcPr>
          <w:p w14:paraId="37AEF69B" w14:textId="77777777" w:rsidR="002653EA" w:rsidRPr="00C91E8F" w:rsidRDefault="002653EA" w:rsidP="009B27C3">
            <w:pPr>
              <w:pStyle w:val="Tabletext1"/>
              <w:cnfStyle w:val="000000000000" w:firstRow="0" w:lastRow="0" w:firstColumn="0" w:lastColumn="0" w:oddVBand="0" w:evenVBand="0" w:oddHBand="0" w:evenHBand="0" w:firstRowFirstColumn="0" w:firstRowLastColumn="0" w:lastRowFirstColumn="0" w:lastRowLastColumn="0"/>
              <w:rPr>
                <w:rFonts w:ascii="宋体" w:hAnsi="宋体"/>
              </w:rPr>
            </w:pPr>
            <w:r w:rsidRPr="00C91E8F">
              <w:rPr>
                <w:rFonts w:ascii="宋体" w:hAnsi="宋体" w:hint="eastAsia"/>
              </w:rPr>
              <w:t>尺寸可以部分偏差无影响</w:t>
            </w:r>
          </w:p>
        </w:tc>
        <w:tc>
          <w:tcPr>
            <w:tcW w:w="1841" w:type="dxa"/>
          </w:tcPr>
          <w:p w14:paraId="4E3764BC" w14:textId="77777777" w:rsidR="002653EA" w:rsidRPr="00C91E8F" w:rsidRDefault="002653EA" w:rsidP="009B27C3">
            <w:pPr>
              <w:pStyle w:val="Tabletext1"/>
              <w:cnfStyle w:val="000000000000" w:firstRow="0" w:lastRow="0" w:firstColumn="0" w:lastColumn="0" w:oddVBand="0" w:evenVBand="0" w:oddHBand="0" w:evenHBand="0" w:firstRowFirstColumn="0" w:firstRowLastColumn="0" w:lastRowFirstColumn="0" w:lastRowLastColumn="0"/>
              <w:rPr>
                <w:rFonts w:ascii="宋体" w:hAnsi="宋体"/>
              </w:rPr>
            </w:pPr>
            <w:r w:rsidRPr="00C91E8F">
              <w:rPr>
                <w:rFonts w:ascii="宋体" w:hAnsi="宋体" w:hint="eastAsia"/>
              </w:rPr>
              <w:t>根据</w:t>
            </w:r>
            <w:r w:rsidRPr="00C91E8F">
              <w:rPr>
                <w:rFonts w:ascii="宋体" w:hAnsi="宋体"/>
              </w:rPr>
              <w:t>工时估计</w:t>
            </w:r>
          </w:p>
        </w:tc>
      </w:tr>
      <w:tr w:rsidR="002653EA" w:rsidRPr="00C91E8F" w14:paraId="2E1BC7E2" w14:textId="77777777" w:rsidTr="009D5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BC13047" w14:textId="77777777" w:rsidR="002653EA" w:rsidRPr="00C91E8F" w:rsidRDefault="002653EA" w:rsidP="009B27C3">
            <w:pPr>
              <w:pStyle w:val="Tablehead"/>
              <w:rPr>
                <w:rFonts w:ascii="宋体" w:hAnsi="宋体"/>
                <w:sz w:val="22"/>
              </w:rPr>
            </w:pPr>
            <w:r w:rsidRPr="00C91E8F">
              <w:rPr>
                <w:rFonts w:ascii="宋体" w:hAnsi="宋体" w:hint="eastAsia"/>
                <w:sz w:val="22"/>
              </w:rPr>
              <w:t>粗铣</w:t>
            </w:r>
          </w:p>
        </w:tc>
        <w:tc>
          <w:tcPr>
            <w:tcW w:w="2127" w:type="dxa"/>
          </w:tcPr>
          <w:p w14:paraId="3D66120C" w14:textId="77777777" w:rsidR="002653EA" w:rsidRPr="00C91E8F" w:rsidRDefault="002653EA" w:rsidP="009B27C3">
            <w:pPr>
              <w:pStyle w:val="Tabletext1"/>
              <w:cnfStyle w:val="000000100000" w:firstRow="0" w:lastRow="0" w:firstColumn="0" w:lastColumn="0" w:oddVBand="0" w:evenVBand="0" w:oddHBand="1" w:evenHBand="0" w:firstRowFirstColumn="0" w:firstRowLastColumn="0" w:lastRowFirstColumn="0" w:lastRowLastColumn="0"/>
              <w:rPr>
                <w:rFonts w:ascii="宋体" w:hAnsi="宋体"/>
              </w:rPr>
            </w:pPr>
            <w:r w:rsidRPr="00C91E8F">
              <w:rPr>
                <w:rFonts w:ascii="宋体" w:hAnsi="宋体" w:hint="eastAsia"/>
              </w:rPr>
              <w:t>粗铣出台阶轴侧平面</w:t>
            </w:r>
          </w:p>
        </w:tc>
        <w:tc>
          <w:tcPr>
            <w:tcW w:w="1134" w:type="dxa"/>
          </w:tcPr>
          <w:p w14:paraId="0FCF32C0" w14:textId="77777777" w:rsidR="002653EA" w:rsidRPr="00C91E8F" w:rsidRDefault="002653EA" w:rsidP="009B27C3">
            <w:pPr>
              <w:pStyle w:val="Tabletext1"/>
              <w:cnfStyle w:val="000000100000" w:firstRow="0" w:lastRow="0" w:firstColumn="0" w:lastColumn="0" w:oddVBand="0" w:evenVBand="0" w:oddHBand="1" w:evenHBand="0" w:firstRowFirstColumn="0" w:firstRowLastColumn="0" w:lastRowFirstColumn="0" w:lastRowLastColumn="0"/>
              <w:rPr>
                <w:rFonts w:ascii="宋体" w:hAnsi="宋体"/>
              </w:rPr>
            </w:pPr>
            <w:r w:rsidRPr="00C91E8F">
              <w:rPr>
                <w:rFonts w:ascii="宋体" w:hAnsi="宋体" w:hint="eastAsia"/>
              </w:rPr>
              <w:t>IT10</w:t>
            </w:r>
          </w:p>
        </w:tc>
        <w:tc>
          <w:tcPr>
            <w:tcW w:w="1701" w:type="dxa"/>
          </w:tcPr>
          <w:p w14:paraId="1ADAA1CE" w14:textId="77777777" w:rsidR="002653EA" w:rsidRPr="00C91E8F" w:rsidRDefault="002653EA" w:rsidP="009B27C3">
            <w:pPr>
              <w:pStyle w:val="Tabletext1"/>
              <w:cnfStyle w:val="000000100000" w:firstRow="0" w:lastRow="0" w:firstColumn="0" w:lastColumn="0" w:oddVBand="0" w:evenVBand="0" w:oddHBand="1" w:evenHBand="0" w:firstRowFirstColumn="0" w:firstRowLastColumn="0" w:lastRowFirstColumn="0" w:lastRowLastColumn="0"/>
              <w:rPr>
                <w:rFonts w:ascii="宋体" w:hAnsi="宋体"/>
              </w:rPr>
            </w:pPr>
            <w:r w:rsidRPr="00C91E8F">
              <w:rPr>
                <w:rFonts w:ascii="宋体" w:hAnsi="宋体" w:hint="eastAsia"/>
              </w:rPr>
              <w:t>尺寸在要求范围之内</w:t>
            </w:r>
          </w:p>
        </w:tc>
        <w:tc>
          <w:tcPr>
            <w:tcW w:w="1701" w:type="dxa"/>
          </w:tcPr>
          <w:p w14:paraId="507E1C33" w14:textId="77777777" w:rsidR="002653EA" w:rsidRPr="00C91E8F" w:rsidRDefault="002653EA" w:rsidP="009B27C3">
            <w:pPr>
              <w:pStyle w:val="Tabletext1"/>
              <w:cnfStyle w:val="000000100000" w:firstRow="0" w:lastRow="0" w:firstColumn="0" w:lastColumn="0" w:oddVBand="0" w:evenVBand="0" w:oddHBand="1" w:evenHBand="0" w:firstRowFirstColumn="0" w:firstRowLastColumn="0" w:lastRowFirstColumn="0" w:lastRowLastColumn="0"/>
              <w:rPr>
                <w:rFonts w:ascii="宋体" w:hAnsi="宋体"/>
              </w:rPr>
            </w:pPr>
            <w:r w:rsidRPr="00C91E8F">
              <w:rPr>
                <w:rFonts w:ascii="宋体" w:hAnsi="宋体" w:hint="eastAsia"/>
              </w:rPr>
              <w:t>尺寸要求较高</w:t>
            </w:r>
          </w:p>
        </w:tc>
        <w:tc>
          <w:tcPr>
            <w:tcW w:w="1841" w:type="dxa"/>
          </w:tcPr>
          <w:p w14:paraId="110CAB7E" w14:textId="77777777" w:rsidR="002653EA" w:rsidRPr="00C91E8F" w:rsidRDefault="002653EA" w:rsidP="009B27C3">
            <w:pPr>
              <w:pStyle w:val="Tabletext1"/>
              <w:cnfStyle w:val="000000100000" w:firstRow="0" w:lastRow="0" w:firstColumn="0" w:lastColumn="0" w:oddVBand="0" w:evenVBand="0" w:oddHBand="1" w:evenHBand="0" w:firstRowFirstColumn="0" w:firstRowLastColumn="0" w:lastRowFirstColumn="0" w:lastRowLastColumn="0"/>
              <w:rPr>
                <w:rFonts w:ascii="宋体" w:hAnsi="宋体"/>
              </w:rPr>
            </w:pPr>
            <w:r w:rsidRPr="00C91E8F">
              <w:rPr>
                <w:rFonts w:ascii="宋体" w:hAnsi="宋体" w:hint="eastAsia"/>
              </w:rPr>
              <w:t>根据</w:t>
            </w:r>
            <w:r w:rsidRPr="00C91E8F">
              <w:rPr>
                <w:rFonts w:ascii="宋体" w:hAnsi="宋体"/>
              </w:rPr>
              <w:t>工时估计</w:t>
            </w:r>
          </w:p>
        </w:tc>
      </w:tr>
      <w:tr w:rsidR="002653EA" w:rsidRPr="00C91E8F" w14:paraId="678187E0" w14:textId="77777777" w:rsidTr="009D5891">
        <w:tc>
          <w:tcPr>
            <w:cnfStyle w:val="001000000000" w:firstRow="0" w:lastRow="0" w:firstColumn="1" w:lastColumn="0" w:oddVBand="0" w:evenVBand="0" w:oddHBand="0" w:evenHBand="0" w:firstRowFirstColumn="0" w:firstRowLastColumn="0" w:lastRowFirstColumn="0" w:lastRowLastColumn="0"/>
            <w:tcW w:w="1134" w:type="dxa"/>
          </w:tcPr>
          <w:p w14:paraId="7ACFEB09" w14:textId="77777777" w:rsidR="002653EA" w:rsidRPr="00C91E8F" w:rsidRDefault="002653EA" w:rsidP="009B27C3">
            <w:pPr>
              <w:pStyle w:val="Tablehead"/>
              <w:rPr>
                <w:rFonts w:ascii="宋体" w:hAnsi="宋体"/>
                <w:sz w:val="22"/>
              </w:rPr>
            </w:pPr>
            <w:r w:rsidRPr="00C91E8F">
              <w:rPr>
                <w:rFonts w:ascii="宋体" w:hAnsi="宋体" w:hint="eastAsia"/>
                <w:sz w:val="22"/>
              </w:rPr>
              <w:t>钻孔</w:t>
            </w:r>
          </w:p>
        </w:tc>
        <w:tc>
          <w:tcPr>
            <w:tcW w:w="2127" w:type="dxa"/>
          </w:tcPr>
          <w:p w14:paraId="1578B27B" w14:textId="77777777" w:rsidR="002653EA" w:rsidRPr="00C91E8F" w:rsidRDefault="002653EA" w:rsidP="009B27C3">
            <w:pPr>
              <w:pStyle w:val="Tabletext1"/>
              <w:cnfStyle w:val="000000000000" w:firstRow="0" w:lastRow="0" w:firstColumn="0" w:lastColumn="0" w:oddVBand="0" w:evenVBand="0" w:oddHBand="0" w:evenHBand="0" w:firstRowFirstColumn="0" w:firstRowLastColumn="0" w:lastRowFirstColumn="0" w:lastRowLastColumn="0"/>
              <w:rPr>
                <w:rFonts w:ascii="宋体" w:hAnsi="宋体"/>
              </w:rPr>
            </w:pPr>
            <w:r w:rsidRPr="00C91E8F">
              <w:rPr>
                <w:rFonts w:ascii="宋体" w:hAnsi="宋体" w:hint="eastAsia"/>
              </w:rPr>
              <w:t>中间的R5贯穿孔，外围6个R2.5贯穿孔</w:t>
            </w:r>
          </w:p>
        </w:tc>
        <w:tc>
          <w:tcPr>
            <w:tcW w:w="1134" w:type="dxa"/>
          </w:tcPr>
          <w:p w14:paraId="5263D60D" w14:textId="77777777" w:rsidR="002653EA" w:rsidRPr="00C91E8F" w:rsidRDefault="002653EA" w:rsidP="009B27C3">
            <w:pPr>
              <w:pStyle w:val="Tabletext1"/>
              <w:cnfStyle w:val="000000000000" w:firstRow="0" w:lastRow="0" w:firstColumn="0" w:lastColumn="0" w:oddVBand="0" w:evenVBand="0" w:oddHBand="0" w:evenHBand="0" w:firstRowFirstColumn="0" w:firstRowLastColumn="0" w:lastRowFirstColumn="0" w:lastRowLastColumn="0"/>
              <w:rPr>
                <w:rFonts w:ascii="宋体" w:hAnsi="宋体"/>
              </w:rPr>
            </w:pPr>
            <w:r w:rsidRPr="00C91E8F">
              <w:rPr>
                <w:rFonts w:ascii="宋体" w:hAnsi="宋体" w:hint="eastAsia"/>
              </w:rPr>
              <w:t>IT7</w:t>
            </w:r>
          </w:p>
        </w:tc>
        <w:tc>
          <w:tcPr>
            <w:tcW w:w="1701" w:type="dxa"/>
          </w:tcPr>
          <w:p w14:paraId="5B17817E" w14:textId="77777777" w:rsidR="002653EA" w:rsidRPr="00C91E8F" w:rsidRDefault="002653EA" w:rsidP="009B27C3">
            <w:pPr>
              <w:pStyle w:val="Tabletext1"/>
              <w:cnfStyle w:val="000000000000" w:firstRow="0" w:lastRow="0" w:firstColumn="0" w:lastColumn="0" w:oddVBand="0" w:evenVBand="0" w:oddHBand="0" w:evenHBand="0" w:firstRowFirstColumn="0" w:firstRowLastColumn="0" w:lastRowFirstColumn="0" w:lastRowLastColumn="0"/>
              <w:rPr>
                <w:rFonts w:ascii="宋体" w:hAnsi="宋体"/>
              </w:rPr>
            </w:pPr>
            <w:r w:rsidRPr="00C91E8F">
              <w:rPr>
                <w:rFonts w:ascii="宋体" w:hAnsi="宋体" w:hint="eastAsia"/>
              </w:rPr>
              <w:t>尺寸在要求范围之内</w:t>
            </w:r>
          </w:p>
        </w:tc>
        <w:tc>
          <w:tcPr>
            <w:tcW w:w="1701" w:type="dxa"/>
          </w:tcPr>
          <w:p w14:paraId="2FCFB7A2" w14:textId="53828B77" w:rsidR="002653EA" w:rsidRPr="00C91E8F" w:rsidRDefault="002653EA" w:rsidP="009B27C3">
            <w:pPr>
              <w:pStyle w:val="Tabletext1"/>
              <w:cnfStyle w:val="000000000000" w:firstRow="0" w:lastRow="0" w:firstColumn="0" w:lastColumn="0" w:oddVBand="0" w:evenVBand="0" w:oddHBand="0" w:evenHBand="0" w:firstRowFirstColumn="0" w:firstRowLastColumn="0" w:lastRowFirstColumn="0" w:lastRowLastColumn="0"/>
              <w:rPr>
                <w:rFonts w:ascii="宋体" w:hAnsi="宋体"/>
              </w:rPr>
            </w:pPr>
            <w:r w:rsidRPr="00C91E8F">
              <w:rPr>
                <w:rFonts w:ascii="宋体" w:hAnsi="宋体" w:hint="eastAsia"/>
              </w:rPr>
              <w:t>精度要求极高</w:t>
            </w:r>
          </w:p>
        </w:tc>
        <w:tc>
          <w:tcPr>
            <w:tcW w:w="1841" w:type="dxa"/>
          </w:tcPr>
          <w:p w14:paraId="4EC49B2A" w14:textId="77777777" w:rsidR="002653EA" w:rsidRPr="00C91E8F" w:rsidRDefault="002653EA" w:rsidP="009B27C3">
            <w:pPr>
              <w:pStyle w:val="Tabletext1"/>
              <w:cnfStyle w:val="000000000000" w:firstRow="0" w:lastRow="0" w:firstColumn="0" w:lastColumn="0" w:oddVBand="0" w:evenVBand="0" w:oddHBand="0" w:evenHBand="0" w:firstRowFirstColumn="0" w:firstRowLastColumn="0" w:lastRowFirstColumn="0" w:lastRowLastColumn="0"/>
              <w:rPr>
                <w:rFonts w:ascii="宋体" w:hAnsi="宋体"/>
              </w:rPr>
            </w:pPr>
            <w:r w:rsidRPr="00C91E8F">
              <w:rPr>
                <w:rFonts w:ascii="宋体" w:hAnsi="宋体" w:hint="eastAsia"/>
              </w:rPr>
              <w:t>根据加工编程难度与</w:t>
            </w:r>
            <w:r w:rsidRPr="00C91E8F">
              <w:rPr>
                <w:rFonts w:ascii="宋体" w:hAnsi="宋体"/>
              </w:rPr>
              <w:t>工时估计</w:t>
            </w:r>
          </w:p>
        </w:tc>
      </w:tr>
      <w:tr w:rsidR="002653EA" w:rsidRPr="00C91E8F" w14:paraId="2EC2DECC" w14:textId="77777777" w:rsidTr="009D5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F46929C" w14:textId="77777777" w:rsidR="002653EA" w:rsidRPr="00C91E8F" w:rsidRDefault="002653EA" w:rsidP="009B27C3">
            <w:pPr>
              <w:pStyle w:val="Tablehead"/>
              <w:rPr>
                <w:rFonts w:ascii="宋体" w:hAnsi="宋体"/>
                <w:sz w:val="22"/>
              </w:rPr>
            </w:pPr>
            <w:r w:rsidRPr="00C91E8F">
              <w:rPr>
                <w:rFonts w:ascii="宋体" w:hAnsi="宋体" w:hint="eastAsia"/>
                <w:sz w:val="22"/>
              </w:rPr>
              <w:t>钻孔</w:t>
            </w:r>
          </w:p>
        </w:tc>
        <w:tc>
          <w:tcPr>
            <w:tcW w:w="2127" w:type="dxa"/>
          </w:tcPr>
          <w:p w14:paraId="01735CA4" w14:textId="77777777" w:rsidR="002653EA" w:rsidRPr="00C91E8F" w:rsidRDefault="002653EA" w:rsidP="009B27C3">
            <w:pPr>
              <w:pStyle w:val="Tabletext1"/>
              <w:cnfStyle w:val="000000100000" w:firstRow="0" w:lastRow="0" w:firstColumn="0" w:lastColumn="0" w:oddVBand="0" w:evenVBand="0" w:oddHBand="1" w:evenHBand="0" w:firstRowFirstColumn="0" w:firstRowLastColumn="0" w:lastRowFirstColumn="0" w:lastRowLastColumn="0"/>
              <w:rPr>
                <w:rFonts w:ascii="宋体" w:hAnsi="宋体"/>
              </w:rPr>
            </w:pPr>
            <w:r w:rsidRPr="00C91E8F">
              <w:rPr>
                <w:rFonts w:ascii="宋体" w:hAnsi="宋体" w:hint="eastAsia"/>
              </w:rPr>
              <w:t>侧边的5个R</w:t>
            </w:r>
            <w:r w:rsidRPr="00C91E8F">
              <w:rPr>
                <w:rFonts w:ascii="宋体" w:hAnsi="宋体"/>
              </w:rPr>
              <w:t>1.5</w:t>
            </w:r>
            <w:r w:rsidRPr="00C91E8F">
              <w:rPr>
                <w:rFonts w:ascii="宋体" w:hAnsi="宋体" w:hint="eastAsia"/>
              </w:rPr>
              <w:t>贯穿孔</w:t>
            </w:r>
          </w:p>
        </w:tc>
        <w:tc>
          <w:tcPr>
            <w:tcW w:w="1134" w:type="dxa"/>
          </w:tcPr>
          <w:p w14:paraId="41B5BDB2" w14:textId="77777777" w:rsidR="002653EA" w:rsidRPr="00C91E8F" w:rsidRDefault="002653EA" w:rsidP="009B27C3">
            <w:pPr>
              <w:pStyle w:val="Tabletext1"/>
              <w:cnfStyle w:val="000000100000" w:firstRow="0" w:lastRow="0" w:firstColumn="0" w:lastColumn="0" w:oddVBand="0" w:evenVBand="0" w:oddHBand="1" w:evenHBand="0" w:firstRowFirstColumn="0" w:firstRowLastColumn="0" w:lastRowFirstColumn="0" w:lastRowLastColumn="0"/>
              <w:rPr>
                <w:rFonts w:ascii="宋体" w:hAnsi="宋体"/>
              </w:rPr>
            </w:pPr>
            <w:r w:rsidRPr="00C91E8F">
              <w:rPr>
                <w:rFonts w:ascii="宋体" w:hAnsi="宋体" w:hint="eastAsia"/>
              </w:rPr>
              <w:t>IT10</w:t>
            </w:r>
          </w:p>
        </w:tc>
        <w:tc>
          <w:tcPr>
            <w:tcW w:w="1701" w:type="dxa"/>
          </w:tcPr>
          <w:p w14:paraId="743B1F64" w14:textId="77777777" w:rsidR="002653EA" w:rsidRPr="00C91E8F" w:rsidRDefault="002653EA" w:rsidP="009B27C3">
            <w:pPr>
              <w:pStyle w:val="Tabletext1"/>
              <w:cnfStyle w:val="000000100000" w:firstRow="0" w:lastRow="0" w:firstColumn="0" w:lastColumn="0" w:oddVBand="0" w:evenVBand="0" w:oddHBand="1" w:evenHBand="0" w:firstRowFirstColumn="0" w:firstRowLastColumn="0" w:lastRowFirstColumn="0" w:lastRowLastColumn="0"/>
              <w:rPr>
                <w:rFonts w:ascii="宋体" w:hAnsi="宋体"/>
              </w:rPr>
            </w:pPr>
            <w:r w:rsidRPr="00C91E8F">
              <w:rPr>
                <w:rFonts w:ascii="宋体" w:hAnsi="宋体" w:hint="eastAsia"/>
              </w:rPr>
              <w:t>尺寸在要求范围之内</w:t>
            </w:r>
          </w:p>
        </w:tc>
        <w:tc>
          <w:tcPr>
            <w:tcW w:w="1701" w:type="dxa"/>
          </w:tcPr>
          <w:p w14:paraId="1B3040CF" w14:textId="2A80F7E2" w:rsidR="002653EA" w:rsidRPr="00C91E8F" w:rsidRDefault="002653EA" w:rsidP="009B27C3">
            <w:pPr>
              <w:pStyle w:val="Tabletext1"/>
              <w:cnfStyle w:val="000000100000" w:firstRow="0" w:lastRow="0" w:firstColumn="0" w:lastColumn="0" w:oddVBand="0" w:evenVBand="0" w:oddHBand="1" w:evenHBand="0" w:firstRowFirstColumn="0" w:firstRowLastColumn="0" w:lastRowFirstColumn="0" w:lastRowLastColumn="0"/>
              <w:rPr>
                <w:rFonts w:ascii="宋体" w:hAnsi="宋体"/>
              </w:rPr>
            </w:pPr>
            <w:r w:rsidRPr="00C91E8F">
              <w:rPr>
                <w:rFonts w:ascii="宋体" w:hAnsi="宋体" w:hint="eastAsia"/>
              </w:rPr>
              <w:t>精度要求较高</w:t>
            </w:r>
          </w:p>
        </w:tc>
        <w:tc>
          <w:tcPr>
            <w:tcW w:w="1841" w:type="dxa"/>
          </w:tcPr>
          <w:p w14:paraId="2532F3E2" w14:textId="77777777" w:rsidR="002653EA" w:rsidRPr="00C91E8F" w:rsidRDefault="002653EA" w:rsidP="009B27C3">
            <w:pPr>
              <w:pStyle w:val="Tabletext1"/>
              <w:cnfStyle w:val="000000100000" w:firstRow="0" w:lastRow="0" w:firstColumn="0" w:lastColumn="0" w:oddVBand="0" w:evenVBand="0" w:oddHBand="1" w:evenHBand="0" w:firstRowFirstColumn="0" w:firstRowLastColumn="0" w:lastRowFirstColumn="0" w:lastRowLastColumn="0"/>
              <w:rPr>
                <w:rFonts w:ascii="宋体" w:hAnsi="宋体"/>
              </w:rPr>
            </w:pPr>
            <w:r w:rsidRPr="00C91E8F">
              <w:rPr>
                <w:rFonts w:ascii="宋体" w:hAnsi="宋体" w:hint="eastAsia"/>
              </w:rPr>
              <w:t>根据</w:t>
            </w:r>
            <w:r w:rsidRPr="00C91E8F">
              <w:rPr>
                <w:rFonts w:ascii="宋体" w:hAnsi="宋体"/>
              </w:rPr>
              <w:t>工时估计</w:t>
            </w:r>
          </w:p>
        </w:tc>
      </w:tr>
      <w:tr w:rsidR="002653EA" w:rsidRPr="00C91E8F" w14:paraId="016381F3" w14:textId="77777777" w:rsidTr="009D5891">
        <w:tc>
          <w:tcPr>
            <w:cnfStyle w:val="001000000000" w:firstRow="0" w:lastRow="0" w:firstColumn="1" w:lastColumn="0" w:oddVBand="0" w:evenVBand="0" w:oddHBand="0" w:evenHBand="0" w:firstRowFirstColumn="0" w:firstRowLastColumn="0" w:lastRowFirstColumn="0" w:lastRowLastColumn="0"/>
            <w:tcW w:w="1134" w:type="dxa"/>
          </w:tcPr>
          <w:p w14:paraId="04EA0CB5" w14:textId="77777777" w:rsidR="002653EA" w:rsidRPr="00C91E8F" w:rsidRDefault="002653EA" w:rsidP="009B27C3">
            <w:pPr>
              <w:pStyle w:val="Tablehead"/>
              <w:rPr>
                <w:rFonts w:ascii="宋体" w:hAnsi="宋体"/>
                <w:sz w:val="22"/>
              </w:rPr>
            </w:pPr>
            <w:r w:rsidRPr="00C91E8F">
              <w:rPr>
                <w:rFonts w:ascii="宋体" w:hAnsi="宋体" w:hint="eastAsia"/>
                <w:sz w:val="22"/>
              </w:rPr>
              <w:t>表面处理</w:t>
            </w:r>
          </w:p>
        </w:tc>
        <w:tc>
          <w:tcPr>
            <w:tcW w:w="2127" w:type="dxa"/>
          </w:tcPr>
          <w:p w14:paraId="21F63201" w14:textId="77777777" w:rsidR="002653EA" w:rsidRPr="00C91E8F" w:rsidRDefault="002653EA" w:rsidP="009B27C3">
            <w:pPr>
              <w:pStyle w:val="Tabletext1"/>
              <w:cnfStyle w:val="000000000000" w:firstRow="0" w:lastRow="0" w:firstColumn="0" w:lastColumn="0" w:oddVBand="0" w:evenVBand="0" w:oddHBand="0" w:evenHBand="0" w:firstRowFirstColumn="0" w:firstRowLastColumn="0" w:lastRowFirstColumn="0" w:lastRowLastColumn="0"/>
              <w:rPr>
                <w:rFonts w:ascii="宋体" w:hAnsi="宋体"/>
              </w:rPr>
            </w:pPr>
            <w:r w:rsidRPr="00C91E8F">
              <w:rPr>
                <w:rFonts w:ascii="宋体" w:hAnsi="宋体" w:hint="eastAsia"/>
              </w:rPr>
              <w:t>氧化喷砂，去除毛刺</w:t>
            </w:r>
          </w:p>
        </w:tc>
        <w:tc>
          <w:tcPr>
            <w:tcW w:w="1134" w:type="dxa"/>
          </w:tcPr>
          <w:p w14:paraId="7CE91751" w14:textId="77777777" w:rsidR="002653EA" w:rsidRPr="00C91E8F" w:rsidRDefault="002653EA" w:rsidP="009B27C3">
            <w:pPr>
              <w:pStyle w:val="Tabletext1"/>
              <w:cnfStyle w:val="000000000000" w:firstRow="0" w:lastRow="0" w:firstColumn="0" w:lastColumn="0" w:oddVBand="0" w:evenVBand="0" w:oddHBand="0" w:evenHBand="0" w:firstRowFirstColumn="0" w:firstRowLastColumn="0" w:lastRowFirstColumn="0" w:lastRowLastColumn="0"/>
              <w:rPr>
                <w:rFonts w:ascii="宋体" w:hAnsi="宋体"/>
              </w:rPr>
            </w:pPr>
          </w:p>
        </w:tc>
        <w:tc>
          <w:tcPr>
            <w:tcW w:w="1701" w:type="dxa"/>
          </w:tcPr>
          <w:p w14:paraId="15307F28" w14:textId="77777777" w:rsidR="002653EA" w:rsidRPr="00C91E8F" w:rsidRDefault="002653EA" w:rsidP="009B27C3">
            <w:pPr>
              <w:pStyle w:val="Tabletext1"/>
              <w:cnfStyle w:val="000000000000" w:firstRow="0" w:lastRow="0" w:firstColumn="0" w:lastColumn="0" w:oddVBand="0" w:evenVBand="0" w:oddHBand="0" w:evenHBand="0" w:firstRowFirstColumn="0" w:firstRowLastColumn="0" w:lastRowFirstColumn="0" w:lastRowLastColumn="0"/>
              <w:rPr>
                <w:rFonts w:ascii="宋体" w:hAnsi="宋体"/>
              </w:rPr>
            </w:pPr>
            <w:r w:rsidRPr="00C91E8F">
              <w:rPr>
                <w:rFonts w:ascii="宋体" w:hAnsi="宋体" w:hint="eastAsia"/>
              </w:rPr>
              <w:t>表面光滑无毛刺</w:t>
            </w:r>
          </w:p>
        </w:tc>
        <w:tc>
          <w:tcPr>
            <w:tcW w:w="1701" w:type="dxa"/>
          </w:tcPr>
          <w:p w14:paraId="008AD769" w14:textId="77777777" w:rsidR="002653EA" w:rsidRPr="00C91E8F" w:rsidRDefault="002653EA" w:rsidP="009B27C3">
            <w:pPr>
              <w:pStyle w:val="Tabletext1"/>
              <w:cnfStyle w:val="000000000000" w:firstRow="0" w:lastRow="0" w:firstColumn="0" w:lastColumn="0" w:oddVBand="0" w:evenVBand="0" w:oddHBand="0" w:evenHBand="0" w:firstRowFirstColumn="0" w:firstRowLastColumn="0" w:lastRowFirstColumn="0" w:lastRowLastColumn="0"/>
              <w:rPr>
                <w:rFonts w:ascii="宋体" w:hAnsi="宋体"/>
              </w:rPr>
            </w:pPr>
          </w:p>
        </w:tc>
        <w:tc>
          <w:tcPr>
            <w:tcW w:w="1841" w:type="dxa"/>
          </w:tcPr>
          <w:p w14:paraId="69767B42" w14:textId="77777777" w:rsidR="002653EA" w:rsidRPr="00C91E8F" w:rsidRDefault="002653EA" w:rsidP="009B27C3">
            <w:pPr>
              <w:pStyle w:val="Tabletext1"/>
              <w:cnfStyle w:val="000000000000" w:firstRow="0" w:lastRow="0" w:firstColumn="0" w:lastColumn="0" w:oddVBand="0" w:evenVBand="0" w:oddHBand="0" w:evenHBand="0" w:firstRowFirstColumn="0" w:firstRowLastColumn="0" w:lastRowFirstColumn="0" w:lastRowLastColumn="0"/>
              <w:rPr>
                <w:rFonts w:ascii="宋体" w:hAnsi="宋体"/>
              </w:rPr>
            </w:pPr>
            <w:r w:rsidRPr="00C91E8F">
              <w:rPr>
                <w:rFonts w:ascii="宋体" w:hAnsi="宋体" w:hint="eastAsia"/>
              </w:rPr>
              <w:t>根据</w:t>
            </w:r>
            <w:r w:rsidRPr="00C91E8F">
              <w:rPr>
                <w:rFonts w:ascii="宋体" w:hAnsi="宋体"/>
              </w:rPr>
              <w:t>工时估计</w:t>
            </w:r>
          </w:p>
        </w:tc>
      </w:tr>
    </w:tbl>
    <w:p w14:paraId="617D0697" w14:textId="7C8C8DE7" w:rsidR="002653EA" w:rsidRDefault="002653EA" w:rsidP="002653EA">
      <w:pPr>
        <w:ind w:firstLineChars="200" w:firstLine="480"/>
        <w:rPr>
          <w:rFonts w:ascii="宋体" w:hAnsi="宋体"/>
        </w:rPr>
      </w:pPr>
      <w:r w:rsidRPr="00C91E8F">
        <w:rPr>
          <w:rFonts w:ascii="宋体" w:hAnsi="宋体" w:hint="eastAsia"/>
        </w:rPr>
        <w:t>此联轴器侧平面上中间的孔仅用于轴向定位，不用于固定，联轴器与电机轴的固定依靠压板与联轴器的压合，旧版本曾出现过剪切力过大导致中间孔的螺栓被剪断的情况，故这里采用较为稳妥的方案。</w:t>
      </w:r>
    </w:p>
    <w:p w14:paraId="3BB231EA" w14:textId="11A69131" w:rsidR="00C50335" w:rsidRPr="00C50335" w:rsidRDefault="00C50335" w:rsidP="00EF47D4">
      <w:pPr>
        <w:pStyle w:val="20"/>
        <w:numPr>
          <w:ilvl w:val="1"/>
          <w:numId w:val="31"/>
        </w:numPr>
        <w:spacing w:line="360" w:lineRule="auto"/>
        <w:rPr>
          <w:rFonts w:ascii="宋体" w:hAnsi="宋体"/>
        </w:rPr>
      </w:pPr>
      <w:bookmarkStart w:id="22" w:name="_Toc34784155"/>
      <w:r w:rsidRPr="00C50335">
        <w:rPr>
          <w:rFonts w:ascii="宋体" w:hAnsi="宋体" w:hint="eastAsia"/>
        </w:rPr>
        <w:t>有限元分析</w:t>
      </w:r>
      <w:bookmarkEnd w:id="22"/>
    </w:p>
    <w:p w14:paraId="2569359F" w14:textId="77777777" w:rsidR="002653EA" w:rsidRPr="00C91E8F" w:rsidRDefault="002653EA" w:rsidP="00EF47D4">
      <w:pPr>
        <w:ind w:firstLineChars="200" w:firstLine="480"/>
        <w:rPr>
          <w:rFonts w:ascii="宋体" w:hAnsi="宋体"/>
        </w:rPr>
      </w:pPr>
      <w:r w:rsidRPr="00C91E8F">
        <w:rPr>
          <w:rFonts w:ascii="宋体" w:hAnsi="宋体" w:hint="eastAsia"/>
        </w:rPr>
        <w:t>此处对麦轮联轴器进行分析，作为电机与麦轮的动力传输构件，其结构强度时非常重要的。</w:t>
      </w:r>
    </w:p>
    <w:p w14:paraId="503AE2D6" w14:textId="77777777" w:rsidR="002653EA" w:rsidRPr="00F86500" w:rsidRDefault="002653EA" w:rsidP="00F86500">
      <w:pPr>
        <w:pStyle w:val="a6"/>
        <w:numPr>
          <w:ilvl w:val="0"/>
          <w:numId w:val="25"/>
        </w:numPr>
        <w:ind w:firstLineChars="0"/>
        <w:rPr>
          <w:rFonts w:ascii="宋体" w:hAnsi="宋体"/>
          <w:b/>
          <w:bCs/>
          <w:sz w:val="30"/>
          <w:szCs w:val="30"/>
        </w:rPr>
      </w:pPr>
      <w:r w:rsidRPr="00F86500">
        <w:rPr>
          <w:rFonts w:ascii="宋体" w:hAnsi="宋体" w:hint="eastAsia"/>
          <w:b/>
          <w:bCs/>
          <w:sz w:val="30"/>
          <w:szCs w:val="30"/>
        </w:rPr>
        <w:t>加载分析</w:t>
      </w:r>
    </w:p>
    <w:p w14:paraId="5FD01783" w14:textId="77777777" w:rsidR="00EF47D4" w:rsidRDefault="002653EA" w:rsidP="00F86500">
      <w:pPr>
        <w:ind w:firstLineChars="200" w:firstLine="480"/>
        <w:rPr>
          <w:rFonts w:ascii="宋体" w:hAnsi="宋体"/>
          <w:szCs w:val="24"/>
        </w:rPr>
      </w:pPr>
      <w:r w:rsidRPr="00C91E8F">
        <w:rPr>
          <w:rFonts w:ascii="宋体" w:hAnsi="宋体" w:hint="eastAsia"/>
          <w:szCs w:val="24"/>
        </w:rPr>
        <w:t>这里简化了联轴器工作的受力状态，假设整车重20kg，4个联轴器每个分担50N的载荷，安全系数取4，那么载荷为200N。固定简化为联轴器与麦轮的刚性连接。如下图：</w:t>
      </w:r>
    </w:p>
    <w:p w14:paraId="3BF8A4F4" w14:textId="0188254E" w:rsidR="002653EA" w:rsidRDefault="00EF47D4" w:rsidP="00EF47D4">
      <w:pPr>
        <w:jc w:val="center"/>
        <w:rPr>
          <w:rFonts w:ascii="宋体" w:hAnsi="宋体"/>
          <w:szCs w:val="24"/>
        </w:rPr>
      </w:pPr>
      <w:r w:rsidRPr="00C91E8F">
        <w:rPr>
          <w:rFonts w:ascii="宋体" w:hAnsi="宋体"/>
          <w:noProof/>
        </w:rPr>
        <w:lastRenderedPageBreak/>
        <w:drawing>
          <wp:inline distT="0" distB="0" distL="0" distR="0" wp14:anchorId="661A28F8" wp14:editId="58096C4C">
            <wp:extent cx="4766733" cy="2549905"/>
            <wp:effectExtent l="0" t="0" r="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779527" cy="2556749"/>
                    </a:xfrm>
                    <a:prstGeom prst="rect">
                      <a:avLst/>
                    </a:prstGeom>
                  </pic:spPr>
                </pic:pic>
              </a:graphicData>
            </a:graphic>
          </wp:inline>
        </w:drawing>
      </w:r>
    </w:p>
    <w:p w14:paraId="5F0BC081" w14:textId="05FC8D0D" w:rsidR="00EF47D4" w:rsidRPr="00EF47D4" w:rsidRDefault="00EF47D4" w:rsidP="00EF47D4">
      <w:pPr>
        <w:jc w:val="center"/>
        <w:rPr>
          <w:rFonts w:ascii="宋体" w:hAnsi="宋体"/>
        </w:rPr>
      </w:pPr>
      <w:r w:rsidRPr="00F86500">
        <w:rPr>
          <w:rFonts w:ascii="宋体" w:hAnsi="宋体" w:hint="eastAsia"/>
        </w:rPr>
        <w:t>图</w:t>
      </w:r>
      <w:r w:rsidRPr="00FA265F">
        <w:rPr>
          <w:rFonts w:hint="eastAsia"/>
        </w:rPr>
        <w:t>2</w:t>
      </w:r>
      <w:r w:rsidRPr="00FA265F">
        <w:t>-</w:t>
      </w:r>
      <w:r w:rsidR="00074529" w:rsidRPr="00FA265F">
        <w:t>3-1</w:t>
      </w:r>
      <w:r w:rsidR="00074529">
        <w:rPr>
          <w:rFonts w:ascii="宋体" w:hAnsi="宋体" w:hint="eastAsia"/>
        </w:rPr>
        <w:t>：</w:t>
      </w:r>
      <w:r w:rsidRPr="00F86500">
        <w:rPr>
          <w:rFonts w:ascii="宋体" w:hAnsi="宋体" w:hint="eastAsia"/>
        </w:rPr>
        <w:t>联轴器受力分析</w:t>
      </w:r>
      <w:r w:rsidR="00074529">
        <w:rPr>
          <w:rFonts w:ascii="宋体" w:hAnsi="宋体" w:hint="eastAsia"/>
        </w:rPr>
        <w:t>加载分析</w:t>
      </w:r>
    </w:p>
    <w:p w14:paraId="4CDD04C6" w14:textId="77777777" w:rsidR="002653EA" w:rsidRPr="00F86500" w:rsidRDefault="002653EA" w:rsidP="00F86500">
      <w:pPr>
        <w:pStyle w:val="a6"/>
        <w:numPr>
          <w:ilvl w:val="0"/>
          <w:numId w:val="25"/>
        </w:numPr>
        <w:ind w:firstLineChars="0"/>
        <w:rPr>
          <w:rFonts w:ascii="宋体" w:hAnsi="宋体"/>
          <w:b/>
          <w:bCs/>
          <w:sz w:val="30"/>
          <w:szCs w:val="30"/>
        </w:rPr>
      </w:pPr>
      <w:r w:rsidRPr="00F86500">
        <w:rPr>
          <w:rFonts w:ascii="宋体" w:hAnsi="宋体" w:hint="eastAsia"/>
          <w:b/>
          <w:bCs/>
          <w:sz w:val="30"/>
          <w:szCs w:val="30"/>
        </w:rPr>
        <w:t>网格划分</w:t>
      </w:r>
    </w:p>
    <w:p w14:paraId="584F9EB3" w14:textId="37A36411" w:rsidR="00EF47D4" w:rsidRDefault="002653EA" w:rsidP="00EF47D4">
      <w:pPr>
        <w:ind w:firstLineChars="200" w:firstLine="480"/>
        <w:rPr>
          <w:rFonts w:ascii="宋体" w:hAnsi="宋体"/>
          <w:szCs w:val="24"/>
        </w:rPr>
      </w:pPr>
      <w:r w:rsidRPr="00C91E8F">
        <w:rPr>
          <w:rFonts w:ascii="宋体" w:hAnsi="宋体" w:hint="eastAsia"/>
          <w:szCs w:val="24"/>
        </w:rPr>
        <w:t>网格划分选择最高，雅可比点数为4，单元大小增长比率为1.6，圆中最小单元数为8，</w:t>
      </w:r>
      <w:r w:rsidR="00074529">
        <w:rPr>
          <w:rFonts w:ascii="宋体" w:hAnsi="宋体"/>
          <w:szCs w:val="24"/>
        </w:rPr>
        <w:t xml:space="preserve"> </w:t>
      </w:r>
    </w:p>
    <w:p w14:paraId="560CFB7E" w14:textId="60E50448" w:rsidR="002653EA" w:rsidRDefault="00EF47D4" w:rsidP="00EF47D4">
      <w:pPr>
        <w:jc w:val="center"/>
        <w:rPr>
          <w:rFonts w:ascii="宋体" w:hAnsi="宋体"/>
          <w:szCs w:val="24"/>
        </w:rPr>
      </w:pPr>
      <w:r w:rsidRPr="00C91E8F">
        <w:rPr>
          <w:rFonts w:ascii="宋体" w:hAnsi="宋体"/>
          <w:noProof/>
        </w:rPr>
        <w:drawing>
          <wp:inline distT="0" distB="0" distL="0" distR="0" wp14:anchorId="495B495B" wp14:editId="4E1A087E">
            <wp:extent cx="3869055" cy="3119755"/>
            <wp:effectExtent l="0" t="0" r="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869055" cy="3119755"/>
                    </a:xfrm>
                    <a:prstGeom prst="rect">
                      <a:avLst/>
                    </a:prstGeom>
                  </pic:spPr>
                </pic:pic>
              </a:graphicData>
            </a:graphic>
          </wp:inline>
        </w:drawing>
      </w:r>
    </w:p>
    <w:p w14:paraId="4CE22748" w14:textId="7731F067" w:rsidR="00EF47D4" w:rsidRPr="00EF47D4" w:rsidRDefault="00EF47D4" w:rsidP="00EF47D4">
      <w:pPr>
        <w:jc w:val="center"/>
        <w:rPr>
          <w:rFonts w:ascii="宋体" w:hAnsi="宋体"/>
        </w:rPr>
      </w:pPr>
      <w:r w:rsidRPr="00F86500">
        <w:rPr>
          <w:rFonts w:ascii="宋体" w:hAnsi="宋体" w:hint="eastAsia"/>
        </w:rPr>
        <w:t>图</w:t>
      </w:r>
      <w:r w:rsidRPr="00FA265F">
        <w:rPr>
          <w:rFonts w:hint="eastAsia"/>
        </w:rPr>
        <w:t>2</w:t>
      </w:r>
      <w:r w:rsidRPr="00FA265F">
        <w:t>-</w:t>
      </w:r>
      <w:r w:rsidR="00074529" w:rsidRPr="00FA265F">
        <w:t>3-2</w:t>
      </w:r>
      <w:r w:rsidR="00074529">
        <w:rPr>
          <w:rFonts w:ascii="宋体" w:hAnsi="宋体" w:hint="eastAsia"/>
        </w:rPr>
        <w:t>：</w:t>
      </w:r>
      <w:r w:rsidRPr="00F86500">
        <w:rPr>
          <w:rFonts w:ascii="宋体" w:hAnsi="宋体" w:hint="eastAsia"/>
        </w:rPr>
        <w:t>联轴器受力分析</w:t>
      </w:r>
      <w:r w:rsidR="00074529">
        <w:rPr>
          <w:rFonts w:ascii="宋体" w:hAnsi="宋体" w:hint="eastAsia"/>
        </w:rPr>
        <w:t>网格划分</w:t>
      </w:r>
    </w:p>
    <w:p w14:paraId="4B18E943" w14:textId="77777777" w:rsidR="002653EA" w:rsidRPr="00F86500" w:rsidRDefault="002653EA" w:rsidP="00F86500">
      <w:pPr>
        <w:pStyle w:val="a6"/>
        <w:numPr>
          <w:ilvl w:val="0"/>
          <w:numId w:val="25"/>
        </w:numPr>
        <w:ind w:firstLineChars="0"/>
        <w:rPr>
          <w:rFonts w:ascii="宋体" w:hAnsi="宋体"/>
          <w:b/>
          <w:bCs/>
          <w:sz w:val="30"/>
          <w:szCs w:val="30"/>
        </w:rPr>
      </w:pPr>
      <w:r w:rsidRPr="00F86500">
        <w:rPr>
          <w:rFonts w:ascii="宋体" w:hAnsi="宋体" w:hint="eastAsia"/>
          <w:b/>
          <w:bCs/>
          <w:sz w:val="30"/>
          <w:szCs w:val="30"/>
        </w:rPr>
        <w:t>结果分析</w:t>
      </w:r>
    </w:p>
    <w:p w14:paraId="0BBCB805" w14:textId="77777777" w:rsidR="00EF47D4" w:rsidRDefault="00C50335" w:rsidP="00C50335">
      <w:pPr>
        <w:pStyle w:val="a6"/>
        <w:ind w:left="420" w:firstLineChars="0" w:firstLine="0"/>
        <w:rPr>
          <w:rFonts w:ascii="宋体" w:hAnsi="宋体"/>
          <w:szCs w:val="24"/>
        </w:rPr>
      </w:pPr>
      <w:r w:rsidRPr="00C50335">
        <w:rPr>
          <w:rFonts w:ascii="宋体" w:hAnsi="宋体" w:hint="eastAsia"/>
          <w:szCs w:val="24"/>
        </w:rPr>
        <w:t>整个零件应力集中处的最大位移约为0.0027mm，即在极限应力的情况下整个零件大约会变形0.003mm，是安全的，同时也能保证其平常正常工作状态时强度也是达标的。</w:t>
      </w:r>
    </w:p>
    <w:p w14:paraId="15B99D0A" w14:textId="2397A5B4" w:rsidR="002653EA" w:rsidRPr="00EF47D4" w:rsidRDefault="002653EA" w:rsidP="00EF47D4">
      <w:pPr>
        <w:jc w:val="center"/>
        <w:rPr>
          <w:rFonts w:ascii="宋体" w:hAnsi="宋体"/>
          <w:szCs w:val="24"/>
        </w:rPr>
      </w:pPr>
      <w:r w:rsidRPr="00C91E8F">
        <w:rPr>
          <w:noProof/>
        </w:rPr>
        <w:lastRenderedPageBreak/>
        <w:drawing>
          <wp:inline distT="0" distB="0" distL="0" distR="0" wp14:anchorId="227BE8BD" wp14:editId="5E87792C">
            <wp:extent cx="4538134" cy="261244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57004" cy="2623312"/>
                    </a:xfrm>
                    <a:prstGeom prst="rect">
                      <a:avLst/>
                    </a:prstGeom>
                  </pic:spPr>
                </pic:pic>
              </a:graphicData>
            </a:graphic>
          </wp:inline>
        </w:drawing>
      </w:r>
    </w:p>
    <w:p w14:paraId="0CCA391D" w14:textId="2F86BD76" w:rsidR="002653EA" w:rsidRPr="00F86500" w:rsidRDefault="00F86500" w:rsidP="00F86500">
      <w:pPr>
        <w:jc w:val="center"/>
        <w:rPr>
          <w:rFonts w:ascii="宋体" w:hAnsi="宋体"/>
        </w:rPr>
      </w:pPr>
      <w:r w:rsidRPr="00F86500">
        <w:rPr>
          <w:rFonts w:ascii="宋体" w:hAnsi="宋体" w:hint="eastAsia"/>
        </w:rPr>
        <w:t>图</w:t>
      </w:r>
      <w:r w:rsidRPr="00FA265F">
        <w:rPr>
          <w:rFonts w:hint="eastAsia"/>
        </w:rPr>
        <w:t>2</w:t>
      </w:r>
      <w:r w:rsidRPr="00FA265F">
        <w:t>-</w:t>
      </w:r>
      <w:r w:rsidR="00074529" w:rsidRPr="00FA265F">
        <w:t>3-3</w:t>
      </w:r>
      <w:r w:rsidR="00074529">
        <w:rPr>
          <w:rFonts w:ascii="宋体" w:hAnsi="宋体" w:hint="eastAsia"/>
        </w:rPr>
        <w:t>：</w:t>
      </w:r>
      <w:r w:rsidRPr="00F86500">
        <w:rPr>
          <w:rFonts w:ascii="宋体" w:hAnsi="宋体" w:hint="eastAsia"/>
        </w:rPr>
        <w:t>联轴器受力分析最大位移</w:t>
      </w:r>
    </w:p>
    <w:p w14:paraId="58E1DF3B" w14:textId="77777777" w:rsidR="002653EA" w:rsidRPr="00C50335" w:rsidRDefault="002653EA" w:rsidP="00C50335">
      <w:pPr>
        <w:pStyle w:val="a6"/>
        <w:numPr>
          <w:ilvl w:val="0"/>
          <w:numId w:val="25"/>
        </w:numPr>
        <w:ind w:firstLineChars="0"/>
        <w:rPr>
          <w:rFonts w:ascii="宋体" w:hAnsi="宋体"/>
          <w:szCs w:val="24"/>
        </w:rPr>
      </w:pPr>
      <w:r w:rsidRPr="00C50335">
        <w:rPr>
          <w:rFonts w:ascii="宋体" w:hAnsi="宋体" w:hint="eastAsia"/>
          <w:b/>
          <w:bCs/>
          <w:sz w:val="30"/>
          <w:szCs w:val="30"/>
        </w:rPr>
        <w:t>优化处理</w:t>
      </w:r>
    </w:p>
    <w:p w14:paraId="0232F65C" w14:textId="77777777" w:rsidR="00EF47D4" w:rsidRDefault="002653EA" w:rsidP="002653EA">
      <w:pPr>
        <w:ind w:firstLineChars="200" w:firstLine="480"/>
        <w:rPr>
          <w:rFonts w:ascii="宋体" w:hAnsi="宋体"/>
          <w:szCs w:val="24"/>
        </w:rPr>
      </w:pPr>
      <w:r w:rsidRPr="00C91E8F">
        <w:rPr>
          <w:rFonts w:ascii="宋体" w:hAnsi="宋体" w:hint="eastAsia"/>
          <w:szCs w:val="24"/>
        </w:rPr>
        <w:t>我们打算在电机安装板与电机输出轴之间加上一个F6800zz法兰深沟球轴承，以减轻飞坡等高强度战术动作时过高载荷对电机输出轴的影响。</w:t>
      </w:r>
    </w:p>
    <w:p w14:paraId="6C3DC009" w14:textId="7821CA2F" w:rsidR="002653EA" w:rsidRDefault="00EF47D4" w:rsidP="00EF47D4">
      <w:pPr>
        <w:jc w:val="center"/>
        <w:rPr>
          <w:rFonts w:ascii="宋体" w:hAnsi="宋体"/>
          <w:b/>
          <w:bCs/>
          <w:sz w:val="30"/>
          <w:szCs w:val="30"/>
        </w:rPr>
      </w:pPr>
      <w:r w:rsidRPr="00C91E8F">
        <w:rPr>
          <w:rFonts w:ascii="宋体" w:hAnsi="宋体"/>
          <w:noProof/>
        </w:rPr>
        <w:drawing>
          <wp:inline distT="0" distB="0" distL="0" distR="0" wp14:anchorId="3304D199" wp14:editId="5AE9ABBA">
            <wp:extent cx="4171950" cy="293497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171950" cy="2934970"/>
                    </a:xfrm>
                    <a:prstGeom prst="rect">
                      <a:avLst/>
                    </a:prstGeom>
                  </pic:spPr>
                </pic:pic>
              </a:graphicData>
            </a:graphic>
          </wp:inline>
        </w:drawing>
      </w:r>
    </w:p>
    <w:p w14:paraId="43567812" w14:textId="484D3ABF" w:rsidR="00EF47D4" w:rsidRPr="00EF47D4" w:rsidRDefault="00EF47D4" w:rsidP="00EF47D4">
      <w:pPr>
        <w:jc w:val="center"/>
        <w:rPr>
          <w:rFonts w:ascii="宋体" w:hAnsi="宋体"/>
        </w:rPr>
      </w:pPr>
      <w:r w:rsidRPr="00F86500">
        <w:rPr>
          <w:rFonts w:ascii="宋体" w:hAnsi="宋体" w:hint="eastAsia"/>
        </w:rPr>
        <w:t>图</w:t>
      </w:r>
      <w:r w:rsidRPr="00FA265F">
        <w:rPr>
          <w:rFonts w:hint="eastAsia"/>
        </w:rPr>
        <w:t>2</w:t>
      </w:r>
      <w:r w:rsidRPr="00FA265F">
        <w:t>-</w:t>
      </w:r>
      <w:r w:rsidR="00074529" w:rsidRPr="00FA265F">
        <w:t>3-4</w:t>
      </w:r>
      <w:r w:rsidR="00074529">
        <w:rPr>
          <w:rFonts w:ascii="宋体" w:hAnsi="宋体" w:hint="eastAsia"/>
        </w:rPr>
        <w:t>：</w:t>
      </w:r>
      <w:r w:rsidRPr="00F86500">
        <w:rPr>
          <w:rFonts w:ascii="宋体" w:hAnsi="宋体" w:hint="eastAsia"/>
        </w:rPr>
        <w:t>联轴器</w:t>
      </w:r>
      <w:r w:rsidR="00074529">
        <w:rPr>
          <w:rFonts w:ascii="宋体" w:hAnsi="宋体" w:hint="eastAsia"/>
        </w:rPr>
        <w:t>优化</w:t>
      </w:r>
    </w:p>
    <w:p w14:paraId="1A734191" w14:textId="42AEDCB6" w:rsidR="00882164" w:rsidRDefault="00882164" w:rsidP="00074529">
      <w:pPr>
        <w:pStyle w:val="10"/>
        <w:numPr>
          <w:ilvl w:val="0"/>
          <w:numId w:val="31"/>
        </w:numPr>
        <w:spacing w:line="360" w:lineRule="auto"/>
        <w:rPr>
          <w:rFonts w:ascii="宋体" w:hAnsi="宋体"/>
        </w:rPr>
      </w:pPr>
      <w:bookmarkStart w:id="23" w:name="_Toc532585418"/>
      <w:bookmarkStart w:id="24" w:name="_Toc34784156"/>
      <w:r w:rsidRPr="00C91E8F">
        <w:rPr>
          <w:rFonts w:ascii="宋体" w:hAnsi="宋体" w:hint="eastAsia"/>
        </w:rPr>
        <w:t>程序逻辑</w:t>
      </w:r>
      <w:bookmarkEnd w:id="23"/>
      <w:bookmarkEnd w:id="24"/>
    </w:p>
    <w:p w14:paraId="4956121A" w14:textId="07D7FF14" w:rsidR="00074529" w:rsidRPr="00074529" w:rsidRDefault="00074529" w:rsidP="00074529">
      <w:pPr>
        <w:ind w:firstLineChars="200" w:firstLine="480"/>
      </w:pPr>
      <w:r>
        <w:rPr>
          <w:rFonts w:hint="eastAsia"/>
        </w:rPr>
        <w:t>此处以流程图的形式展示了工程机器人的程序逻辑，包括了操作系统的运行逻辑与工作模式下的操作逻辑。</w:t>
      </w:r>
    </w:p>
    <w:bookmarkEnd w:id="1"/>
    <w:bookmarkEnd w:id="2"/>
    <w:bookmarkEnd w:id="3"/>
    <w:p w14:paraId="1F25FA0C" w14:textId="04616435" w:rsidR="002F118F" w:rsidRDefault="00D972BB" w:rsidP="009B27C3">
      <w:pPr>
        <w:jc w:val="center"/>
        <w:rPr>
          <w:rFonts w:ascii="宋体" w:hAnsi="宋体"/>
        </w:rPr>
      </w:pPr>
      <w:r w:rsidRPr="00C91E8F">
        <w:rPr>
          <w:rFonts w:ascii="宋体" w:hAnsi="宋体"/>
          <w:noProof/>
        </w:rPr>
        <w:lastRenderedPageBreak/>
        <w:drawing>
          <wp:inline distT="0" distB="0" distL="0" distR="0" wp14:anchorId="3524B27E" wp14:editId="03C3D67B">
            <wp:extent cx="6526530" cy="386926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519" b="1546"/>
                    <a:stretch/>
                  </pic:blipFill>
                  <pic:spPr bwMode="auto">
                    <a:xfrm>
                      <a:off x="0" y="0"/>
                      <a:ext cx="6546984" cy="3881393"/>
                    </a:xfrm>
                    <a:prstGeom prst="rect">
                      <a:avLst/>
                    </a:prstGeom>
                    <a:ln>
                      <a:noFill/>
                    </a:ln>
                    <a:extLst>
                      <a:ext uri="{53640926-AAD7-44D8-BBD7-CCE9431645EC}">
                        <a14:shadowObscured xmlns:a14="http://schemas.microsoft.com/office/drawing/2010/main"/>
                      </a:ext>
                    </a:extLst>
                  </pic:spPr>
                </pic:pic>
              </a:graphicData>
            </a:graphic>
          </wp:inline>
        </w:drawing>
      </w:r>
    </w:p>
    <w:p w14:paraId="274DF2BD" w14:textId="32C7F940" w:rsidR="00074529" w:rsidRPr="00C91E8F" w:rsidRDefault="00074529" w:rsidP="00074529">
      <w:pPr>
        <w:ind w:firstLineChars="200" w:firstLine="480"/>
        <w:jc w:val="center"/>
        <w:rPr>
          <w:rFonts w:ascii="宋体" w:hAnsi="宋体"/>
        </w:rPr>
      </w:pPr>
      <w:r w:rsidRPr="00C91E8F">
        <w:rPr>
          <w:rFonts w:ascii="宋体" w:hAnsi="宋体" w:hint="eastAsia"/>
        </w:rPr>
        <w:t>图</w:t>
      </w:r>
      <w:r w:rsidRPr="00FA265F">
        <w:t>3</w:t>
      </w:r>
      <w:r w:rsidRPr="00FA265F">
        <w:rPr>
          <w:rFonts w:hint="eastAsia"/>
        </w:rPr>
        <w:t>-</w:t>
      </w:r>
      <w:r w:rsidRPr="00FA265F">
        <w:t>1</w:t>
      </w:r>
      <w:r>
        <w:rPr>
          <w:rFonts w:ascii="宋体" w:hAnsi="宋体" w:hint="eastAsia"/>
        </w:rPr>
        <w:t>：操作系统逻辑</w:t>
      </w:r>
    </w:p>
    <w:p w14:paraId="077BC012" w14:textId="0B07F046" w:rsidR="00780683" w:rsidRDefault="00F14D32" w:rsidP="00074529">
      <w:pPr>
        <w:jc w:val="center"/>
        <w:rPr>
          <w:rFonts w:ascii="宋体" w:hAnsi="宋体"/>
        </w:rPr>
      </w:pPr>
      <w:r w:rsidRPr="00C91E8F">
        <w:rPr>
          <w:rFonts w:ascii="宋体" w:hAnsi="宋体" w:hint="eastAsia"/>
          <w:noProof/>
        </w:rPr>
        <w:drawing>
          <wp:inline distT="0" distB="0" distL="0" distR="0" wp14:anchorId="25337DA7" wp14:editId="74B0EDFA">
            <wp:extent cx="4089400" cy="3945299"/>
            <wp:effectExtent l="0" t="0" r="0" b="0"/>
            <wp:docPr id="29" name="图片 29" descr="../Downloads/RM2020工程车操作逻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M2020工程车操作逻辑.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3460" b="2217"/>
                    <a:stretch/>
                  </pic:blipFill>
                  <pic:spPr bwMode="auto">
                    <a:xfrm>
                      <a:off x="0" y="0"/>
                      <a:ext cx="4100938" cy="3956430"/>
                    </a:xfrm>
                    <a:prstGeom prst="rect">
                      <a:avLst/>
                    </a:prstGeom>
                    <a:noFill/>
                    <a:ln>
                      <a:noFill/>
                    </a:ln>
                    <a:extLst>
                      <a:ext uri="{53640926-AAD7-44D8-BBD7-CCE9431645EC}">
                        <a14:shadowObscured xmlns:a14="http://schemas.microsoft.com/office/drawing/2010/main"/>
                      </a:ext>
                    </a:extLst>
                  </pic:spPr>
                </pic:pic>
              </a:graphicData>
            </a:graphic>
          </wp:inline>
        </w:drawing>
      </w:r>
    </w:p>
    <w:p w14:paraId="4A995AC3" w14:textId="4BAB410F" w:rsidR="00074529" w:rsidRPr="00C91E8F" w:rsidRDefault="00074529" w:rsidP="00074529">
      <w:pPr>
        <w:jc w:val="center"/>
        <w:rPr>
          <w:rFonts w:ascii="宋体" w:hAnsi="宋体"/>
        </w:rPr>
      </w:pPr>
      <w:r w:rsidRPr="00C91E8F">
        <w:rPr>
          <w:rFonts w:ascii="宋体" w:hAnsi="宋体" w:hint="eastAsia"/>
        </w:rPr>
        <w:t>图</w:t>
      </w:r>
      <w:r w:rsidRPr="00FA265F">
        <w:t>3</w:t>
      </w:r>
      <w:r w:rsidRPr="00FA265F">
        <w:rPr>
          <w:rFonts w:hint="eastAsia"/>
        </w:rPr>
        <w:t>-</w:t>
      </w:r>
      <w:r w:rsidRPr="00FA265F">
        <w:t>2</w:t>
      </w:r>
      <w:r>
        <w:rPr>
          <w:rFonts w:ascii="宋体" w:hAnsi="宋体" w:hint="eastAsia"/>
        </w:rPr>
        <w:t>：工作模式逻辑</w:t>
      </w:r>
    </w:p>
    <w:p w14:paraId="0EF6744E" w14:textId="27C84AC3" w:rsidR="002F118F" w:rsidRPr="00C91E8F" w:rsidRDefault="002F118F" w:rsidP="00074529">
      <w:pPr>
        <w:pStyle w:val="10"/>
        <w:numPr>
          <w:ilvl w:val="0"/>
          <w:numId w:val="31"/>
        </w:numPr>
        <w:spacing w:line="360" w:lineRule="auto"/>
        <w:rPr>
          <w:rFonts w:ascii="宋体" w:hAnsi="宋体"/>
        </w:rPr>
      </w:pPr>
      <w:bookmarkStart w:id="25" w:name="_Toc532585429"/>
      <w:bookmarkStart w:id="26" w:name="_Toc34784157"/>
      <w:r w:rsidRPr="00C91E8F">
        <w:rPr>
          <w:rFonts w:ascii="宋体" w:hAnsi="宋体" w:hint="eastAsia"/>
        </w:rPr>
        <w:lastRenderedPageBreak/>
        <w:t>科学设计</w:t>
      </w:r>
      <w:r w:rsidRPr="00C91E8F">
        <w:rPr>
          <w:rFonts w:ascii="宋体" w:hAnsi="宋体"/>
        </w:rPr>
        <w:t>方法</w:t>
      </w:r>
      <w:bookmarkEnd w:id="25"/>
      <w:bookmarkEnd w:id="26"/>
    </w:p>
    <w:p w14:paraId="1FD894ED" w14:textId="08A37175" w:rsidR="006670B6" w:rsidRPr="00C91E8F" w:rsidRDefault="006670B6" w:rsidP="00074529">
      <w:pPr>
        <w:ind w:firstLineChars="200" w:firstLine="480"/>
        <w:jc w:val="left"/>
        <w:rPr>
          <w:rFonts w:ascii="宋体" w:hAnsi="宋体"/>
        </w:rPr>
      </w:pPr>
      <w:r w:rsidRPr="00C91E8F">
        <w:rPr>
          <w:rFonts w:ascii="宋体" w:hAnsi="宋体" w:hint="eastAsia"/>
        </w:rPr>
        <w:t>发射机构承担着精准快速发射弹丸、打击敌人的使命。作为发射机构核心的炮管和摩擦轮，本赛季我们对炮管进行了重新设计，并基于测试结果对发射机构进行了多次改进。这里以1</w:t>
      </w:r>
      <w:r w:rsidRPr="00C91E8F">
        <w:rPr>
          <w:rFonts w:ascii="宋体" w:hAnsi="宋体"/>
        </w:rPr>
        <w:t>7</w:t>
      </w:r>
      <w:r w:rsidRPr="00C91E8F">
        <w:rPr>
          <w:rFonts w:ascii="宋体" w:hAnsi="宋体" w:hint="eastAsia"/>
        </w:rPr>
        <w:t>mm小弹丸发射机构为例进行分析。</w:t>
      </w:r>
    </w:p>
    <w:p w14:paraId="52D6119A" w14:textId="347F8D8C" w:rsidR="006670B6" w:rsidRPr="00C91E8F" w:rsidRDefault="006670B6" w:rsidP="00074529">
      <w:pPr>
        <w:ind w:firstLineChars="200" w:firstLine="480"/>
        <w:rPr>
          <w:rFonts w:ascii="宋体" w:hAnsi="宋体"/>
        </w:rPr>
      </w:pPr>
      <w:r w:rsidRPr="00C91E8F">
        <w:rPr>
          <w:rFonts w:ascii="宋体" w:hAnsi="宋体" w:hint="eastAsia"/>
        </w:rPr>
        <w:t>步兵机器人的1</w:t>
      </w:r>
      <w:r w:rsidRPr="00C91E8F">
        <w:rPr>
          <w:rFonts w:ascii="宋体" w:hAnsi="宋体"/>
        </w:rPr>
        <w:t>7</w:t>
      </w:r>
      <w:r w:rsidRPr="00C91E8F">
        <w:rPr>
          <w:rFonts w:ascii="宋体" w:hAnsi="宋体" w:hint="eastAsia"/>
        </w:rPr>
        <w:t>mm小弹丸发射机构为横置3</w:t>
      </w:r>
      <w:r w:rsidRPr="00C91E8F">
        <w:rPr>
          <w:rFonts w:ascii="宋体" w:hAnsi="宋体"/>
        </w:rPr>
        <w:t>508</w:t>
      </w:r>
      <w:r w:rsidRPr="00C91E8F">
        <w:rPr>
          <w:rFonts w:ascii="宋体" w:hAnsi="宋体" w:hint="eastAsia"/>
        </w:rPr>
        <w:t>摩擦轮带纵置U形槽轴承的发弹机构，安装时炮管用上下两块板子压紧以减小发射抖动。</w:t>
      </w:r>
    </w:p>
    <w:p w14:paraId="796E220D" w14:textId="77777777" w:rsidR="006670B6" w:rsidRPr="00C91E8F" w:rsidRDefault="006670B6" w:rsidP="006670B6">
      <w:pPr>
        <w:ind w:firstLineChars="200" w:firstLine="440"/>
        <w:jc w:val="center"/>
        <w:rPr>
          <w:rFonts w:ascii="宋体" w:hAnsi="宋体"/>
        </w:rPr>
      </w:pPr>
      <w:r w:rsidRPr="00C91E8F">
        <w:rPr>
          <w:rFonts w:ascii="宋体" w:hAnsi="宋体" w:hint="eastAsia"/>
          <w:noProof/>
          <w:sz w:val="22"/>
        </w:rPr>
        <w:drawing>
          <wp:inline distT="0" distB="0" distL="0" distR="0" wp14:anchorId="0C1A34D7" wp14:editId="2D32D1FD">
            <wp:extent cx="2322098" cy="8636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5976" t="35988" r="18610" b="25639"/>
                    <a:stretch/>
                  </pic:blipFill>
                  <pic:spPr bwMode="auto">
                    <a:xfrm>
                      <a:off x="0" y="0"/>
                      <a:ext cx="2342964" cy="871360"/>
                    </a:xfrm>
                    <a:prstGeom prst="rect">
                      <a:avLst/>
                    </a:prstGeom>
                    <a:noFill/>
                    <a:ln>
                      <a:noFill/>
                    </a:ln>
                    <a:extLst>
                      <a:ext uri="{53640926-AAD7-44D8-BBD7-CCE9431645EC}">
                        <a14:shadowObscured xmlns:a14="http://schemas.microsoft.com/office/drawing/2010/main"/>
                      </a:ext>
                    </a:extLst>
                  </pic:spPr>
                </pic:pic>
              </a:graphicData>
            </a:graphic>
          </wp:inline>
        </w:drawing>
      </w:r>
    </w:p>
    <w:p w14:paraId="111D3626" w14:textId="03EBBBD6" w:rsidR="006670B6" w:rsidRPr="00C91E8F" w:rsidRDefault="006670B6" w:rsidP="006670B6">
      <w:pPr>
        <w:ind w:firstLineChars="200" w:firstLine="480"/>
        <w:jc w:val="center"/>
        <w:rPr>
          <w:rFonts w:ascii="宋体" w:hAnsi="宋体"/>
        </w:rPr>
      </w:pPr>
      <w:r w:rsidRPr="00C91E8F">
        <w:rPr>
          <w:rFonts w:ascii="宋体" w:hAnsi="宋体" w:hint="eastAsia"/>
        </w:rPr>
        <w:t>图</w:t>
      </w:r>
      <w:r w:rsidRPr="00FA265F">
        <w:rPr>
          <w:rFonts w:hint="eastAsia"/>
        </w:rPr>
        <w:t>4-</w:t>
      </w:r>
      <w:r w:rsidRPr="00FA265F">
        <w:t>1</w:t>
      </w:r>
      <w:r w:rsidR="00074529">
        <w:rPr>
          <w:rFonts w:ascii="宋体" w:hAnsi="宋体" w:hint="eastAsia"/>
        </w:rPr>
        <w:t>：</w:t>
      </w:r>
      <w:r w:rsidRPr="00C91E8F">
        <w:rPr>
          <w:rFonts w:ascii="宋体" w:hAnsi="宋体" w:hint="eastAsia"/>
        </w:rPr>
        <w:t>炮管</w:t>
      </w:r>
    </w:p>
    <w:p w14:paraId="28B31929" w14:textId="0DDE5A9B" w:rsidR="006670B6" w:rsidRPr="00C91E8F" w:rsidRDefault="006670B6" w:rsidP="006670B6">
      <w:pPr>
        <w:ind w:firstLineChars="200" w:firstLine="480"/>
        <w:jc w:val="left"/>
        <w:rPr>
          <w:rFonts w:ascii="宋体" w:hAnsi="宋体"/>
        </w:rPr>
      </w:pPr>
      <w:r w:rsidRPr="00C91E8F">
        <w:rPr>
          <w:rFonts w:ascii="宋体" w:hAnsi="宋体" w:hint="eastAsia"/>
        </w:rPr>
        <w:t>由于炮管的最佳内径在上赛季已经测试过，在设计时便直接沿用此项数据。但由于本赛季我们将snail电机更换为3</w:t>
      </w:r>
      <w:r w:rsidRPr="00C91E8F">
        <w:rPr>
          <w:rFonts w:ascii="宋体" w:hAnsi="宋体"/>
        </w:rPr>
        <w:t>508</w:t>
      </w:r>
      <w:r w:rsidRPr="00C91E8F">
        <w:rPr>
          <w:rFonts w:ascii="宋体" w:hAnsi="宋体" w:hint="eastAsia"/>
        </w:rPr>
        <w:t>电机，并加入了两个纵置的U形槽轴承进行弹丸限位，因此需要用理论和实验确定摩擦轮间距、U形槽轴承的安装位置。</w:t>
      </w:r>
    </w:p>
    <w:p w14:paraId="79D90D10" w14:textId="2E6C458B" w:rsidR="006670B6" w:rsidRPr="00C91E8F" w:rsidRDefault="006670B6" w:rsidP="00074529">
      <w:pPr>
        <w:pStyle w:val="20"/>
        <w:numPr>
          <w:ilvl w:val="1"/>
          <w:numId w:val="31"/>
        </w:numPr>
        <w:spacing w:line="360" w:lineRule="auto"/>
        <w:rPr>
          <w:rFonts w:ascii="宋体" w:hAnsi="宋体"/>
        </w:rPr>
      </w:pPr>
      <w:bookmarkStart w:id="27" w:name="_Toc34784158"/>
      <w:r w:rsidRPr="00C91E8F">
        <w:rPr>
          <w:rFonts w:ascii="宋体" w:hAnsi="宋体" w:hint="eastAsia"/>
        </w:rPr>
        <w:t>确定摩擦轮间距</w:t>
      </w:r>
      <w:bookmarkEnd w:id="27"/>
      <w:r w:rsidRPr="00C91E8F">
        <w:rPr>
          <w:rFonts w:ascii="宋体" w:hAnsi="宋体" w:hint="eastAsia"/>
        </w:rPr>
        <w:t xml:space="preserve"> </w:t>
      </w:r>
    </w:p>
    <w:p w14:paraId="16D7107B" w14:textId="4D69649A" w:rsidR="006670B6" w:rsidRPr="00C91E8F" w:rsidRDefault="006670B6" w:rsidP="00074529">
      <w:pPr>
        <w:ind w:firstLineChars="200" w:firstLine="480"/>
        <w:jc w:val="left"/>
        <w:rPr>
          <w:rFonts w:ascii="宋体" w:hAnsi="宋体"/>
        </w:rPr>
      </w:pPr>
      <w:r w:rsidRPr="00C91E8F">
        <w:rPr>
          <w:rFonts w:ascii="宋体" w:hAnsi="宋体" w:hint="eastAsia"/>
        </w:rPr>
        <w:t>通过控制变量法，测试不同摩擦轮间距下发射弹丸的效果。在多块亚克力板上用激光切出不同摩擦轮间距的条件下所对应的电机孔位，安装好电机、摩擦轮、炮管后将其固定在桌面上。将磨损程度接近的较洁净小弹丸放入炮管发射，记录下弹丸射出的距离、观察发射效果。更换摩擦轮间距不同的亚克力板，重复以上步骤。通过比较各不同摩擦轮间距的发射系统射出弹丸的距离，选择弹丸射出距离最远的摩擦轮间距作为设计发射机构时的尺寸。</w:t>
      </w:r>
    </w:p>
    <w:p w14:paraId="53A0074A" w14:textId="77777777" w:rsidR="006670B6" w:rsidRPr="00C91E8F" w:rsidRDefault="006670B6" w:rsidP="006670B6">
      <w:pPr>
        <w:ind w:firstLineChars="200" w:firstLine="480"/>
        <w:jc w:val="center"/>
        <w:rPr>
          <w:rFonts w:ascii="宋体" w:hAnsi="宋体"/>
        </w:rPr>
      </w:pPr>
      <w:r w:rsidRPr="00C91E8F">
        <w:rPr>
          <w:rFonts w:ascii="宋体" w:hAnsi="宋体" w:hint="eastAsia"/>
          <w:noProof/>
        </w:rPr>
        <w:drawing>
          <wp:inline distT="0" distB="0" distL="0" distR="0" wp14:anchorId="4B670C20" wp14:editId="4B491326">
            <wp:extent cx="2275983" cy="1691640"/>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4533" t="12634" r="20797" b="1491"/>
                    <a:stretch/>
                  </pic:blipFill>
                  <pic:spPr bwMode="auto">
                    <a:xfrm>
                      <a:off x="0" y="0"/>
                      <a:ext cx="2297225" cy="1707429"/>
                    </a:xfrm>
                    <a:prstGeom prst="rect">
                      <a:avLst/>
                    </a:prstGeom>
                    <a:noFill/>
                    <a:ln>
                      <a:noFill/>
                    </a:ln>
                    <a:extLst>
                      <a:ext uri="{53640926-AAD7-44D8-BBD7-CCE9431645EC}">
                        <a14:shadowObscured xmlns:a14="http://schemas.microsoft.com/office/drawing/2010/main"/>
                      </a:ext>
                    </a:extLst>
                  </pic:spPr>
                </pic:pic>
              </a:graphicData>
            </a:graphic>
          </wp:inline>
        </w:drawing>
      </w:r>
      <w:r w:rsidRPr="00C91E8F">
        <w:rPr>
          <w:rFonts w:ascii="宋体" w:hAnsi="宋体"/>
        </w:rPr>
        <w:t xml:space="preserve">    </w:t>
      </w:r>
      <w:r w:rsidRPr="00C91E8F">
        <w:rPr>
          <w:rFonts w:ascii="宋体" w:hAnsi="宋体" w:hint="eastAsia"/>
          <w:noProof/>
        </w:rPr>
        <w:drawing>
          <wp:inline distT="0" distB="0" distL="0" distR="0" wp14:anchorId="4D706562" wp14:editId="6BEE2C80">
            <wp:extent cx="2260113" cy="1668780"/>
            <wp:effectExtent l="0" t="0" r="6985"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4630" t="12852" r="20488" b="1508"/>
                    <a:stretch/>
                  </pic:blipFill>
                  <pic:spPr bwMode="auto">
                    <a:xfrm>
                      <a:off x="0" y="0"/>
                      <a:ext cx="2295577" cy="1694965"/>
                    </a:xfrm>
                    <a:prstGeom prst="rect">
                      <a:avLst/>
                    </a:prstGeom>
                    <a:noFill/>
                    <a:ln>
                      <a:noFill/>
                    </a:ln>
                    <a:extLst>
                      <a:ext uri="{53640926-AAD7-44D8-BBD7-CCE9431645EC}">
                        <a14:shadowObscured xmlns:a14="http://schemas.microsoft.com/office/drawing/2010/main"/>
                      </a:ext>
                    </a:extLst>
                  </pic:spPr>
                </pic:pic>
              </a:graphicData>
            </a:graphic>
          </wp:inline>
        </w:drawing>
      </w:r>
    </w:p>
    <w:p w14:paraId="3D447C19" w14:textId="1B0EF3CA" w:rsidR="006670B6" w:rsidRPr="00C91E8F" w:rsidRDefault="006670B6" w:rsidP="006670B6">
      <w:pPr>
        <w:ind w:firstLineChars="200" w:firstLine="480"/>
        <w:jc w:val="center"/>
        <w:rPr>
          <w:rFonts w:ascii="宋体" w:hAnsi="宋体"/>
        </w:rPr>
      </w:pPr>
      <w:r w:rsidRPr="00C91E8F">
        <w:rPr>
          <w:rFonts w:ascii="宋体" w:hAnsi="宋体" w:hint="eastAsia"/>
        </w:rPr>
        <w:t>图</w:t>
      </w:r>
      <w:r w:rsidRPr="00FA265F">
        <w:rPr>
          <w:rFonts w:hint="eastAsia"/>
        </w:rPr>
        <w:t>4-</w:t>
      </w:r>
      <w:r w:rsidRPr="00FA265F">
        <w:t>2</w:t>
      </w:r>
      <w:r w:rsidR="00074529">
        <w:rPr>
          <w:rFonts w:ascii="宋体" w:hAnsi="宋体" w:hint="eastAsia"/>
        </w:rPr>
        <w:t>：</w:t>
      </w:r>
      <w:r w:rsidRPr="00C91E8F">
        <w:rPr>
          <w:rFonts w:ascii="宋体" w:hAnsi="宋体" w:hint="eastAsia"/>
        </w:rPr>
        <w:t>发射机构正面视角</w:t>
      </w:r>
      <w:r w:rsidRPr="00C91E8F">
        <w:rPr>
          <w:rFonts w:ascii="宋体" w:hAnsi="宋体"/>
        </w:rPr>
        <w:t xml:space="preserve">            </w:t>
      </w:r>
      <w:r w:rsidRPr="00C91E8F">
        <w:rPr>
          <w:rFonts w:ascii="宋体" w:hAnsi="宋体" w:hint="eastAsia"/>
        </w:rPr>
        <w:t>图</w:t>
      </w:r>
      <w:r w:rsidRPr="00FA265F">
        <w:rPr>
          <w:rFonts w:hint="eastAsia"/>
        </w:rPr>
        <w:t>4-</w:t>
      </w:r>
      <w:r w:rsidRPr="00FA265F">
        <w:t>3</w:t>
      </w:r>
      <w:r w:rsidR="00074529">
        <w:rPr>
          <w:rFonts w:ascii="宋体" w:hAnsi="宋体" w:hint="eastAsia"/>
        </w:rPr>
        <w:t>：</w:t>
      </w:r>
      <w:r w:rsidRPr="00C91E8F">
        <w:rPr>
          <w:rFonts w:ascii="宋体" w:hAnsi="宋体" w:hint="eastAsia"/>
        </w:rPr>
        <w:t>发射机构背面视角</w:t>
      </w:r>
    </w:p>
    <w:p w14:paraId="0759993C" w14:textId="0129E90F" w:rsidR="006670B6" w:rsidRPr="00C91E8F" w:rsidRDefault="006670B6" w:rsidP="00074529">
      <w:pPr>
        <w:pStyle w:val="20"/>
        <w:numPr>
          <w:ilvl w:val="1"/>
          <w:numId w:val="31"/>
        </w:numPr>
        <w:spacing w:line="360" w:lineRule="auto"/>
        <w:rPr>
          <w:rFonts w:ascii="宋体" w:hAnsi="宋体"/>
        </w:rPr>
      </w:pPr>
      <w:bookmarkStart w:id="28" w:name="_Toc34784159"/>
      <w:r w:rsidRPr="00C91E8F">
        <w:rPr>
          <w:rFonts w:ascii="宋体" w:hAnsi="宋体" w:hint="eastAsia"/>
        </w:rPr>
        <w:lastRenderedPageBreak/>
        <w:t>确定U形槽轴承安装位置</w:t>
      </w:r>
      <w:bookmarkEnd w:id="28"/>
    </w:p>
    <w:p w14:paraId="13585796" w14:textId="7001F5A5" w:rsidR="006670B6" w:rsidRPr="00C91E8F" w:rsidRDefault="006670B6" w:rsidP="00074529">
      <w:pPr>
        <w:ind w:firstLineChars="200" w:firstLine="480"/>
        <w:jc w:val="left"/>
        <w:rPr>
          <w:rFonts w:ascii="宋体" w:hAnsi="宋体"/>
        </w:rPr>
      </w:pPr>
      <w:r w:rsidRPr="00C91E8F">
        <w:rPr>
          <w:rFonts w:ascii="宋体" w:hAnsi="宋体" w:hint="eastAsia"/>
        </w:rPr>
        <w:t>U形槽轴承的安装位置是通过计算机绘图进行确定的。理想状态下，应在弹丸刚接触摩擦轮时对弹丸进行限位，</w:t>
      </w:r>
      <w:r w:rsidR="00072693">
        <w:rPr>
          <w:rFonts w:ascii="宋体" w:hAnsi="宋体" w:hint="eastAsia"/>
        </w:rPr>
        <w:t>避免</w:t>
      </w:r>
      <w:r w:rsidRPr="00C91E8F">
        <w:rPr>
          <w:rFonts w:ascii="宋体" w:hAnsi="宋体" w:hint="eastAsia"/>
        </w:rPr>
        <w:t>弹丸上下跳动损耗能量，使用CAD可以轻松解出理想状态下各部件的相对位置参数。通过图4-</w:t>
      </w:r>
      <w:r w:rsidRPr="00C91E8F">
        <w:rPr>
          <w:rFonts w:ascii="宋体" w:hAnsi="宋体"/>
        </w:rPr>
        <w:t>2</w:t>
      </w:r>
      <w:r w:rsidRPr="00C91E8F">
        <w:rPr>
          <w:rFonts w:ascii="宋体" w:hAnsi="宋体" w:hint="eastAsia"/>
        </w:rPr>
        <w:t>确定U形槽轴承轴线和弹丸中心的距离，通过图4-</w:t>
      </w:r>
      <w:r w:rsidRPr="00C91E8F">
        <w:rPr>
          <w:rFonts w:ascii="宋体" w:hAnsi="宋体"/>
        </w:rPr>
        <w:t>3</w:t>
      </w:r>
      <w:r w:rsidRPr="00C91E8F">
        <w:rPr>
          <w:rFonts w:ascii="宋体" w:hAnsi="宋体" w:hint="eastAsia"/>
        </w:rPr>
        <w:t>确定U形槽轴承轴线和两个摩擦轮中心连线的距离。</w:t>
      </w:r>
    </w:p>
    <w:p w14:paraId="3F24BF3A" w14:textId="77777777" w:rsidR="006670B6" w:rsidRPr="00C91E8F" w:rsidRDefault="006670B6" w:rsidP="006670B6">
      <w:pPr>
        <w:ind w:firstLineChars="200" w:firstLine="440"/>
        <w:jc w:val="center"/>
        <w:rPr>
          <w:rFonts w:ascii="宋体" w:hAnsi="宋体"/>
        </w:rPr>
      </w:pPr>
      <w:r w:rsidRPr="00C91E8F">
        <w:rPr>
          <w:rFonts w:ascii="宋体" w:hAnsi="宋体"/>
          <w:noProof/>
          <w:sz w:val="22"/>
        </w:rPr>
        <w:drawing>
          <wp:inline distT="0" distB="0" distL="0" distR="0" wp14:anchorId="2B2E2AC7" wp14:editId="252BECEF">
            <wp:extent cx="1752600" cy="1580969"/>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02904" cy="1626347"/>
                    </a:xfrm>
                    <a:prstGeom prst="rect">
                      <a:avLst/>
                    </a:prstGeom>
                  </pic:spPr>
                </pic:pic>
              </a:graphicData>
            </a:graphic>
          </wp:inline>
        </w:drawing>
      </w:r>
      <w:r w:rsidRPr="00C91E8F">
        <w:rPr>
          <w:rFonts w:ascii="宋体" w:hAnsi="宋体" w:hint="eastAsia"/>
        </w:rPr>
        <w:t xml:space="preserve"> </w:t>
      </w:r>
      <w:r w:rsidRPr="00C91E8F">
        <w:rPr>
          <w:rFonts w:ascii="宋体" w:hAnsi="宋体"/>
        </w:rPr>
        <w:t xml:space="preserve">   </w:t>
      </w:r>
      <w:r w:rsidRPr="00C91E8F">
        <w:rPr>
          <w:rFonts w:ascii="宋体" w:hAnsi="宋体"/>
          <w:noProof/>
          <w:sz w:val="22"/>
        </w:rPr>
        <w:drawing>
          <wp:inline distT="0" distB="0" distL="0" distR="0" wp14:anchorId="212D6218" wp14:editId="65190151">
            <wp:extent cx="3037291" cy="155448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62598" cy="1567432"/>
                    </a:xfrm>
                    <a:prstGeom prst="rect">
                      <a:avLst/>
                    </a:prstGeom>
                  </pic:spPr>
                </pic:pic>
              </a:graphicData>
            </a:graphic>
          </wp:inline>
        </w:drawing>
      </w:r>
    </w:p>
    <w:p w14:paraId="7FC8F493" w14:textId="2F578984" w:rsidR="006670B6" w:rsidRPr="00C91E8F" w:rsidRDefault="006670B6" w:rsidP="006670B6">
      <w:pPr>
        <w:ind w:firstLineChars="200" w:firstLine="480"/>
        <w:jc w:val="left"/>
        <w:rPr>
          <w:rFonts w:ascii="宋体" w:hAnsi="宋体"/>
        </w:rPr>
      </w:pPr>
      <w:r w:rsidRPr="00C91E8F">
        <w:rPr>
          <w:rFonts w:ascii="宋体" w:hAnsi="宋体" w:hint="eastAsia"/>
        </w:rPr>
        <w:t xml:space="preserve"> </w:t>
      </w:r>
      <w:r w:rsidRPr="00C91E8F">
        <w:rPr>
          <w:rFonts w:ascii="宋体" w:hAnsi="宋体"/>
        </w:rPr>
        <w:t xml:space="preserve">  </w:t>
      </w:r>
      <w:r w:rsidRPr="00C91E8F">
        <w:rPr>
          <w:rFonts w:ascii="宋体" w:hAnsi="宋体" w:hint="eastAsia"/>
        </w:rPr>
        <w:t>图</w:t>
      </w:r>
      <w:r w:rsidRPr="00FA265F">
        <w:rPr>
          <w:rFonts w:hint="eastAsia"/>
        </w:rPr>
        <w:t>4-</w:t>
      </w:r>
      <w:r w:rsidRPr="00FA265F">
        <w:t>4</w:t>
      </w:r>
      <w:r w:rsidR="00074529">
        <w:rPr>
          <w:rFonts w:ascii="宋体" w:hAnsi="宋体" w:hint="eastAsia"/>
        </w:rPr>
        <w:t>：</w:t>
      </w:r>
      <w:r w:rsidRPr="00C91E8F">
        <w:rPr>
          <w:rFonts w:ascii="宋体" w:hAnsi="宋体" w:hint="eastAsia"/>
        </w:rPr>
        <w:t>U形槽轴承与弹丸相切</w:t>
      </w:r>
      <w:r w:rsidRPr="00C91E8F">
        <w:rPr>
          <w:rFonts w:ascii="宋体" w:hAnsi="宋体"/>
        </w:rPr>
        <w:t xml:space="preserve">          </w:t>
      </w:r>
      <w:r w:rsidRPr="00C91E8F">
        <w:rPr>
          <w:rFonts w:ascii="宋体" w:hAnsi="宋体" w:hint="eastAsia"/>
        </w:rPr>
        <w:t>图</w:t>
      </w:r>
      <w:r w:rsidRPr="00FA265F">
        <w:rPr>
          <w:rFonts w:hint="eastAsia"/>
        </w:rPr>
        <w:t>4-</w:t>
      </w:r>
      <w:r w:rsidRPr="00FA265F">
        <w:t>5</w:t>
      </w:r>
      <w:r w:rsidR="00074529">
        <w:rPr>
          <w:rFonts w:ascii="宋体" w:hAnsi="宋体" w:hint="eastAsia"/>
        </w:rPr>
        <w:t>；</w:t>
      </w:r>
      <w:r w:rsidRPr="00C91E8F">
        <w:rPr>
          <w:rFonts w:ascii="宋体" w:hAnsi="宋体" w:hint="eastAsia"/>
        </w:rPr>
        <w:t>摩擦轮与弹丸相切</w:t>
      </w:r>
    </w:p>
    <w:p w14:paraId="5B5BA9CE" w14:textId="12A1E658" w:rsidR="006670B6" w:rsidRPr="00C91E8F" w:rsidRDefault="006670B6" w:rsidP="006670B6">
      <w:pPr>
        <w:ind w:firstLineChars="200" w:firstLine="480"/>
        <w:jc w:val="left"/>
        <w:rPr>
          <w:rFonts w:ascii="宋体" w:hAnsi="宋体"/>
          <w:noProof/>
        </w:rPr>
      </w:pPr>
      <w:r w:rsidRPr="00C91E8F">
        <w:rPr>
          <w:rFonts w:ascii="宋体" w:hAnsi="宋体" w:hint="eastAsia"/>
        </w:rPr>
        <w:t>在完成设计后，使用</w:t>
      </w:r>
      <w:r w:rsidRPr="00C91E8F">
        <w:rPr>
          <w:rFonts w:ascii="宋体" w:hAnsi="宋体"/>
        </w:rPr>
        <w:t>3</w:t>
      </w:r>
      <w:r w:rsidRPr="00C91E8F">
        <w:rPr>
          <w:rFonts w:ascii="宋体" w:hAnsi="宋体" w:hint="eastAsia"/>
        </w:rPr>
        <w:t>D打印的炮管进行实际测试，测试后发现两个U形槽轴承的间距过大，对弹丸的限位效果不理想。于是我们略微减小了两个U形槽轴承的间距并再次进行测试，此次测试中</w:t>
      </w:r>
      <w:r w:rsidRPr="00C91E8F">
        <w:rPr>
          <w:rFonts w:ascii="宋体" w:hAnsi="宋体" w:hint="eastAsia"/>
          <w:noProof/>
        </w:rPr>
        <w:t>超过半数弹丸能依靠重力直接通过，少部分弹丸仅需要轻推就能通过。于是就将此时的间距定为最终间距。</w:t>
      </w:r>
    </w:p>
    <w:p w14:paraId="668E2E28" w14:textId="77777777" w:rsidR="006670B6" w:rsidRPr="00C91E8F" w:rsidRDefault="006670B6" w:rsidP="006670B6">
      <w:pPr>
        <w:ind w:firstLineChars="200" w:firstLine="480"/>
        <w:jc w:val="center"/>
        <w:rPr>
          <w:rFonts w:ascii="宋体" w:hAnsi="宋体"/>
          <w:noProof/>
        </w:rPr>
      </w:pPr>
      <w:r w:rsidRPr="00C91E8F">
        <w:rPr>
          <w:rFonts w:ascii="宋体" w:hAnsi="宋体" w:hint="eastAsia"/>
          <w:noProof/>
        </w:rPr>
        <mc:AlternateContent>
          <mc:Choice Requires="wps">
            <w:drawing>
              <wp:anchor distT="0" distB="0" distL="114300" distR="114300" simplePos="0" relativeHeight="251660288" behindDoc="0" locked="0" layoutInCell="1" allowOverlap="1" wp14:anchorId="0B546F06" wp14:editId="4133F08D">
                <wp:simplePos x="0" y="0"/>
                <wp:positionH relativeFrom="column">
                  <wp:posOffset>4439099</wp:posOffset>
                </wp:positionH>
                <wp:positionV relativeFrom="paragraph">
                  <wp:posOffset>1029186</wp:posOffset>
                </wp:positionV>
                <wp:extent cx="246006" cy="295275"/>
                <wp:effectExtent l="0" t="0" r="20955" b="28575"/>
                <wp:wrapNone/>
                <wp:docPr id="9" name="椭圆 9"/>
                <wp:cNvGraphicFramePr/>
                <a:graphic xmlns:a="http://schemas.openxmlformats.org/drawingml/2006/main">
                  <a:graphicData uri="http://schemas.microsoft.com/office/word/2010/wordprocessingShape">
                    <wps:wsp>
                      <wps:cNvSpPr/>
                      <wps:spPr>
                        <a:xfrm>
                          <a:off x="0" y="0"/>
                          <a:ext cx="246006" cy="295275"/>
                        </a:xfrm>
                        <a:prstGeom prst="ellipse">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21C02D6F" id="椭圆 9" o:spid="_x0000_s1026" style="position:absolute;left:0;text-align:left;margin-left:349.55pt;margin-top:81.05pt;width:19.35pt;height:23.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Z/9JUCAABnBQAADgAAAGRycy9lMm9Eb2MueG1srFTNbtswDL4P2DsIuq92jKRdjDpF0CLDgKIt&#10;1g49K7KUCJNFTVLiZA+wp9hx1z3W9hyjZMcN1mKHYT7IpPj7USTPL3aNJlvhvAJT0dFJTokwHGpl&#10;VhX9+LB485YSH5ipmQYjKroXnl7MXr86b20pCliDroUj6MT4srUVXYdgyyzzfC0a5k/ACoNCCa5h&#10;AVm3ymrHWvTe6KzI89OsBVdbB1x4j7dXnZDOkn8pBQ+3UnoRiK4o5hbS6dK5jGc2O2flyjG7VrxP&#10;g/1DFg1TBoMOrq5YYGTj1DNXjeIOPMhwwqHJQErFRcKAaEb5H2ju18yKhAWL4+1QJv//3PKb7Z0j&#10;qq7olBLDGnyiX99//Pz2lUxjbVrrS1S5t3eu5zySEehOuib+EQLZpXruh3qKXSAcL4vxKT4RJRxF&#10;xXRSnE2iz+zJ2Dof3gloSCQqKrRW1kfErGTbax867YNWvDawUFrjPSu1IS223DSf5MnCg1Z1lEah&#10;d6vlpXZky/DhF4scvz72kRpmog0mFFF2uBIV9lp0AT4IibWJSLoIsSvF4JZxLkwoer/aoHY0k5jC&#10;YDh6yVCHUW/U60Yzkbp1MOwx/S3iYJGiggmDcaMMuJci15+GyJ3+AX2HOcJfQr3HlnDQzYq3fKHw&#10;da6ZD3fM4XDgGOHAh1s8pAZ8AugpStbgvrx0H/WxZ1FKSYvDVlH/ecOcoES/N9jN09F4HKczMePJ&#10;WYGMO5YsjyVm01wCPusIV4vliYz6QR9I6aB5xL0wj1FRxAzH2BXlwR2Yy9AtAdwsXMznSQ0n0rJw&#10;be4tj85jVWPrPewembN9iwbs7Rs4DOazNu10o6WB+SaAVKmHn+ra1xunOQ1Cv3niujjmk9bTfpz9&#10;BgAA//8DAFBLAwQUAAYACAAAACEAOFdMM98AAAALAQAADwAAAGRycy9kb3ducmV2LnhtbEyPwU7D&#10;MBBE70j8g7VI3KjTUJI2xKkQUg/lRls4u/GSRI3Xaeyk4e9ZTu1tR/M0O5OvJ9uKEXvfOFIwn0Ug&#10;kEpnGqoUHPabpyUIHzQZ3TpCBb/oYV3c3+U6M+5CnzjuQiU4hHymFdQhdJmUvqzRaj9zHRJ7P663&#10;OrDsK2l6feFw28o4ihJpdUP8odYdvtdYnnaDVZBuP76+cRj9eXxJF+chLE60d0o9PkxvryACTuEK&#10;w399rg4Fdzq6gYwXrYJktZozykYS88FE+pzymKOCOFomIItc3m4o/gAAAP//AwBQSwECLQAUAAYA&#10;CAAAACEA5JnDwPsAAADhAQAAEwAAAAAAAAAAAAAAAAAAAAAAW0NvbnRlbnRfVHlwZXNdLnhtbFBL&#10;AQItABQABgAIAAAAIQAjsmrh1wAAAJQBAAALAAAAAAAAAAAAAAAAACwBAABfcmVscy8ucmVsc1BL&#10;AQItABQABgAIAAAAIQBGJn/0lQIAAGcFAAAOAAAAAAAAAAAAAAAAACwCAABkcnMvZTJvRG9jLnht&#10;bFBLAQItABQABgAIAAAAIQA4V0wz3wAAAAsBAAAPAAAAAAAAAAAAAAAAAO0EAABkcnMvZG93bnJl&#10;di54bWxQSwUGAAAAAAQABADzAAAA+QUAAAAA&#10;" filled="f" strokecolor="red" strokeweight="1.5pt">
                <v:stroke joinstyle="miter"/>
              </v:oval>
            </w:pict>
          </mc:Fallback>
        </mc:AlternateContent>
      </w:r>
      <w:r w:rsidRPr="00C91E8F">
        <w:rPr>
          <w:rFonts w:ascii="宋体" w:hAnsi="宋体" w:hint="eastAsia"/>
          <w:noProof/>
        </w:rPr>
        <w:drawing>
          <wp:inline distT="0" distB="0" distL="0" distR="0" wp14:anchorId="00A033FB" wp14:editId="1CF6E719">
            <wp:extent cx="2486154" cy="164034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Q图片20200304180002.png"/>
                    <pic:cNvPicPr/>
                  </pic:nvPicPr>
                  <pic:blipFill rotWithShape="1">
                    <a:blip r:embed="rId28" cstate="print">
                      <a:extLst>
                        <a:ext uri="{28A0092B-C50C-407E-A947-70E740481C1C}">
                          <a14:useLocalDpi xmlns:a14="http://schemas.microsoft.com/office/drawing/2010/main" val="0"/>
                        </a:ext>
                      </a:extLst>
                    </a:blip>
                    <a:srcRect l="23046" t="22670" r="14126" b="14332"/>
                    <a:stretch/>
                  </pic:blipFill>
                  <pic:spPr bwMode="auto">
                    <a:xfrm>
                      <a:off x="0" y="0"/>
                      <a:ext cx="2521253" cy="1663506"/>
                    </a:xfrm>
                    <a:prstGeom prst="rect">
                      <a:avLst/>
                    </a:prstGeom>
                    <a:ln>
                      <a:noFill/>
                    </a:ln>
                    <a:extLst>
                      <a:ext uri="{53640926-AAD7-44D8-BBD7-CCE9431645EC}">
                        <a14:shadowObscured xmlns:a14="http://schemas.microsoft.com/office/drawing/2010/main"/>
                      </a:ext>
                    </a:extLst>
                  </pic:spPr>
                </pic:pic>
              </a:graphicData>
            </a:graphic>
          </wp:inline>
        </w:drawing>
      </w:r>
      <w:r w:rsidRPr="00C91E8F">
        <w:rPr>
          <w:rFonts w:ascii="宋体" w:hAnsi="宋体" w:hint="eastAsia"/>
          <w:noProof/>
        </w:rPr>
        <w:t xml:space="preserve"> </w:t>
      </w:r>
      <w:r w:rsidRPr="00C91E8F">
        <w:rPr>
          <w:rFonts w:ascii="宋体" w:hAnsi="宋体"/>
          <w:noProof/>
        </w:rPr>
        <w:t xml:space="preserve">  </w:t>
      </w:r>
      <w:r w:rsidRPr="00C91E8F">
        <w:rPr>
          <w:rFonts w:ascii="宋体" w:hAnsi="宋体"/>
          <w:noProof/>
        </w:rPr>
        <w:drawing>
          <wp:inline distT="0" distB="0" distL="0" distR="0" wp14:anchorId="470C656D" wp14:editId="419BE68B">
            <wp:extent cx="2964873" cy="1675864"/>
            <wp:effectExtent l="0" t="0" r="6985"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Q图片20200304180544.png"/>
                    <pic:cNvPicPr/>
                  </pic:nvPicPr>
                  <pic:blipFill rotWithShape="1">
                    <a:blip r:embed="rId29" cstate="print">
                      <a:extLst>
                        <a:ext uri="{28A0092B-C50C-407E-A947-70E740481C1C}">
                          <a14:useLocalDpi xmlns:a14="http://schemas.microsoft.com/office/drawing/2010/main" val="0"/>
                        </a:ext>
                      </a:extLst>
                    </a:blip>
                    <a:srcRect l="7952" t="9128" r="5342" b="12730"/>
                    <a:stretch/>
                  </pic:blipFill>
                  <pic:spPr bwMode="auto">
                    <a:xfrm>
                      <a:off x="0" y="0"/>
                      <a:ext cx="2984098" cy="1686731"/>
                    </a:xfrm>
                    <a:prstGeom prst="rect">
                      <a:avLst/>
                    </a:prstGeom>
                    <a:ln>
                      <a:noFill/>
                    </a:ln>
                    <a:extLst>
                      <a:ext uri="{53640926-AAD7-44D8-BBD7-CCE9431645EC}">
                        <a14:shadowObscured xmlns:a14="http://schemas.microsoft.com/office/drawing/2010/main"/>
                      </a:ext>
                    </a:extLst>
                  </pic:spPr>
                </pic:pic>
              </a:graphicData>
            </a:graphic>
          </wp:inline>
        </w:drawing>
      </w:r>
    </w:p>
    <w:p w14:paraId="778DAB11" w14:textId="3AFEAC1E" w:rsidR="006670B6" w:rsidRPr="00C91E8F" w:rsidRDefault="006670B6" w:rsidP="006670B6">
      <w:pPr>
        <w:ind w:firstLineChars="200" w:firstLine="480"/>
        <w:jc w:val="center"/>
        <w:rPr>
          <w:rFonts w:ascii="宋体" w:hAnsi="宋体"/>
        </w:rPr>
      </w:pPr>
      <w:r w:rsidRPr="00C91E8F">
        <w:rPr>
          <w:rFonts w:ascii="宋体" w:hAnsi="宋体" w:hint="eastAsia"/>
        </w:rPr>
        <w:t>图</w:t>
      </w:r>
      <w:r w:rsidRPr="00FA265F">
        <w:rPr>
          <w:rFonts w:hint="eastAsia"/>
        </w:rPr>
        <w:t>4-</w:t>
      </w:r>
      <w:r w:rsidRPr="00FA265F">
        <w:t>6</w:t>
      </w:r>
      <w:r w:rsidR="00074529">
        <w:rPr>
          <w:rFonts w:ascii="宋体" w:hAnsi="宋体" w:hint="eastAsia"/>
        </w:rPr>
        <w:t>：</w:t>
      </w:r>
      <w:r w:rsidRPr="00C91E8F">
        <w:rPr>
          <w:rFonts w:ascii="宋体" w:hAnsi="宋体" w:hint="eastAsia"/>
        </w:rPr>
        <w:t>U型槽轴承安装位置</w:t>
      </w:r>
      <w:r w:rsidRPr="00C91E8F">
        <w:rPr>
          <w:rFonts w:ascii="宋体" w:hAnsi="宋体"/>
        </w:rPr>
        <w:t xml:space="preserve">            </w:t>
      </w:r>
      <w:r w:rsidRPr="00C91E8F">
        <w:rPr>
          <w:rFonts w:ascii="宋体" w:hAnsi="宋体" w:hint="eastAsia"/>
        </w:rPr>
        <w:t>图</w:t>
      </w:r>
      <w:r w:rsidRPr="00FA265F">
        <w:rPr>
          <w:rFonts w:hint="eastAsia"/>
        </w:rPr>
        <w:t>4-</w:t>
      </w:r>
      <w:r w:rsidRPr="00FA265F">
        <w:t>7</w:t>
      </w:r>
      <w:r w:rsidR="00FA265F">
        <w:rPr>
          <w:rFonts w:ascii="宋体" w:hAnsi="宋体" w:hint="eastAsia"/>
        </w:rPr>
        <w:t>：</w:t>
      </w:r>
      <w:r w:rsidRPr="00C91E8F">
        <w:rPr>
          <w:rFonts w:ascii="宋体" w:hAnsi="宋体" w:hint="eastAsia"/>
        </w:rPr>
        <w:t xml:space="preserve">U型槽轴承安装效果 </w:t>
      </w:r>
      <w:r w:rsidRPr="00C91E8F">
        <w:rPr>
          <w:rFonts w:ascii="宋体" w:hAnsi="宋体"/>
        </w:rPr>
        <w:t xml:space="preserve"> </w:t>
      </w:r>
    </w:p>
    <w:p w14:paraId="10E892A8" w14:textId="77777777" w:rsidR="006670B6" w:rsidRPr="00C91E8F" w:rsidRDefault="006670B6" w:rsidP="006670B6">
      <w:pPr>
        <w:ind w:firstLineChars="200" w:firstLine="480"/>
        <w:jc w:val="left"/>
        <w:rPr>
          <w:rFonts w:ascii="宋体" w:hAnsi="宋体"/>
        </w:rPr>
      </w:pPr>
      <w:r w:rsidRPr="00C91E8F">
        <w:rPr>
          <w:rFonts w:ascii="宋体" w:hAnsi="宋体" w:hint="eastAsia"/>
        </w:rPr>
        <w:t>测试完成后，该发射机构首先进行了5m远处发射小弹丸的散布测试，测试进行了1</w:t>
      </w:r>
      <w:r w:rsidRPr="00C91E8F">
        <w:rPr>
          <w:rFonts w:ascii="宋体" w:hAnsi="宋体"/>
        </w:rPr>
        <w:t>0</w:t>
      </w:r>
      <w:r w:rsidRPr="00C91E8F">
        <w:rPr>
          <w:rFonts w:ascii="宋体" w:hAnsi="宋体" w:hint="eastAsia"/>
        </w:rPr>
        <w:t>次，每次发射6</w:t>
      </w:r>
      <w:r w:rsidRPr="00C91E8F">
        <w:rPr>
          <w:rFonts w:ascii="宋体" w:hAnsi="宋体"/>
        </w:rPr>
        <w:t>0</w:t>
      </w:r>
      <w:r w:rsidRPr="00C91E8F">
        <w:rPr>
          <w:rFonts w:ascii="宋体" w:hAnsi="宋体" w:hint="eastAsia"/>
        </w:rPr>
        <w:t>颗弹丸，平均最小包围散布为1</w:t>
      </w:r>
      <w:r w:rsidRPr="00C91E8F">
        <w:rPr>
          <w:rFonts w:ascii="宋体" w:hAnsi="宋体"/>
        </w:rPr>
        <w:t>57</w:t>
      </w:r>
      <w:r w:rsidRPr="00C91E8F">
        <w:rPr>
          <w:rFonts w:ascii="宋体" w:hAnsi="宋体" w:hint="eastAsia"/>
        </w:rPr>
        <w:t>mm，基本满足设计需求；其次进行了发射稳定性的测试，连续发射1</w:t>
      </w:r>
      <w:r w:rsidRPr="00C91E8F">
        <w:rPr>
          <w:rFonts w:ascii="宋体" w:hAnsi="宋体"/>
        </w:rPr>
        <w:t>00</w:t>
      </w:r>
      <w:r w:rsidRPr="00C91E8F">
        <w:rPr>
          <w:rFonts w:ascii="宋体" w:hAnsi="宋体" w:hint="eastAsia"/>
        </w:rPr>
        <w:t>颗以上的弹丸不发生卡弹现象；最后被安装在一代步兵机器人上进行实际的运动发射测试（图4-</w:t>
      </w:r>
      <w:r w:rsidRPr="00C91E8F">
        <w:rPr>
          <w:rFonts w:ascii="宋体" w:hAnsi="宋体"/>
        </w:rPr>
        <w:t>8</w:t>
      </w:r>
      <w:r w:rsidRPr="00C91E8F">
        <w:rPr>
          <w:rFonts w:ascii="宋体" w:hAnsi="宋体" w:hint="eastAsia"/>
        </w:rPr>
        <w:t>），各方面表现均稳定可靠，可认为设计完成。</w:t>
      </w:r>
    </w:p>
    <w:p w14:paraId="454EE4AA" w14:textId="77777777" w:rsidR="006670B6" w:rsidRPr="00C91E8F" w:rsidRDefault="006670B6" w:rsidP="006670B6">
      <w:pPr>
        <w:ind w:firstLineChars="200" w:firstLine="480"/>
        <w:jc w:val="center"/>
        <w:rPr>
          <w:rFonts w:ascii="宋体" w:hAnsi="宋体"/>
        </w:rPr>
      </w:pPr>
      <w:r w:rsidRPr="00C91E8F">
        <w:rPr>
          <w:rFonts w:ascii="宋体" w:hAnsi="宋体"/>
          <w:noProof/>
        </w:rPr>
        <w:lastRenderedPageBreak/>
        <w:drawing>
          <wp:inline distT="0" distB="0" distL="0" distR="0" wp14:anchorId="14E83FDC" wp14:editId="2CE69AD6">
            <wp:extent cx="4142509" cy="2183005"/>
            <wp:effectExtent l="0" t="0" r="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87842" cy="2206895"/>
                    </a:xfrm>
                    <a:prstGeom prst="rect">
                      <a:avLst/>
                    </a:prstGeom>
                  </pic:spPr>
                </pic:pic>
              </a:graphicData>
            </a:graphic>
          </wp:inline>
        </w:drawing>
      </w:r>
    </w:p>
    <w:p w14:paraId="6B766378" w14:textId="7495C14B" w:rsidR="002F118F" w:rsidRPr="00C91E8F" w:rsidRDefault="006670B6" w:rsidP="00C91E8F">
      <w:pPr>
        <w:ind w:firstLineChars="200" w:firstLine="480"/>
        <w:jc w:val="center"/>
        <w:rPr>
          <w:rFonts w:ascii="宋体" w:hAnsi="宋体"/>
        </w:rPr>
      </w:pPr>
      <w:r w:rsidRPr="00C91E8F">
        <w:rPr>
          <w:rFonts w:ascii="宋体" w:hAnsi="宋体" w:hint="eastAsia"/>
        </w:rPr>
        <w:t>图</w:t>
      </w:r>
      <w:r w:rsidRPr="00FA265F">
        <w:rPr>
          <w:rFonts w:hint="eastAsia"/>
        </w:rPr>
        <w:t>4-</w:t>
      </w:r>
      <w:r w:rsidRPr="00FA265F">
        <w:t>8</w:t>
      </w:r>
      <w:r w:rsidR="00074529">
        <w:rPr>
          <w:rFonts w:ascii="宋体" w:hAnsi="宋体" w:hint="eastAsia"/>
        </w:rPr>
        <w:t>：</w:t>
      </w:r>
      <w:r w:rsidRPr="00C91E8F">
        <w:rPr>
          <w:rFonts w:ascii="宋体" w:hAnsi="宋体" w:hint="eastAsia"/>
        </w:rPr>
        <w:t>发射机构实际使用效果</w:t>
      </w:r>
    </w:p>
    <w:p w14:paraId="37D2F066" w14:textId="4D192F84" w:rsidR="002F118F" w:rsidRDefault="002F118F" w:rsidP="00074529">
      <w:pPr>
        <w:pStyle w:val="10"/>
        <w:numPr>
          <w:ilvl w:val="0"/>
          <w:numId w:val="31"/>
        </w:numPr>
        <w:spacing w:line="360" w:lineRule="auto"/>
      </w:pPr>
      <w:bookmarkStart w:id="29" w:name="_Toc34784160"/>
      <w:r w:rsidRPr="002F118F">
        <w:rPr>
          <w:rFonts w:hint="eastAsia"/>
        </w:rPr>
        <w:t>创新性</w:t>
      </w:r>
      <w:bookmarkEnd w:id="29"/>
    </w:p>
    <w:p w14:paraId="5D3E72FD" w14:textId="62C55EE2" w:rsidR="00B82F5C" w:rsidRPr="005508B9" w:rsidRDefault="00B82F5C" w:rsidP="00074529">
      <w:pPr>
        <w:pStyle w:val="20"/>
        <w:numPr>
          <w:ilvl w:val="1"/>
          <w:numId w:val="31"/>
        </w:numPr>
        <w:spacing w:line="360" w:lineRule="auto"/>
        <w:rPr>
          <w:kern w:val="44"/>
          <w:szCs w:val="36"/>
        </w:rPr>
      </w:pPr>
      <w:bookmarkStart w:id="30" w:name="_Toc34784161"/>
      <w:r w:rsidRPr="005508B9">
        <w:rPr>
          <w:rFonts w:hint="eastAsia"/>
          <w:kern w:val="44"/>
          <w:szCs w:val="36"/>
        </w:rPr>
        <w:t>问题描述</w:t>
      </w:r>
      <w:bookmarkEnd w:id="30"/>
    </w:p>
    <w:p w14:paraId="3FCE4A5F" w14:textId="7E35C668" w:rsidR="00B82F5C" w:rsidRPr="005508B9" w:rsidRDefault="00B82F5C" w:rsidP="00074529">
      <w:pPr>
        <w:ind w:firstLineChars="200" w:firstLine="480"/>
        <w:rPr>
          <w:rFonts w:ascii="宋体" w:hAnsi="宋体"/>
          <w:szCs w:val="24"/>
        </w:rPr>
      </w:pPr>
      <w:r>
        <w:rPr>
          <w:rFonts w:ascii="宋体" w:hAnsi="宋体" w:hint="eastAsia"/>
          <w:szCs w:val="24"/>
        </w:rPr>
        <w:t>我们以工程机器人的夹取弹药箱机构的创新设计为例。</w:t>
      </w:r>
      <w:r w:rsidRPr="005508B9">
        <w:rPr>
          <w:rFonts w:ascii="宋体" w:hAnsi="宋体" w:hint="eastAsia"/>
          <w:szCs w:val="24"/>
        </w:rPr>
        <w:t>气缸一直是</w:t>
      </w:r>
      <w:r>
        <w:rPr>
          <w:rFonts w:ascii="宋体" w:hAnsi="宋体" w:hint="eastAsia"/>
          <w:szCs w:val="24"/>
        </w:rPr>
        <w:t>工程机器人</w:t>
      </w:r>
      <w:r w:rsidRPr="005508B9">
        <w:rPr>
          <w:rFonts w:ascii="宋体" w:hAnsi="宋体" w:hint="eastAsia"/>
          <w:szCs w:val="24"/>
        </w:rPr>
        <w:t>夹取弹药箱的较稳定方案。具有反应速度快、抓取牢固、安装方便等优点。但是由于</w:t>
      </w:r>
      <w:r>
        <w:rPr>
          <w:rFonts w:ascii="宋体" w:hAnsi="宋体" w:hint="eastAsia"/>
          <w:szCs w:val="24"/>
        </w:rPr>
        <w:t>我们</w:t>
      </w:r>
      <w:r w:rsidRPr="005508B9">
        <w:rPr>
          <w:rFonts w:ascii="宋体" w:hAnsi="宋体" w:hint="eastAsia"/>
          <w:szCs w:val="24"/>
        </w:rPr>
        <w:t>今年使用同步带进行</w:t>
      </w:r>
      <w:r>
        <w:rPr>
          <w:rFonts w:ascii="宋体" w:hAnsi="宋体" w:hint="eastAsia"/>
          <w:szCs w:val="24"/>
        </w:rPr>
        <w:t>工程机器人上层机构的</w:t>
      </w:r>
      <w:r w:rsidRPr="005508B9">
        <w:rPr>
          <w:rFonts w:ascii="宋体" w:hAnsi="宋体" w:hint="eastAsia"/>
          <w:szCs w:val="24"/>
        </w:rPr>
        <w:t>升降及推出</w:t>
      </w:r>
      <w:r w:rsidR="00072693">
        <w:rPr>
          <w:rFonts w:ascii="宋体" w:hAnsi="宋体" w:hint="eastAsia"/>
          <w:szCs w:val="24"/>
        </w:rPr>
        <w:t>，</w:t>
      </w:r>
      <w:r w:rsidRPr="005508B9">
        <w:rPr>
          <w:rFonts w:ascii="宋体" w:hAnsi="宋体" w:hint="eastAsia"/>
          <w:szCs w:val="24"/>
        </w:rPr>
        <w:t>若</w:t>
      </w:r>
      <w:r>
        <w:rPr>
          <w:rFonts w:ascii="宋体" w:hAnsi="宋体" w:hint="eastAsia"/>
          <w:szCs w:val="24"/>
        </w:rPr>
        <w:t>夹取机构</w:t>
      </w:r>
      <w:r w:rsidRPr="005508B9">
        <w:rPr>
          <w:rFonts w:ascii="宋体" w:hAnsi="宋体" w:hint="eastAsia"/>
          <w:szCs w:val="24"/>
        </w:rPr>
        <w:t>仍继续采用传统的气缸方案，就要为一个夹取而设计一整套配套的气动系统，</w:t>
      </w:r>
      <w:r>
        <w:rPr>
          <w:rFonts w:ascii="宋体" w:hAnsi="宋体" w:hint="eastAsia"/>
          <w:szCs w:val="24"/>
        </w:rPr>
        <w:t>还</w:t>
      </w:r>
      <w:r w:rsidRPr="005508B9">
        <w:rPr>
          <w:rFonts w:ascii="宋体" w:hAnsi="宋体" w:hint="eastAsia"/>
          <w:szCs w:val="24"/>
        </w:rPr>
        <w:t>要安装气瓶、两级的减压阀、气阀等零部件。而由于抓取头会上升和推出，还要设计较为复杂的气路以及气路的保护。因此综合考虑重量、成本、整体设计等</w:t>
      </w:r>
      <w:r>
        <w:rPr>
          <w:rFonts w:ascii="宋体" w:hAnsi="宋体" w:hint="eastAsia"/>
          <w:szCs w:val="24"/>
        </w:rPr>
        <w:t>因素</w:t>
      </w:r>
      <w:r w:rsidRPr="005508B9">
        <w:rPr>
          <w:rFonts w:ascii="宋体" w:hAnsi="宋体" w:hint="eastAsia"/>
          <w:szCs w:val="24"/>
        </w:rPr>
        <w:t>，我们试图找到不使用气缸的</w:t>
      </w:r>
      <w:r>
        <w:rPr>
          <w:rFonts w:ascii="宋体" w:hAnsi="宋体" w:hint="eastAsia"/>
          <w:szCs w:val="24"/>
        </w:rPr>
        <w:t>夹取机构</w:t>
      </w:r>
      <w:r w:rsidRPr="005508B9">
        <w:rPr>
          <w:rFonts w:ascii="宋体" w:hAnsi="宋体" w:hint="eastAsia"/>
          <w:szCs w:val="24"/>
        </w:rPr>
        <w:t>替代方案。</w:t>
      </w:r>
    </w:p>
    <w:p w14:paraId="6807FF04" w14:textId="59254D32" w:rsidR="00B82F5C" w:rsidRPr="005508B9" w:rsidRDefault="00B82F5C" w:rsidP="00482D95">
      <w:pPr>
        <w:pStyle w:val="20"/>
        <w:numPr>
          <w:ilvl w:val="1"/>
          <w:numId w:val="31"/>
        </w:numPr>
        <w:spacing w:line="360" w:lineRule="auto"/>
        <w:rPr>
          <w:kern w:val="44"/>
          <w:szCs w:val="36"/>
        </w:rPr>
      </w:pPr>
      <w:bookmarkStart w:id="31" w:name="_Toc34784162"/>
      <w:r w:rsidRPr="005508B9">
        <w:rPr>
          <w:rFonts w:hint="eastAsia"/>
          <w:kern w:val="44"/>
          <w:szCs w:val="36"/>
        </w:rPr>
        <w:t>摇杆滑块</w:t>
      </w:r>
      <w:bookmarkEnd w:id="31"/>
    </w:p>
    <w:p w14:paraId="15CF3ADC" w14:textId="77777777" w:rsidR="00B82F5C" w:rsidRPr="005508B9" w:rsidRDefault="00B82F5C" w:rsidP="00482D95">
      <w:pPr>
        <w:ind w:firstLineChars="200" w:firstLine="480"/>
        <w:rPr>
          <w:rFonts w:ascii="宋体" w:hAnsi="宋体"/>
          <w:szCs w:val="24"/>
        </w:rPr>
      </w:pPr>
      <w:r>
        <w:rPr>
          <w:rFonts w:ascii="宋体" w:hAnsi="宋体" w:hint="eastAsia"/>
          <w:szCs w:val="24"/>
        </w:rPr>
        <w:t>对于夹取弹药箱的动力，</w:t>
      </w:r>
      <w:r w:rsidRPr="005508B9">
        <w:rPr>
          <w:rFonts w:ascii="宋体" w:hAnsi="宋体" w:hint="eastAsia"/>
          <w:szCs w:val="24"/>
        </w:rPr>
        <w:t>我们选用了成本低、体积小、易控制、响应快的舵机作为原动机。但其缺点就是力量较小，因此决定使用连杆机构，来提升咬合力。</w:t>
      </w:r>
    </w:p>
    <w:p w14:paraId="4A11CDCE" w14:textId="77777777" w:rsidR="00B82F5C" w:rsidRPr="005508B9" w:rsidRDefault="00B82F5C" w:rsidP="00482D95">
      <w:pPr>
        <w:ind w:firstLineChars="200" w:firstLine="480"/>
        <w:rPr>
          <w:rFonts w:ascii="宋体" w:hAnsi="宋体"/>
          <w:szCs w:val="24"/>
        </w:rPr>
      </w:pPr>
      <w:r w:rsidRPr="005508B9">
        <w:rPr>
          <w:rFonts w:ascii="宋体" w:hAnsi="宋体" w:hint="eastAsia"/>
          <w:szCs w:val="24"/>
        </w:rPr>
        <w:t>分析可以发现，在夹取过程中，夹指收拢时也存在一段空行程，若使用齿轮齿条或丝杆等方式，空行程和工作行程的减速比一致。将会难以平衡夹紧力和</w:t>
      </w:r>
      <w:r>
        <w:rPr>
          <w:rFonts w:ascii="宋体" w:hAnsi="宋体" w:hint="eastAsia"/>
          <w:szCs w:val="24"/>
        </w:rPr>
        <w:t>夹取</w:t>
      </w:r>
      <w:r w:rsidRPr="005508B9">
        <w:rPr>
          <w:rFonts w:ascii="宋体" w:hAnsi="宋体" w:hint="eastAsia"/>
          <w:szCs w:val="24"/>
        </w:rPr>
        <w:t>效率。而使用连杆机构，就可以利用“急回特性“，通过调整速比系数在保证加紧力的同时提高效率。此外翻转过程中需要一直保持稳定的夹紧状态，故</w:t>
      </w:r>
      <w:r>
        <w:rPr>
          <w:rFonts w:ascii="宋体" w:hAnsi="宋体" w:hint="eastAsia"/>
          <w:szCs w:val="24"/>
        </w:rPr>
        <w:t>夹爪</w:t>
      </w:r>
      <w:r w:rsidRPr="005508B9">
        <w:rPr>
          <w:rFonts w:ascii="宋体" w:hAnsi="宋体" w:hint="eastAsia"/>
          <w:szCs w:val="24"/>
        </w:rPr>
        <w:t>若能在夹紧后保持自锁，将会减轻舵机的负担，提高</w:t>
      </w:r>
      <w:r>
        <w:rPr>
          <w:rFonts w:ascii="宋体" w:hAnsi="宋体" w:hint="eastAsia"/>
          <w:szCs w:val="24"/>
        </w:rPr>
        <w:t>夹取</w:t>
      </w:r>
      <w:r w:rsidRPr="005508B9">
        <w:rPr>
          <w:rFonts w:ascii="宋体" w:hAnsi="宋体" w:hint="eastAsia"/>
          <w:szCs w:val="24"/>
        </w:rPr>
        <w:t>稳定性。</w:t>
      </w:r>
    </w:p>
    <w:p w14:paraId="28114768" w14:textId="77777777" w:rsidR="00B82F5C" w:rsidRPr="005508B9" w:rsidRDefault="00B82F5C" w:rsidP="00482D95">
      <w:pPr>
        <w:ind w:firstLineChars="200" w:firstLine="480"/>
        <w:rPr>
          <w:rFonts w:ascii="宋体" w:hAnsi="宋体"/>
          <w:szCs w:val="24"/>
        </w:rPr>
      </w:pPr>
      <w:r w:rsidRPr="005508B9">
        <w:rPr>
          <w:rFonts w:ascii="宋体" w:hAnsi="宋体" w:hint="eastAsia"/>
          <w:szCs w:val="24"/>
        </w:rPr>
        <w:t>夹指经过综合考虑仍采用移动副方案，故最终设计应是一个摇杆滑块机构。</w:t>
      </w:r>
    </w:p>
    <w:p w14:paraId="39ED2604" w14:textId="77777777" w:rsidR="00B82F5C" w:rsidRDefault="00B82F5C" w:rsidP="00482D95">
      <w:pPr>
        <w:jc w:val="center"/>
      </w:pPr>
      <w:r>
        <w:rPr>
          <w:noProof/>
        </w:rPr>
        <w:lastRenderedPageBreak/>
        <w:drawing>
          <wp:inline distT="0" distB="0" distL="0" distR="0" wp14:anchorId="733E9238" wp14:editId="427C6136">
            <wp:extent cx="5250384" cy="224790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501" r="2605"/>
                    <a:stretch/>
                  </pic:blipFill>
                  <pic:spPr bwMode="auto">
                    <a:xfrm>
                      <a:off x="0" y="0"/>
                      <a:ext cx="5266853" cy="2254951"/>
                    </a:xfrm>
                    <a:prstGeom prst="rect">
                      <a:avLst/>
                    </a:prstGeom>
                    <a:ln>
                      <a:noFill/>
                    </a:ln>
                    <a:extLst>
                      <a:ext uri="{53640926-AAD7-44D8-BBD7-CCE9431645EC}">
                        <a14:shadowObscured xmlns:a14="http://schemas.microsoft.com/office/drawing/2010/main"/>
                      </a:ext>
                    </a:extLst>
                  </pic:spPr>
                </pic:pic>
              </a:graphicData>
            </a:graphic>
          </wp:inline>
        </w:drawing>
      </w:r>
    </w:p>
    <w:p w14:paraId="59D83AFF" w14:textId="78B896FC" w:rsidR="00B82F5C" w:rsidRPr="00210163" w:rsidRDefault="00B82F5C" w:rsidP="00482D95">
      <w:pPr>
        <w:ind w:firstLineChars="200" w:firstLine="480"/>
        <w:jc w:val="center"/>
        <w:rPr>
          <w:rFonts w:ascii="宋体" w:hAnsi="宋体"/>
          <w:szCs w:val="24"/>
        </w:rPr>
      </w:pPr>
      <w:r>
        <w:rPr>
          <w:rFonts w:hint="eastAsia"/>
        </w:rPr>
        <w:t>图</w:t>
      </w:r>
      <w:r>
        <w:rPr>
          <w:rFonts w:hint="eastAsia"/>
        </w:rPr>
        <w:t>5</w:t>
      </w:r>
      <w:r>
        <w:t>-1</w:t>
      </w:r>
      <w:r w:rsidR="00DD6823">
        <w:rPr>
          <w:rFonts w:hint="eastAsia"/>
        </w:rPr>
        <w:t>：</w:t>
      </w:r>
      <w:r w:rsidRPr="005508B9">
        <w:rPr>
          <w:rFonts w:hint="eastAsia"/>
        </w:rPr>
        <w:t>摇杆滑块机构</w:t>
      </w:r>
      <w:r w:rsidRPr="005508B9">
        <w:rPr>
          <w:rFonts w:ascii="宋体" w:hAnsi="宋体" w:hint="eastAsia"/>
          <w:szCs w:val="24"/>
        </w:rPr>
        <w:t>简图</w:t>
      </w:r>
    </w:p>
    <w:p w14:paraId="575C36C8" w14:textId="4D9BA0D8" w:rsidR="00B82F5C" w:rsidRPr="005508B9" w:rsidRDefault="00B82F5C" w:rsidP="00482D95">
      <w:pPr>
        <w:pStyle w:val="20"/>
        <w:numPr>
          <w:ilvl w:val="1"/>
          <w:numId w:val="31"/>
        </w:numPr>
        <w:spacing w:line="360" w:lineRule="auto"/>
        <w:rPr>
          <w:kern w:val="44"/>
          <w:szCs w:val="36"/>
        </w:rPr>
      </w:pPr>
      <w:bookmarkStart w:id="32" w:name="_Toc34784163"/>
      <w:r w:rsidRPr="005508B9">
        <w:rPr>
          <w:rFonts w:hint="eastAsia"/>
          <w:kern w:val="44"/>
          <w:szCs w:val="36"/>
        </w:rPr>
        <w:t>弹性归中设计</w:t>
      </w:r>
      <w:bookmarkEnd w:id="32"/>
    </w:p>
    <w:p w14:paraId="07AE70F3" w14:textId="77777777" w:rsidR="00B82F5C" w:rsidRPr="005508B9" w:rsidRDefault="00B82F5C" w:rsidP="00482D95">
      <w:pPr>
        <w:ind w:firstLineChars="200" w:firstLine="480"/>
        <w:rPr>
          <w:rFonts w:ascii="宋体" w:hAnsi="宋体"/>
          <w:szCs w:val="24"/>
        </w:rPr>
      </w:pPr>
      <w:r>
        <w:rPr>
          <w:rFonts w:ascii="宋体" w:hAnsi="宋体" w:hint="eastAsia"/>
          <w:szCs w:val="24"/>
        </w:rPr>
        <w:t>对于夹爪机构，</w:t>
      </w:r>
      <w:r w:rsidRPr="005508B9">
        <w:rPr>
          <w:rFonts w:ascii="宋体" w:hAnsi="宋体" w:hint="eastAsia"/>
          <w:szCs w:val="24"/>
        </w:rPr>
        <w:t>我们沿用</w:t>
      </w:r>
      <w:r>
        <w:rPr>
          <w:rFonts w:ascii="宋体" w:hAnsi="宋体" w:hint="eastAsia"/>
          <w:szCs w:val="24"/>
        </w:rPr>
        <w:t>了</w:t>
      </w:r>
      <w:r w:rsidRPr="005508B9">
        <w:rPr>
          <w:rFonts w:ascii="宋体" w:hAnsi="宋体" w:hint="eastAsia"/>
          <w:szCs w:val="24"/>
        </w:rPr>
        <w:t>经典的弹性归中滑块设计，以提高容错率，降低对位的精度要求。如</w:t>
      </w:r>
      <w:r>
        <w:rPr>
          <w:rFonts w:ascii="宋体" w:hAnsi="宋体" w:hint="eastAsia"/>
          <w:szCs w:val="24"/>
        </w:rPr>
        <w:t>图</w:t>
      </w:r>
      <w:r w:rsidRPr="005508B9">
        <w:rPr>
          <w:rFonts w:ascii="宋体" w:hAnsi="宋体" w:hint="eastAsia"/>
          <w:szCs w:val="24"/>
        </w:rPr>
        <w:t>所示，利用两个压缩的弹簧将两个夹指向中间位置挤压。这种设计相对于简单的固定式的</w:t>
      </w:r>
      <w:r>
        <w:rPr>
          <w:rFonts w:ascii="宋体" w:hAnsi="宋体" w:hint="eastAsia"/>
          <w:szCs w:val="24"/>
        </w:rPr>
        <w:t>夹爪机构</w:t>
      </w:r>
      <w:r w:rsidRPr="005508B9">
        <w:rPr>
          <w:rFonts w:ascii="宋体" w:hAnsi="宋体" w:hint="eastAsia"/>
          <w:szCs w:val="24"/>
        </w:rPr>
        <w:t>有很大的容错率，</w:t>
      </w:r>
      <w:r>
        <w:rPr>
          <w:rFonts w:ascii="宋体" w:hAnsi="宋体" w:hint="eastAsia"/>
          <w:szCs w:val="24"/>
        </w:rPr>
        <w:t>即使是</w:t>
      </w:r>
      <w:r w:rsidRPr="005508B9">
        <w:rPr>
          <w:rFonts w:ascii="宋体" w:hAnsi="宋体" w:hint="eastAsia"/>
          <w:szCs w:val="24"/>
        </w:rPr>
        <w:t>夹歪</w:t>
      </w:r>
      <w:r>
        <w:rPr>
          <w:rFonts w:ascii="宋体" w:hAnsi="宋体" w:hint="eastAsia"/>
          <w:szCs w:val="24"/>
        </w:rPr>
        <w:t>了，</w:t>
      </w:r>
      <w:r w:rsidRPr="005508B9">
        <w:rPr>
          <w:rFonts w:ascii="宋体" w:hAnsi="宋体" w:hint="eastAsia"/>
          <w:szCs w:val="24"/>
        </w:rPr>
        <w:t>也不会出现夹不起来的情况。</w:t>
      </w:r>
    </w:p>
    <w:p w14:paraId="4A2FC908" w14:textId="77777777" w:rsidR="00B82F5C" w:rsidRDefault="00B82F5C" w:rsidP="00482D95">
      <w:pPr>
        <w:jc w:val="center"/>
        <w:rPr>
          <w:rFonts w:ascii="宋体" w:hAnsi="宋体"/>
          <w:szCs w:val="24"/>
        </w:rPr>
      </w:pPr>
      <w:r w:rsidRPr="005508B9">
        <w:rPr>
          <w:rFonts w:ascii="宋体" w:hAnsi="宋体"/>
          <w:noProof/>
          <w:szCs w:val="24"/>
        </w:rPr>
        <w:drawing>
          <wp:inline distT="0" distB="0" distL="0" distR="0" wp14:anchorId="38AA19A0" wp14:editId="70A5F420">
            <wp:extent cx="2978727" cy="131865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93297" cy="1325109"/>
                    </a:xfrm>
                    <a:prstGeom prst="rect">
                      <a:avLst/>
                    </a:prstGeom>
                  </pic:spPr>
                </pic:pic>
              </a:graphicData>
            </a:graphic>
          </wp:inline>
        </w:drawing>
      </w:r>
    </w:p>
    <w:p w14:paraId="26401EEF" w14:textId="34BA6691" w:rsidR="00B82F5C" w:rsidRPr="005508B9" w:rsidRDefault="00B82F5C" w:rsidP="00482D95">
      <w:pPr>
        <w:ind w:firstLineChars="200" w:firstLine="480"/>
        <w:jc w:val="center"/>
      </w:pPr>
      <w:r w:rsidRPr="005508B9">
        <w:rPr>
          <w:rFonts w:hint="eastAsia"/>
        </w:rPr>
        <w:t>图</w:t>
      </w:r>
      <w:r w:rsidRPr="005508B9">
        <w:rPr>
          <w:rFonts w:hint="eastAsia"/>
        </w:rPr>
        <w:t>5</w:t>
      </w:r>
      <w:r w:rsidRPr="005508B9">
        <w:t>-</w:t>
      </w:r>
      <w:r>
        <w:t>2</w:t>
      </w:r>
      <w:r w:rsidR="00482D95">
        <w:rPr>
          <w:rFonts w:hint="eastAsia"/>
        </w:rPr>
        <w:t>：</w:t>
      </w:r>
      <w:r>
        <w:rPr>
          <w:rFonts w:hint="eastAsia"/>
        </w:rPr>
        <w:t>可滑动夹爪</w:t>
      </w:r>
      <w:r w:rsidRPr="005508B9">
        <w:rPr>
          <w:rFonts w:hint="eastAsia"/>
        </w:rPr>
        <w:t>机构简图</w:t>
      </w:r>
    </w:p>
    <w:p w14:paraId="04EF874D" w14:textId="69BE07D5" w:rsidR="00B82F5C" w:rsidRPr="005508B9" w:rsidRDefault="00B82F5C" w:rsidP="00482D95">
      <w:pPr>
        <w:pStyle w:val="20"/>
        <w:numPr>
          <w:ilvl w:val="1"/>
          <w:numId w:val="31"/>
        </w:numPr>
        <w:spacing w:line="360" w:lineRule="auto"/>
        <w:rPr>
          <w:kern w:val="44"/>
          <w:szCs w:val="36"/>
        </w:rPr>
      </w:pPr>
      <w:bookmarkStart w:id="33" w:name="_Toc34784164"/>
      <w:r w:rsidRPr="005508B9">
        <w:rPr>
          <w:rFonts w:hint="eastAsia"/>
          <w:kern w:val="44"/>
          <w:szCs w:val="36"/>
        </w:rPr>
        <w:t>中心对称“舵机气缸“</w:t>
      </w:r>
      <w:bookmarkEnd w:id="33"/>
    </w:p>
    <w:p w14:paraId="74264B98" w14:textId="77777777" w:rsidR="00B82F5C" w:rsidRDefault="00B82F5C" w:rsidP="00482D95">
      <w:pPr>
        <w:ind w:firstLineChars="200" w:firstLine="480"/>
        <w:rPr>
          <w:rFonts w:ascii="宋体" w:hAnsi="宋体"/>
          <w:szCs w:val="24"/>
        </w:rPr>
      </w:pPr>
      <w:r w:rsidRPr="005508B9">
        <w:rPr>
          <w:rFonts w:ascii="宋体" w:hAnsi="宋体" w:hint="eastAsia"/>
          <w:szCs w:val="24"/>
        </w:rPr>
        <w:t>将</w:t>
      </w:r>
      <w:r>
        <w:rPr>
          <w:rFonts w:ascii="宋体" w:hAnsi="宋体" w:hint="eastAsia"/>
          <w:szCs w:val="24"/>
        </w:rPr>
        <w:t>5</w:t>
      </w:r>
      <w:r>
        <w:rPr>
          <w:rFonts w:ascii="宋体" w:hAnsi="宋体"/>
          <w:szCs w:val="24"/>
        </w:rPr>
        <w:t>.2</w:t>
      </w:r>
      <w:r>
        <w:rPr>
          <w:rFonts w:ascii="宋体" w:hAnsi="宋体" w:hint="eastAsia"/>
          <w:szCs w:val="24"/>
        </w:rPr>
        <w:t>中</w:t>
      </w:r>
      <w:r w:rsidRPr="005508B9">
        <w:rPr>
          <w:rFonts w:ascii="宋体" w:hAnsi="宋体" w:hint="eastAsia"/>
          <w:szCs w:val="24"/>
        </w:rPr>
        <w:t>的摇杆滑块机构复制一个并旋转180°，并且使用平行四边形机构连接摇杆。将两个舵机安装在同一个板子上，以抵消力矩。最后这个结构就变成了“伺服气缸“总成：和气缸一样，只需要安装头尾，就可以控制推出及收回，而且在收回的终点能形成自锁。</w:t>
      </w:r>
    </w:p>
    <w:p w14:paraId="7C2EF004" w14:textId="77777777" w:rsidR="00B82F5C" w:rsidRPr="005508B9" w:rsidRDefault="00B82F5C" w:rsidP="00482D95">
      <w:pPr>
        <w:ind w:firstLineChars="200" w:firstLine="480"/>
        <w:rPr>
          <w:rFonts w:ascii="宋体" w:hAnsi="宋体"/>
          <w:szCs w:val="24"/>
        </w:rPr>
      </w:pPr>
      <w:r w:rsidRPr="005508B9">
        <w:rPr>
          <w:rFonts w:ascii="宋体" w:hAnsi="宋体" w:hint="eastAsia"/>
          <w:szCs w:val="24"/>
        </w:rPr>
        <w:t>只有一边有动力，由于转动副的虚位，另一边的自锁将无法展开。</w:t>
      </w:r>
      <w:r>
        <w:rPr>
          <w:rFonts w:ascii="宋体" w:hAnsi="宋体" w:hint="eastAsia"/>
          <w:szCs w:val="24"/>
        </w:rPr>
        <w:t>在我们实际设计的过程中，</w:t>
      </w:r>
      <w:r w:rsidRPr="005508B9">
        <w:rPr>
          <w:rFonts w:ascii="宋体" w:hAnsi="宋体" w:hint="eastAsia"/>
          <w:szCs w:val="24"/>
        </w:rPr>
        <w:t>我们</w:t>
      </w:r>
      <w:r>
        <w:rPr>
          <w:rFonts w:ascii="宋体" w:hAnsi="宋体" w:hint="eastAsia"/>
          <w:szCs w:val="24"/>
        </w:rPr>
        <w:t>在工程机器人的夹爪上</w:t>
      </w:r>
      <w:r w:rsidRPr="005508B9">
        <w:rPr>
          <w:rFonts w:ascii="宋体" w:hAnsi="宋体" w:hint="eastAsia"/>
          <w:szCs w:val="24"/>
        </w:rPr>
        <w:t>安装了两个舵机，在解决</w:t>
      </w:r>
      <w:r>
        <w:rPr>
          <w:rFonts w:ascii="宋体" w:hAnsi="宋体" w:hint="eastAsia"/>
          <w:szCs w:val="24"/>
        </w:rPr>
        <w:t>自锁</w:t>
      </w:r>
      <w:r w:rsidRPr="005508B9">
        <w:rPr>
          <w:rFonts w:ascii="宋体" w:hAnsi="宋体" w:hint="eastAsia"/>
          <w:szCs w:val="24"/>
        </w:rPr>
        <w:t>问题的同时可以提供更大的夹紧力。</w:t>
      </w:r>
    </w:p>
    <w:p w14:paraId="2FBAB593" w14:textId="77777777" w:rsidR="00B82F5C" w:rsidRDefault="00B82F5C" w:rsidP="00482D95">
      <w:pPr>
        <w:jc w:val="center"/>
      </w:pPr>
      <w:r>
        <w:rPr>
          <w:noProof/>
        </w:rPr>
        <w:lastRenderedPageBreak/>
        <w:drawing>
          <wp:inline distT="0" distB="0" distL="0" distR="0" wp14:anchorId="29936A22" wp14:editId="175B7398">
            <wp:extent cx="5799654" cy="148936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10995" cy="1517957"/>
                    </a:xfrm>
                    <a:prstGeom prst="rect">
                      <a:avLst/>
                    </a:prstGeom>
                  </pic:spPr>
                </pic:pic>
              </a:graphicData>
            </a:graphic>
          </wp:inline>
        </w:drawing>
      </w:r>
    </w:p>
    <w:p w14:paraId="28D4A670" w14:textId="35703DB7" w:rsidR="00B82F5C" w:rsidRDefault="00B82F5C" w:rsidP="00482D95">
      <w:pPr>
        <w:ind w:firstLineChars="200" w:firstLine="480"/>
        <w:jc w:val="center"/>
      </w:pPr>
      <w:r>
        <w:rPr>
          <w:rFonts w:hint="eastAsia"/>
        </w:rPr>
        <w:t>图</w:t>
      </w:r>
      <w:r>
        <w:rPr>
          <w:rFonts w:hint="eastAsia"/>
        </w:rPr>
        <w:t>5</w:t>
      </w:r>
      <w:r>
        <w:t>-3</w:t>
      </w:r>
      <w:r w:rsidR="00482D95">
        <w:rPr>
          <w:rFonts w:hint="eastAsia"/>
        </w:rPr>
        <w:t>：</w:t>
      </w:r>
      <w:r w:rsidRPr="00086D5B">
        <w:t>中心对称</w:t>
      </w:r>
      <w:r w:rsidRPr="00086D5B">
        <w:t>“</w:t>
      </w:r>
      <w:r w:rsidRPr="00086D5B">
        <w:t>舵机气缸</w:t>
      </w:r>
      <w:r w:rsidRPr="00086D5B">
        <w:t>“</w:t>
      </w:r>
      <w:r w:rsidRPr="005508B9">
        <w:rPr>
          <w:rFonts w:hint="eastAsia"/>
        </w:rPr>
        <w:t>机构简图</w:t>
      </w:r>
    </w:p>
    <w:p w14:paraId="0101EEF5" w14:textId="77777777" w:rsidR="00B82F5C" w:rsidRPr="005508B9" w:rsidRDefault="00B82F5C" w:rsidP="00482D95">
      <w:pPr>
        <w:ind w:firstLineChars="200" w:firstLine="480"/>
        <w:jc w:val="left"/>
      </w:pPr>
      <w:r>
        <w:rPr>
          <w:rFonts w:hint="eastAsia"/>
        </w:rPr>
        <w:t>我们基于上述分析与研究做出了使用气缸的夹取机构，最后设计完成的工程机器人的夹取机构效果如图，两个舵机将跟随夹爪随夹爪机构一同转动。</w:t>
      </w:r>
    </w:p>
    <w:p w14:paraId="4238DF6E" w14:textId="77777777" w:rsidR="00B82F5C" w:rsidRDefault="00B82F5C" w:rsidP="00482D95">
      <w:pPr>
        <w:jc w:val="center"/>
      </w:pPr>
      <w:r>
        <w:rPr>
          <w:noProof/>
        </w:rPr>
        <w:drawing>
          <wp:inline distT="0" distB="0" distL="0" distR="0" wp14:anchorId="2A6E4E82" wp14:editId="64C6A538">
            <wp:extent cx="2025877" cy="2908611"/>
            <wp:effectExtent l="0" t="3175"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5400000">
                      <a:off x="0" y="0"/>
                      <a:ext cx="2109420" cy="3028557"/>
                    </a:xfrm>
                    <a:prstGeom prst="rect">
                      <a:avLst/>
                    </a:prstGeom>
                  </pic:spPr>
                </pic:pic>
              </a:graphicData>
            </a:graphic>
          </wp:inline>
        </w:drawing>
      </w:r>
    </w:p>
    <w:p w14:paraId="1AE0622B" w14:textId="664779AE" w:rsidR="00B82F5C" w:rsidRPr="005508B9" w:rsidRDefault="00B82F5C" w:rsidP="00482D95">
      <w:pPr>
        <w:ind w:firstLineChars="200" w:firstLine="480"/>
        <w:jc w:val="center"/>
      </w:pPr>
      <w:r>
        <w:rPr>
          <w:rFonts w:hint="eastAsia"/>
        </w:rPr>
        <w:t>图</w:t>
      </w:r>
      <w:r>
        <w:rPr>
          <w:rFonts w:hint="eastAsia"/>
        </w:rPr>
        <w:t>5</w:t>
      </w:r>
      <w:r>
        <w:t>-4</w:t>
      </w:r>
      <w:r w:rsidR="00482D95">
        <w:rPr>
          <w:rFonts w:hint="eastAsia"/>
        </w:rPr>
        <w:t>：</w:t>
      </w:r>
      <w:r>
        <w:rPr>
          <w:rFonts w:hint="eastAsia"/>
        </w:rPr>
        <w:t>夹爪打开状态俯视图</w:t>
      </w:r>
    </w:p>
    <w:p w14:paraId="2D22DD72" w14:textId="77777777" w:rsidR="00B82F5C" w:rsidRPr="00016F4F" w:rsidRDefault="00B82F5C" w:rsidP="00482D95">
      <w:pPr>
        <w:jc w:val="center"/>
      </w:pPr>
      <w:r>
        <w:rPr>
          <w:noProof/>
        </w:rPr>
        <w:drawing>
          <wp:inline distT="0" distB="0" distL="0" distR="0" wp14:anchorId="33BD46F0" wp14:editId="7F5726BF">
            <wp:extent cx="2189256" cy="1708969"/>
            <wp:effectExtent l="0" t="0" r="190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7351" r="4753"/>
                    <a:stretch/>
                  </pic:blipFill>
                  <pic:spPr bwMode="auto">
                    <a:xfrm>
                      <a:off x="0" y="0"/>
                      <a:ext cx="2238414" cy="174734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4D766B1E" wp14:editId="52F82FF2">
            <wp:extent cx="2956560" cy="1691292"/>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679" r="3842"/>
                    <a:stretch/>
                  </pic:blipFill>
                  <pic:spPr bwMode="auto">
                    <a:xfrm>
                      <a:off x="0" y="0"/>
                      <a:ext cx="3018693" cy="1726835"/>
                    </a:xfrm>
                    <a:prstGeom prst="rect">
                      <a:avLst/>
                    </a:prstGeom>
                    <a:ln>
                      <a:noFill/>
                    </a:ln>
                    <a:extLst>
                      <a:ext uri="{53640926-AAD7-44D8-BBD7-CCE9431645EC}">
                        <a14:shadowObscured xmlns:a14="http://schemas.microsoft.com/office/drawing/2010/main"/>
                      </a:ext>
                    </a:extLst>
                  </pic:spPr>
                </pic:pic>
              </a:graphicData>
            </a:graphic>
          </wp:inline>
        </w:drawing>
      </w:r>
    </w:p>
    <w:p w14:paraId="6DDBBCFC" w14:textId="2A5095AF" w:rsidR="002F118F" w:rsidRDefault="00B82F5C" w:rsidP="00482D95">
      <w:pPr>
        <w:ind w:firstLineChars="400" w:firstLine="960"/>
        <w:jc w:val="left"/>
      </w:pPr>
      <w:r>
        <w:rPr>
          <w:rFonts w:hint="eastAsia"/>
        </w:rPr>
        <w:t>图</w:t>
      </w:r>
      <w:r>
        <w:rPr>
          <w:rFonts w:hint="eastAsia"/>
        </w:rPr>
        <w:t>5</w:t>
      </w:r>
      <w:r>
        <w:t>-5</w:t>
      </w:r>
      <w:r w:rsidR="00C43874">
        <w:rPr>
          <w:rFonts w:hint="eastAsia"/>
        </w:rPr>
        <w:t>：</w:t>
      </w:r>
      <w:r>
        <w:rPr>
          <w:rFonts w:hint="eastAsia"/>
        </w:rPr>
        <w:t>夹爪夹紧状态轴测图</w:t>
      </w:r>
      <w:r>
        <w:rPr>
          <w:rFonts w:hint="eastAsia"/>
        </w:rPr>
        <w:t xml:space="preserve"> </w:t>
      </w:r>
      <w:r>
        <w:t xml:space="preserve">   </w:t>
      </w:r>
      <w:r w:rsidR="00482D95">
        <w:t xml:space="preserve"> </w:t>
      </w:r>
      <w:r>
        <w:t xml:space="preserve">   </w:t>
      </w:r>
      <w:r w:rsidR="00C43874">
        <w:rPr>
          <w:rFonts w:hint="eastAsia"/>
        </w:rPr>
        <w:t>图</w:t>
      </w:r>
      <w:r>
        <w:rPr>
          <w:rFonts w:hint="eastAsia"/>
        </w:rPr>
        <w:t>5</w:t>
      </w:r>
      <w:r>
        <w:t>-6</w:t>
      </w:r>
      <w:r w:rsidR="00C43874">
        <w:rPr>
          <w:rFonts w:hint="eastAsia"/>
        </w:rPr>
        <w:t>：</w:t>
      </w:r>
      <w:r>
        <w:rPr>
          <w:rFonts w:hint="eastAsia"/>
        </w:rPr>
        <w:t>夹爪打开状态轴测图</w:t>
      </w:r>
    </w:p>
    <w:p w14:paraId="21EDFFA4" w14:textId="317B7154" w:rsidR="002F118F" w:rsidRDefault="002F118F" w:rsidP="00482D95">
      <w:pPr>
        <w:pStyle w:val="10"/>
        <w:numPr>
          <w:ilvl w:val="0"/>
          <w:numId w:val="31"/>
        </w:numPr>
        <w:spacing w:line="360" w:lineRule="auto"/>
      </w:pPr>
      <w:bookmarkStart w:id="34" w:name="_Toc34784165"/>
      <w:r w:rsidRPr="001E056F">
        <w:rPr>
          <w:rFonts w:hint="eastAsia"/>
        </w:rPr>
        <w:t>成本控制</w:t>
      </w:r>
      <w:bookmarkEnd w:id="34"/>
    </w:p>
    <w:p w14:paraId="4B0BF9ED" w14:textId="7D7A1297" w:rsidR="00894DAE" w:rsidRPr="00D6244C" w:rsidRDefault="00894DAE" w:rsidP="00D6244C">
      <w:pPr>
        <w:pStyle w:val="20"/>
        <w:numPr>
          <w:ilvl w:val="1"/>
          <w:numId w:val="31"/>
        </w:numPr>
        <w:spacing w:line="360" w:lineRule="auto"/>
        <w:rPr>
          <w:kern w:val="44"/>
          <w:szCs w:val="36"/>
        </w:rPr>
      </w:pPr>
      <w:bookmarkStart w:id="35" w:name="_Toc34784166"/>
      <w:r w:rsidRPr="00D6244C">
        <w:rPr>
          <w:rFonts w:hint="eastAsia"/>
          <w:kern w:val="44"/>
          <w:szCs w:val="36"/>
        </w:rPr>
        <w:t>成本综述</w:t>
      </w:r>
      <w:bookmarkEnd w:id="35"/>
    </w:p>
    <w:p w14:paraId="257FCD2B" w14:textId="549B1E17" w:rsidR="00894DAE" w:rsidRPr="00E2372B" w:rsidRDefault="00482D95" w:rsidP="00482D95">
      <w:pPr>
        <w:ind w:firstLineChars="200" w:firstLine="480"/>
        <w:rPr>
          <w:rFonts w:ascii="宋体" w:hAnsi="宋体"/>
          <w:szCs w:val="24"/>
        </w:rPr>
      </w:pPr>
      <w:r w:rsidRPr="00482D95">
        <w:rPr>
          <w:rFonts w:ascii="宋体" w:hAnsi="宋体" w:hint="eastAsia"/>
          <w:szCs w:val="24"/>
        </w:rPr>
        <w:t>成本，主要包括经费、人力、设备等部分。成本与经费关系密切，以经费使用方面举例说明。</w:t>
      </w:r>
      <w:r w:rsidR="00894DAE" w:rsidRPr="00E2372B">
        <w:rPr>
          <w:rFonts w:ascii="宋体" w:hAnsi="宋体" w:hint="eastAsia"/>
          <w:szCs w:val="24"/>
        </w:rPr>
        <w:t>目前经费</w:t>
      </w:r>
      <w:r w:rsidR="00C43874">
        <w:rPr>
          <w:rFonts w:ascii="宋体" w:hAnsi="宋体" w:hint="eastAsia"/>
          <w:szCs w:val="24"/>
        </w:rPr>
        <w:t>使用主要分为以下几个</w:t>
      </w:r>
      <w:r w:rsidR="00894DAE" w:rsidRPr="00E2372B">
        <w:rPr>
          <w:rFonts w:ascii="宋体" w:hAnsi="宋体" w:hint="eastAsia"/>
          <w:szCs w:val="24"/>
        </w:rPr>
        <w:t>环节：</w:t>
      </w:r>
    </w:p>
    <w:p w14:paraId="32EEBCD2" w14:textId="77777777" w:rsidR="00894DAE" w:rsidRDefault="00894DAE" w:rsidP="00894DAE">
      <w:r w:rsidRPr="00C94485">
        <w:rPr>
          <w:noProof/>
        </w:rPr>
        <w:lastRenderedPageBreak/>
        <w:drawing>
          <wp:inline distT="0" distB="0" distL="0" distR="0" wp14:anchorId="21406F0B" wp14:editId="5F7183D6">
            <wp:extent cx="6112556" cy="2615988"/>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360" t="19480" r="1613" b="16787"/>
                    <a:stretch/>
                  </pic:blipFill>
                  <pic:spPr bwMode="auto">
                    <a:xfrm>
                      <a:off x="0" y="0"/>
                      <a:ext cx="6147447" cy="2630920"/>
                    </a:xfrm>
                    <a:prstGeom prst="rect">
                      <a:avLst/>
                    </a:prstGeom>
                    <a:ln>
                      <a:noFill/>
                    </a:ln>
                    <a:extLst>
                      <a:ext uri="{53640926-AAD7-44D8-BBD7-CCE9431645EC}">
                        <a14:shadowObscured xmlns:a14="http://schemas.microsoft.com/office/drawing/2010/main"/>
                      </a:ext>
                    </a:extLst>
                  </pic:spPr>
                </pic:pic>
              </a:graphicData>
            </a:graphic>
          </wp:inline>
        </w:drawing>
      </w:r>
    </w:p>
    <w:p w14:paraId="0BCE81BC" w14:textId="7445C53D" w:rsidR="00894DAE" w:rsidRPr="00482D95" w:rsidRDefault="00894DAE" w:rsidP="00894DAE">
      <w:pPr>
        <w:jc w:val="center"/>
        <w:rPr>
          <w:rFonts w:ascii="宋体" w:hAnsi="宋体"/>
          <w:szCs w:val="21"/>
        </w:rPr>
      </w:pPr>
      <w:r w:rsidRPr="00482D95">
        <w:rPr>
          <w:rFonts w:ascii="宋体" w:hAnsi="宋体" w:hint="eastAsia"/>
          <w:szCs w:val="21"/>
        </w:rPr>
        <w:t>图</w:t>
      </w:r>
      <w:r w:rsidRPr="00FA265F">
        <w:t>6</w:t>
      </w:r>
      <w:r w:rsidRPr="00FA265F">
        <w:rPr>
          <w:rFonts w:hint="eastAsia"/>
        </w:rPr>
        <w:t>-</w:t>
      </w:r>
      <w:r w:rsidRPr="00FA265F">
        <w:t>1</w:t>
      </w:r>
      <w:r w:rsidR="00482D95" w:rsidRPr="00482D95">
        <w:rPr>
          <w:rFonts w:ascii="宋体" w:hAnsi="宋体" w:hint="eastAsia"/>
          <w:szCs w:val="21"/>
        </w:rPr>
        <w:t>：</w:t>
      </w:r>
      <w:r w:rsidRPr="00482D95">
        <w:rPr>
          <w:rFonts w:ascii="宋体" w:hAnsi="宋体" w:hint="eastAsia"/>
          <w:szCs w:val="21"/>
        </w:rPr>
        <w:t>经费流程图</w:t>
      </w:r>
    </w:p>
    <w:p w14:paraId="0C53BAAE" w14:textId="1F639543" w:rsidR="00894DAE" w:rsidRPr="00482D95" w:rsidRDefault="00894DAE" w:rsidP="00894DAE">
      <w:pPr>
        <w:pStyle w:val="a6"/>
        <w:ind w:left="480" w:firstLineChars="0" w:firstLine="0"/>
        <w:rPr>
          <w:rFonts w:ascii="宋体" w:hAnsi="宋体"/>
        </w:rPr>
      </w:pPr>
      <w:r w:rsidRPr="00482D95">
        <w:rPr>
          <w:rFonts w:ascii="宋体" w:hAnsi="宋体" w:hint="eastAsia"/>
        </w:rPr>
        <w:t>队内目前主要的经费控制方法如下：</w:t>
      </w:r>
    </w:p>
    <w:p w14:paraId="032D4D3A" w14:textId="77777777" w:rsidR="00894DAE" w:rsidRPr="00482D95" w:rsidRDefault="00894DAE" w:rsidP="00894DAE">
      <w:pPr>
        <w:rPr>
          <w:rFonts w:ascii="宋体" w:hAnsi="宋体"/>
          <w:szCs w:val="24"/>
        </w:rPr>
      </w:pPr>
      <w:r w:rsidRPr="00482D95">
        <w:rPr>
          <w:rFonts w:ascii="宋体" w:hAnsi="宋体" w:hint="eastAsia"/>
          <w:szCs w:val="24"/>
        </w:rPr>
        <w:t>机械部分：</w:t>
      </w:r>
    </w:p>
    <w:p w14:paraId="7BF85D65" w14:textId="77777777" w:rsidR="00894DAE" w:rsidRPr="00482D95" w:rsidRDefault="00894DAE" w:rsidP="00894DAE">
      <w:pPr>
        <w:pStyle w:val="a6"/>
        <w:ind w:left="480" w:firstLineChars="0" w:firstLine="0"/>
        <w:rPr>
          <w:rFonts w:ascii="宋体" w:hAnsi="宋体"/>
        </w:rPr>
      </w:pPr>
      <w:r w:rsidRPr="00482D95">
        <w:rPr>
          <w:rFonts w:ascii="宋体" w:hAnsi="宋体" w:hint="eastAsia"/>
        </w:rPr>
        <w:t>研发环节：</w:t>
      </w:r>
    </w:p>
    <w:p w14:paraId="0223D5CC" w14:textId="77777777" w:rsidR="00894DAE" w:rsidRPr="00482D95" w:rsidRDefault="00894DAE" w:rsidP="00894DAE">
      <w:pPr>
        <w:pStyle w:val="a6"/>
        <w:numPr>
          <w:ilvl w:val="0"/>
          <w:numId w:val="19"/>
        </w:numPr>
        <w:ind w:firstLineChars="0"/>
        <w:rPr>
          <w:rFonts w:ascii="宋体" w:hAnsi="宋体"/>
        </w:rPr>
      </w:pPr>
      <w:r w:rsidRPr="00482D95">
        <w:rPr>
          <w:rFonts w:ascii="宋体" w:hAnsi="宋体" w:hint="eastAsia"/>
        </w:rPr>
        <w:t>部分加工件可用其他实体如板材、铜柱、3D打印件代替，但保证使用强度。</w:t>
      </w:r>
    </w:p>
    <w:p w14:paraId="33CD9F18" w14:textId="40357D6A" w:rsidR="00894DAE" w:rsidRPr="00482D95" w:rsidRDefault="00894DAE" w:rsidP="00894DAE">
      <w:pPr>
        <w:pStyle w:val="a6"/>
        <w:numPr>
          <w:ilvl w:val="0"/>
          <w:numId w:val="19"/>
        </w:numPr>
        <w:ind w:firstLineChars="0"/>
        <w:rPr>
          <w:rFonts w:ascii="宋体" w:hAnsi="宋体"/>
        </w:rPr>
      </w:pPr>
      <w:r w:rsidRPr="00482D95">
        <w:rPr>
          <w:rFonts w:ascii="宋体" w:hAnsi="宋体" w:hint="eastAsia"/>
        </w:rPr>
        <w:t>常用标准件</w:t>
      </w:r>
      <w:r w:rsidR="00072693">
        <w:rPr>
          <w:rFonts w:ascii="宋体" w:hAnsi="宋体" w:hint="eastAsia"/>
        </w:rPr>
        <w:t>，</w:t>
      </w:r>
      <w:r w:rsidRPr="00482D95">
        <w:rPr>
          <w:rFonts w:ascii="宋体" w:hAnsi="宋体" w:hint="eastAsia"/>
        </w:rPr>
        <w:t>统一购买，统一管理</w:t>
      </w:r>
      <w:r w:rsidR="00072693">
        <w:rPr>
          <w:rFonts w:ascii="宋体" w:hAnsi="宋体" w:hint="eastAsia"/>
        </w:rPr>
        <w:t>，</w:t>
      </w:r>
      <w:r w:rsidRPr="00482D95">
        <w:rPr>
          <w:rFonts w:ascii="宋体" w:hAnsi="宋体" w:hint="eastAsia"/>
        </w:rPr>
        <w:t>削减时间成本。</w:t>
      </w:r>
    </w:p>
    <w:p w14:paraId="725D2719" w14:textId="77777777" w:rsidR="00894DAE" w:rsidRPr="00482D95" w:rsidRDefault="00894DAE" w:rsidP="00894DAE">
      <w:pPr>
        <w:pStyle w:val="a6"/>
        <w:numPr>
          <w:ilvl w:val="0"/>
          <w:numId w:val="19"/>
        </w:numPr>
        <w:ind w:firstLineChars="0"/>
        <w:rPr>
          <w:rFonts w:ascii="宋体" w:hAnsi="宋体"/>
        </w:rPr>
      </w:pPr>
      <w:r w:rsidRPr="00482D95">
        <w:rPr>
          <w:rFonts w:ascii="宋体" w:hAnsi="宋体" w:hint="eastAsia"/>
        </w:rPr>
        <w:t>各兵种机构、方案的监管审批皆由机械组组长审核后才可执行。</w:t>
      </w:r>
    </w:p>
    <w:p w14:paraId="7AB1D095" w14:textId="65B81D2E" w:rsidR="00894DAE" w:rsidRPr="00482D95" w:rsidRDefault="00894DAE" w:rsidP="00894DAE">
      <w:pPr>
        <w:pStyle w:val="a6"/>
        <w:numPr>
          <w:ilvl w:val="0"/>
          <w:numId w:val="19"/>
        </w:numPr>
        <w:ind w:firstLineChars="0"/>
        <w:rPr>
          <w:rFonts w:ascii="宋体" w:hAnsi="宋体"/>
        </w:rPr>
      </w:pPr>
      <w:r w:rsidRPr="00482D95">
        <w:rPr>
          <w:rFonts w:ascii="宋体" w:hAnsi="宋体" w:hint="eastAsia"/>
        </w:rPr>
        <w:t>部分工艺利用学校设备自行加工。</w:t>
      </w:r>
    </w:p>
    <w:p w14:paraId="129BD08E" w14:textId="77777777" w:rsidR="00894DAE" w:rsidRPr="00482D95" w:rsidRDefault="00894DAE" w:rsidP="00894DAE">
      <w:pPr>
        <w:pStyle w:val="a6"/>
        <w:ind w:left="480" w:firstLineChars="0" w:firstLine="0"/>
        <w:rPr>
          <w:rFonts w:ascii="宋体" w:hAnsi="宋体"/>
        </w:rPr>
      </w:pPr>
      <w:r w:rsidRPr="00482D95">
        <w:rPr>
          <w:rFonts w:ascii="宋体" w:hAnsi="宋体" w:hint="eastAsia"/>
        </w:rPr>
        <w:t>购买审批环节：</w:t>
      </w:r>
    </w:p>
    <w:p w14:paraId="7E9C84C4" w14:textId="77777777" w:rsidR="00894DAE" w:rsidRPr="00482D95" w:rsidRDefault="00894DAE" w:rsidP="00894DAE">
      <w:pPr>
        <w:pStyle w:val="a6"/>
        <w:numPr>
          <w:ilvl w:val="0"/>
          <w:numId w:val="19"/>
        </w:numPr>
        <w:ind w:firstLineChars="0"/>
        <w:rPr>
          <w:rFonts w:ascii="宋体" w:hAnsi="宋体"/>
        </w:rPr>
      </w:pPr>
      <w:r w:rsidRPr="00482D95">
        <w:rPr>
          <w:rFonts w:ascii="宋体" w:hAnsi="宋体" w:hint="eastAsia"/>
        </w:rPr>
        <w:t>申请者必须确保购买原因的必要性，提供购买链接与价格。</w:t>
      </w:r>
    </w:p>
    <w:p w14:paraId="559E4159" w14:textId="2DD79C4A" w:rsidR="00894DAE" w:rsidRPr="00482D95" w:rsidRDefault="00894DAE" w:rsidP="00894DAE">
      <w:pPr>
        <w:pStyle w:val="a6"/>
        <w:numPr>
          <w:ilvl w:val="0"/>
          <w:numId w:val="19"/>
        </w:numPr>
        <w:ind w:firstLineChars="0"/>
        <w:rPr>
          <w:rFonts w:ascii="宋体" w:hAnsi="宋体"/>
        </w:rPr>
      </w:pPr>
      <w:r w:rsidRPr="00482D95">
        <w:rPr>
          <w:rFonts w:ascii="宋体" w:hAnsi="宋体" w:hint="eastAsia"/>
        </w:rPr>
        <w:t>针对特殊零件，须要求提供设计图进行说明。</w:t>
      </w:r>
    </w:p>
    <w:p w14:paraId="333DCDC6" w14:textId="5F191F6D" w:rsidR="00894DAE" w:rsidRDefault="00894DAE" w:rsidP="00894DAE">
      <w:pPr>
        <w:pStyle w:val="a6"/>
        <w:numPr>
          <w:ilvl w:val="0"/>
          <w:numId w:val="19"/>
        </w:numPr>
        <w:ind w:firstLineChars="0"/>
      </w:pPr>
      <w:r>
        <w:rPr>
          <w:rFonts w:hint="eastAsia"/>
        </w:rPr>
        <w:t>针对加工件，保证图纸的规范性与加工工艺的必要性。各种参数必须标注完整，不可遗漏。</w:t>
      </w:r>
    </w:p>
    <w:p w14:paraId="650BE19F" w14:textId="1099FAC3" w:rsidR="00894DAE" w:rsidRDefault="00072693" w:rsidP="00894DAE">
      <w:pPr>
        <w:pStyle w:val="a6"/>
        <w:numPr>
          <w:ilvl w:val="0"/>
          <w:numId w:val="19"/>
        </w:numPr>
        <w:ind w:firstLineChars="0"/>
      </w:pPr>
      <w:r>
        <w:rPr>
          <w:rFonts w:hint="eastAsia"/>
        </w:rPr>
        <w:t>对</w:t>
      </w:r>
      <w:r w:rsidR="00894DAE">
        <w:rPr>
          <w:rFonts w:hint="eastAsia"/>
        </w:rPr>
        <w:t>上述申请综合必要性、价位及现有经费统计表审批经费申请，确保及时回复，保证研发进度。</w:t>
      </w:r>
    </w:p>
    <w:p w14:paraId="13DB6F8D" w14:textId="77777777" w:rsidR="00894DAE" w:rsidRDefault="00894DAE" w:rsidP="00894DAE">
      <w:pPr>
        <w:pStyle w:val="a6"/>
        <w:numPr>
          <w:ilvl w:val="0"/>
          <w:numId w:val="19"/>
        </w:numPr>
        <w:ind w:firstLineChars="0"/>
      </w:pPr>
      <w:r>
        <w:rPr>
          <w:rFonts w:hint="eastAsia"/>
        </w:rPr>
        <w:t>对于不合理的请求，可交由申请人或机械组组长修改方案。</w:t>
      </w:r>
    </w:p>
    <w:p w14:paraId="64531F14" w14:textId="77777777" w:rsidR="00894DAE" w:rsidRPr="00E2372B" w:rsidRDefault="00894DAE" w:rsidP="00894DAE">
      <w:pPr>
        <w:rPr>
          <w:rFonts w:ascii="宋体" w:hAnsi="宋体"/>
          <w:szCs w:val="24"/>
        </w:rPr>
      </w:pPr>
      <w:r w:rsidRPr="00E2372B">
        <w:rPr>
          <w:rFonts w:ascii="宋体" w:hAnsi="宋体" w:hint="eastAsia"/>
          <w:szCs w:val="24"/>
        </w:rPr>
        <w:t>电控、硬件、视觉部分：</w:t>
      </w:r>
    </w:p>
    <w:p w14:paraId="63DC3E92" w14:textId="610E5B1E" w:rsidR="00894DAE" w:rsidRPr="00E2372B" w:rsidRDefault="00894DAE" w:rsidP="00482D95">
      <w:pPr>
        <w:ind w:firstLineChars="200" w:firstLine="480"/>
        <w:rPr>
          <w:rFonts w:ascii="宋体" w:hAnsi="宋体"/>
          <w:szCs w:val="24"/>
        </w:rPr>
      </w:pPr>
      <w:r w:rsidRPr="00E2372B">
        <w:rPr>
          <w:rFonts w:ascii="宋体" w:hAnsi="宋体" w:hint="eastAsia"/>
          <w:szCs w:val="24"/>
        </w:rPr>
        <w:t>由于电控、</w:t>
      </w:r>
      <w:r w:rsidR="00072693">
        <w:rPr>
          <w:rFonts w:ascii="宋体" w:hAnsi="宋体" w:hint="eastAsia"/>
          <w:szCs w:val="24"/>
        </w:rPr>
        <w:t>硬件</w:t>
      </w:r>
      <w:r w:rsidRPr="00E2372B">
        <w:rPr>
          <w:rFonts w:ascii="宋体" w:hAnsi="宋体" w:hint="eastAsia"/>
          <w:szCs w:val="24"/>
        </w:rPr>
        <w:t>部分所占比例较小，除了电机、元器件等设备并无过多成本削减空间。</w:t>
      </w:r>
      <w:r w:rsidRPr="00E2372B">
        <w:rPr>
          <w:rFonts w:ascii="宋体" w:hAnsi="宋体" w:hint="eastAsia"/>
          <w:szCs w:val="24"/>
        </w:rPr>
        <w:lastRenderedPageBreak/>
        <w:t>保证方案通过审核、且总经费在预算内即可。</w:t>
      </w:r>
    </w:p>
    <w:p w14:paraId="6411D2C7" w14:textId="3C8CDAEA" w:rsidR="00894DAE" w:rsidRPr="00C43874" w:rsidRDefault="00894DAE" w:rsidP="00482D95">
      <w:pPr>
        <w:ind w:firstLineChars="200" w:firstLine="480"/>
        <w:rPr>
          <w:rFonts w:ascii="宋体" w:hAnsi="宋体"/>
          <w:szCs w:val="24"/>
        </w:rPr>
      </w:pPr>
      <w:r w:rsidRPr="00E2372B">
        <w:rPr>
          <w:rFonts w:ascii="宋体" w:hAnsi="宋体" w:hint="eastAsia"/>
          <w:szCs w:val="24"/>
        </w:rPr>
        <w:t>视觉的相机、运算设备等数额较大，由视觉组长选择方案</w:t>
      </w:r>
      <w:r w:rsidR="001646BD">
        <w:rPr>
          <w:rFonts w:ascii="宋体" w:hAnsi="宋体" w:hint="eastAsia"/>
          <w:szCs w:val="24"/>
        </w:rPr>
        <w:t>后</w:t>
      </w:r>
      <w:r w:rsidRPr="00E2372B">
        <w:rPr>
          <w:rFonts w:ascii="宋体" w:hAnsi="宋体" w:hint="eastAsia"/>
          <w:szCs w:val="24"/>
        </w:rPr>
        <w:t>进行申请，</w:t>
      </w:r>
      <w:r w:rsidR="001646BD">
        <w:rPr>
          <w:rFonts w:ascii="宋体" w:hAnsi="宋体" w:hint="eastAsia"/>
          <w:szCs w:val="24"/>
        </w:rPr>
        <w:t>再</w:t>
      </w:r>
      <w:r w:rsidRPr="00E2372B">
        <w:rPr>
          <w:rFonts w:ascii="宋体" w:hAnsi="宋体" w:hint="eastAsia"/>
          <w:szCs w:val="24"/>
        </w:rPr>
        <w:t>批复</w:t>
      </w:r>
      <w:r w:rsidR="001646BD">
        <w:rPr>
          <w:rFonts w:ascii="宋体" w:hAnsi="宋体" w:hint="eastAsia"/>
          <w:szCs w:val="24"/>
        </w:rPr>
        <w:t>购买</w:t>
      </w:r>
      <w:r w:rsidRPr="00E2372B">
        <w:rPr>
          <w:rFonts w:ascii="宋体" w:hAnsi="宋体" w:hint="eastAsia"/>
          <w:szCs w:val="24"/>
        </w:rPr>
        <w:t>。</w:t>
      </w:r>
    </w:p>
    <w:p w14:paraId="1ACFFD67" w14:textId="67442B2A" w:rsidR="00894DAE" w:rsidRPr="00D6244C" w:rsidRDefault="00C43874" w:rsidP="00D6244C">
      <w:pPr>
        <w:pStyle w:val="20"/>
        <w:numPr>
          <w:ilvl w:val="1"/>
          <w:numId w:val="31"/>
        </w:numPr>
        <w:spacing w:line="360" w:lineRule="auto"/>
        <w:rPr>
          <w:kern w:val="44"/>
          <w:szCs w:val="36"/>
        </w:rPr>
      </w:pPr>
      <w:bookmarkStart w:id="36" w:name="_Toc34784167"/>
      <w:r w:rsidRPr="00D6244C">
        <w:rPr>
          <w:rFonts w:hint="eastAsia"/>
          <w:kern w:val="44"/>
          <w:szCs w:val="36"/>
        </w:rPr>
        <w:t>具体案例</w:t>
      </w:r>
      <w:bookmarkEnd w:id="36"/>
    </w:p>
    <w:p w14:paraId="38391B7B" w14:textId="26939D25" w:rsidR="00894DAE" w:rsidRPr="00E2372B" w:rsidRDefault="00894DAE" w:rsidP="00482D95">
      <w:pPr>
        <w:ind w:firstLineChars="200" w:firstLine="480"/>
        <w:rPr>
          <w:rFonts w:ascii="宋体" w:hAnsi="宋体"/>
          <w:szCs w:val="24"/>
        </w:rPr>
      </w:pPr>
      <w:r w:rsidRPr="00E2372B">
        <w:rPr>
          <w:rFonts w:ascii="宋体" w:hAnsi="宋体" w:hint="eastAsia"/>
          <w:szCs w:val="24"/>
        </w:rPr>
        <w:t>以空中机器人上机臂碳管的固定问题作为案例：</w:t>
      </w:r>
    </w:p>
    <w:p w14:paraId="01E006F8" w14:textId="77777777" w:rsidR="00894DAE" w:rsidRDefault="00894DAE" w:rsidP="00894DAE">
      <w:pPr>
        <w:jc w:val="center"/>
        <w:rPr>
          <w:szCs w:val="21"/>
        </w:rPr>
      </w:pPr>
      <w:r w:rsidRPr="00846A2C">
        <w:rPr>
          <w:noProof/>
        </w:rPr>
        <w:drawing>
          <wp:inline distT="0" distB="0" distL="0" distR="0" wp14:anchorId="0EFB90CC" wp14:editId="69067A8F">
            <wp:extent cx="3528947" cy="3031067"/>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50221" cy="3049339"/>
                    </a:xfrm>
                    <a:prstGeom prst="rect">
                      <a:avLst/>
                    </a:prstGeom>
                  </pic:spPr>
                </pic:pic>
              </a:graphicData>
            </a:graphic>
          </wp:inline>
        </w:drawing>
      </w:r>
    </w:p>
    <w:p w14:paraId="0A77FDF0" w14:textId="5293B531" w:rsidR="00894DAE" w:rsidRDefault="00894DAE" w:rsidP="00894DAE">
      <w:pPr>
        <w:jc w:val="center"/>
        <w:rPr>
          <w:szCs w:val="21"/>
        </w:rPr>
      </w:pPr>
      <w:r w:rsidRPr="00C14650">
        <w:rPr>
          <w:rFonts w:hint="eastAsia"/>
          <w:szCs w:val="21"/>
        </w:rPr>
        <w:t>图</w:t>
      </w:r>
      <w:r>
        <w:rPr>
          <w:szCs w:val="21"/>
        </w:rPr>
        <w:t>6</w:t>
      </w:r>
      <w:r w:rsidRPr="00C14650">
        <w:rPr>
          <w:rFonts w:hint="eastAsia"/>
          <w:szCs w:val="21"/>
        </w:rPr>
        <w:t>-</w:t>
      </w:r>
      <w:r w:rsidR="00C71AD9">
        <w:rPr>
          <w:rFonts w:hint="eastAsia"/>
          <w:szCs w:val="21"/>
        </w:rPr>
        <w:t>2</w:t>
      </w:r>
      <w:r w:rsidR="00482D95">
        <w:rPr>
          <w:rFonts w:hint="eastAsia"/>
          <w:szCs w:val="21"/>
        </w:rPr>
        <w:t>：</w:t>
      </w:r>
      <w:r>
        <w:rPr>
          <w:rFonts w:hint="eastAsia"/>
          <w:szCs w:val="21"/>
        </w:rPr>
        <w:t>机架俯视图</w:t>
      </w:r>
    </w:p>
    <w:p w14:paraId="38558940" w14:textId="77777777" w:rsidR="00894DAE" w:rsidRDefault="00894DAE" w:rsidP="00894DAE">
      <w:pPr>
        <w:jc w:val="center"/>
        <w:rPr>
          <w:szCs w:val="21"/>
        </w:rPr>
      </w:pPr>
      <w:r w:rsidRPr="00846A2C">
        <w:rPr>
          <w:noProof/>
        </w:rPr>
        <w:drawing>
          <wp:inline distT="0" distB="0" distL="0" distR="0" wp14:anchorId="52AB5023" wp14:editId="69B15195">
            <wp:extent cx="3488267" cy="2947795"/>
            <wp:effectExtent l="0" t="0" r="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48031" cy="2998299"/>
                    </a:xfrm>
                    <a:prstGeom prst="rect">
                      <a:avLst/>
                    </a:prstGeom>
                  </pic:spPr>
                </pic:pic>
              </a:graphicData>
            </a:graphic>
          </wp:inline>
        </w:drawing>
      </w:r>
    </w:p>
    <w:p w14:paraId="60169CD5" w14:textId="606F1753" w:rsidR="00894DAE" w:rsidRPr="00482D95" w:rsidRDefault="00894DAE" w:rsidP="00482D95">
      <w:pPr>
        <w:jc w:val="center"/>
      </w:pPr>
      <w:r w:rsidRPr="00C14650">
        <w:rPr>
          <w:rFonts w:hint="eastAsia"/>
          <w:szCs w:val="21"/>
        </w:rPr>
        <w:t>图</w:t>
      </w:r>
      <w:r>
        <w:rPr>
          <w:szCs w:val="21"/>
        </w:rPr>
        <w:t>6</w:t>
      </w:r>
      <w:r w:rsidRPr="00C14650">
        <w:rPr>
          <w:rFonts w:hint="eastAsia"/>
          <w:szCs w:val="21"/>
        </w:rPr>
        <w:t>-</w:t>
      </w:r>
      <w:r w:rsidR="00C71AD9">
        <w:rPr>
          <w:rFonts w:hint="eastAsia"/>
          <w:szCs w:val="21"/>
        </w:rPr>
        <w:t>3</w:t>
      </w:r>
      <w:r w:rsidR="00482D95">
        <w:rPr>
          <w:rFonts w:hint="eastAsia"/>
          <w:szCs w:val="21"/>
        </w:rPr>
        <w:t>：</w:t>
      </w:r>
      <w:r>
        <w:rPr>
          <w:rFonts w:hint="eastAsia"/>
        </w:rPr>
        <w:t>机臂碳管固定处</w:t>
      </w:r>
    </w:p>
    <w:p w14:paraId="5E8B7CFB" w14:textId="7ABF5B70" w:rsidR="00894DAE" w:rsidRPr="00E2372B" w:rsidRDefault="00894DAE" w:rsidP="00894DAE">
      <w:pPr>
        <w:ind w:firstLine="482"/>
        <w:rPr>
          <w:rFonts w:ascii="宋体" w:hAnsi="宋体"/>
          <w:szCs w:val="24"/>
        </w:rPr>
      </w:pPr>
      <w:r w:rsidRPr="00E2372B">
        <w:rPr>
          <w:rFonts w:ascii="宋体" w:hAnsi="宋体" w:hint="eastAsia"/>
          <w:szCs w:val="24"/>
        </w:rPr>
        <w:t>机臂碳管固定处要求构件兼顾强度与精度</w:t>
      </w:r>
      <w:r w:rsidR="00E97175">
        <w:rPr>
          <w:rFonts w:ascii="宋体" w:hAnsi="宋体" w:hint="eastAsia"/>
          <w:szCs w:val="24"/>
        </w:rPr>
        <w:t>（图6-2、6-3）</w:t>
      </w:r>
      <w:r w:rsidRPr="00E2372B">
        <w:rPr>
          <w:rFonts w:ascii="宋体" w:hAnsi="宋体" w:hint="eastAsia"/>
          <w:szCs w:val="24"/>
        </w:rPr>
        <w:t>，原计划以机加工方式加工。</w:t>
      </w:r>
      <w:r w:rsidRPr="00E2372B">
        <w:rPr>
          <w:rFonts w:ascii="宋体" w:hAnsi="宋体" w:hint="eastAsia"/>
          <w:szCs w:val="24"/>
        </w:rPr>
        <w:lastRenderedPageBreak/>
        <w:t>经与机加工厂家报价后，在满足必要工艺的条件下，仍然价格昂贵。</w:t>
      </w:r>
      <w:r w:rsidR="00E97175">
        <w:rPr>
          <w:rFonts w:ascii="宋体" w:hAnsi="宋体" w:hint="eastAsia"/>
          <w:szCs w:val="24"/>
        </w:rPr>
        <w:t>加工件设计图</w:t>
      </w:r>
      <w:r w:rsidRPr="00E2372B">
        <w:rPr>
          <w:rFonts w:ascii="宋体" w:hAnsi="宋体" w:hint="eastAsia"/>
          <w:szCs w:val="24"/>
        </w:rPr>
        <w:t>如图</w:t>
      </w:r>
      <w:r w:rsidR="00E97175">
        <w:rPr>
          <w:rFonts w:ascii="宋体" w:hAnsi="宋体" w:hint="eastAsia"/>
          <w:szCs w:val="24"/>
        </w:rPr>
        <w:t>6-4</w:t>
      </w:r>
      <w:r w:rsidRPr="00E2372B">
        <w:rPr>
          <w:rFonts w:ascii="宋体" w:hAnsi="宋体" w:hint="eastAsia"/>
          <w:szCs w:val="24"/>
        </w:rPr>
        <w:t>所示。</w:t>
      </w:r>
    </w:p>
    <w:p w14:paraId="28468EB7" w14:textId="7ECA8ACD" w:rsidR="00894DAE" w:rsidRPr="00E2372B" w:rsidRDefault="00894DAE" w:rsidP="00894DAE">
      <w:pPr>
        <w:ind w:firstLine="482"/>
        <w:rPr>
          <w:rFonts w:ascii="宋体" w:hAnsi="宋体"/>
          <w:szCs w:val="24"/>
        </w:rPr>
      </w:pPr>
      <w:r w:rsidRPr="00E2372B">
        <w:rPr>
          <w:rFonts w:ascii="宋体" w:hAnsi="宋体" w:hint="eastAsia"/>
          <w:szCs w:val="24"/>
        </w:rPr>
        <w:t>经过对方案的重新构思，现有的构成方式如图</w:t>
      </w:r>
      <w:r w:rsidR="00E97175">
        <w:rPr>
          <w:rFonts w:ascii="宋体" w:hAnsi="宋体" w:hint="eastAsia"/>
          <w:szCs w:val="24"/>
        </w:rPr>
        <w:t>6-5</w:t>
      </w:r>
      <w:r w:rsidRPr="00E2372B">
        <w:rPr>
          <w:rFonts w:ascii="宋体" w:hAnsi="宋体" w:hint="eastAsia"/>
          <w:szCs w:val="24"/>
        </w:rPr>
        <w:t>。右边零件仍为机加工，而左边的定位零件为标准件，价格较低，且能保证强度。</w:t>
      </w:r>
    </w:p>
    <w:p w14:paraId="35DDBAAD" w14:textId="77777777" w:rsidR="00894DAE" w:rsidRDefault="00894DAE" w:rsidP="00894DAE">
      <w:pPr>
        <w:jc w:val="center"/>
      </w:pPr>
      <w:r>
        <w:rPr>
          <w:rFonts w:hint="eastAsia"/>
          <w:noProof/>
        </w:rPr>
        <w:drawing>
          <wp:inline distT="0" distB="0" distL="0" distR="0" wp14:anchorId="357A22DE" wp14:editId="577EC57D">
            <wp:extent cx="3471333" cy="2656633"/>
            <wp:effectExtent l="0" t="0" r="0" b="0"/>
            <wp:docPr id="21" name="图片 21" descr="../Downloads/Snipaste_2020-03-04_20-19-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nipaste_2020-03-04_20-19-41.jpg"/>
                    <pic:cNvPicPr>
                      <a:picLocks noChangeAspect="1" noChangeArrowheads="1"/>
                    </pic:cNvPicPr>
                  </pic:nvPicPr>
                  <pic:blipFill rotWithShape="1">
                    <a:blip r:embed="rId40">
                      <a:extLst>
                        <a:ext uri="{28A0092B-C50C-407E-A947-70E740481C1C}">
                          <a14:useLocalDpi xmlns:a14="http://schemas.microsoft.com/office/drawing/2010/main" val="0"/>
                        </a:ext>
                      </a:extLst>
                    </a:blip>
                    <a:srcRect l="482" t="5106"/>
                    <a:stretch/>
                  </pic:blipFill>
                  <pic:spPr bwMode="auto">
                    <a:xfrm>
                      <a:off x="0" y="0"/>
                      <a:ext cx="3474349" cy="2658941"/>
                    </a:xfrm>
                    <a:prstGeom prst="rect">
                      <a:avLst/>
                    </a:prstGeom>
                    <a:noFill/>
                    <a:ln>
                      <a:noFill/>
                    </a:ln>
                    <a:extLst>
                      <a:ext uri="{53640926-AAD7-44D8-BBD7-CCE9431645EC}">
                        <a14:shadowObscured xmlns:a14="http://schemas.microsoft.com/office/drawing/2010/main"/>
                      </a:ext>
                    </a:extLst>
                  </pic:spPr>
                </pic:pic>
              </a:graphicData>
            </a:graphic>
          </wp:inline>
        </w:drawing>
      </w:r>
    </w:p>
    <w:p w14:paraId="164F6188" w14:textId="356B2307" w:rsidR="00894DAE" w:rsidRDefault="00894DAE" w:rsidP="00894DAE">
      <w:pPr>
        <w:jc w:val="center"/>
      </w:pPr>
      <w:r w:rsidRPr="00C14650">
        <w:rPr>
          <w:rFonts w:hint="eastAsia"/>
          <w:szCs w:val="21"/>
        </w:rPr>
        <w:t>图</w:t>
      </w:r>
      <w:r>
        <w:rPr>
          <w:szCs w:val="21"/>
        </w:rPr>
        <w:t>6</w:t>
      </w:r>
      <w:r w:rsidRPr="00C14650">
        <w:rPr>
          <w:rFonts w:hint="eastAsia"/>
          <w:szCs w:val="21"/>
        </w:rPr>
        <w:t>-</w:t>
      </w:r>
      <w:r w:rsidR="00C71AD9">
        <w:rPr>
          <w:rFonts w:hint="eastAsia"/>
          <w:szCs w:val="21"/>
        </w:rPr>
        <w:t>4</w:t>
      </w:r>
      <w:r w:rsidR="00482D95">
        <w:rPr>
          <w:rFonts w:hint="eastAsia"/>
          <w:szCs w:val="21"/>
        </w:rPr>
        <w:t>：</w:t>
      </w:r>
      <w:r>
        <w:rPr>
          <w:rFonts w:hint="eastAsia"/>
          <w:szCs w:val="21"/>
        </w:rPr>
        <w:t>原</w:t>
      </w:r>
      <w:r>
        <w:rPr>
          <w:rFonts w:hint="eastAsia"/>
        </w:rPr>
        <w:t>机臂碳管固定件</w:t>
      </w:r>
    </w:p>
    <w:p w14:paraId="1E7CBC22" w14:textId="261F0BD4" w:rsidR="002F118F" w:rsidRPr="00420758" w:rsidRDefault="00894DAE" w:rsidP="00482D95">
      <w:pPr>
        <w:jc w:val="center"/>
      </w:pPr>
      <w:r>
        <w:rPr>
          <w:rFonts w:hint="eastAsia"/>
          <w:noProof/>
        </w:rPr>
        <mc:AlternateContent>
          <mc:Choice Requires="wpg">
            <w:drawing>
              <wp:anchor distT="0" distB="0" distL="114300" distR="114300" simplePos="0" relativeHeight="251662336" behindDoc="0" locked="0" layoutInCell="1" allowOverlap="1" wp14:anchorId="57DA9606" wp14:editId="77BA4057">
                <wp:simplePos x="0" y="0"/>
                <wp:positionH relativeFrom="column">
                  <wp:posOffset>0</wp:posOffset>
                </wp:positionH>
                <wp:positionV relativeFrom="paragraph">
                  <wp:posOffset>76200</wp:posOffset>
                </wp:positionV>
                <wp:extent cx="5902325" cy="2905125"/>
                <wp:effectExtent l="0" t="0" r="0" b="0"/>
                <wp:wrapThrough wrapText="bothSides">
                  <wp:wrapPolygon edited="0">
                    <wp:start x="0" y="0"/>
                    <wp:lineTo x="0" y="21340"/>
                    <wp:lineTo x="10876" y="21340"/>
                    <wp:lineTo x="21472" y="21340"/>
                    <wp:lineTo x="21472" y="0"/>
                    <wp:lineTo x="10597" y="0"/>
                    <wp:lineTo x="0" y="0"/>
                  </wp:wrapPolygon>
                </wp:wrapThrough>
                <wp:docPr id="15" name="组 15"/>
                <wp:cNvGraphicFramePr/>
                <a:graphic xmlns:a="http://schemas.openxmlformats.org/drawingml/2006/main">
                  <a:graphicData uri="http://schemas.microsoft.com/office/word/2010/wordprocessingGroup">
                    <wpg:wgp>
                      <wpg:cNvGrpSpPr/>
                      <wpg:grpSpPr>
                        <a:xfrm>
                          <a:off x="0" y="0"/>
                          <a:ext cx="5902325" cy="2905125"/>
                          <a:chOff x="0" y="0"/>
                          <a:chExt cx="5902325" cy="2905125"/>
                        </a:xfrm>
                      </wpg:grpSpPr>
                      <pic:pic xmlns:pic="http://schemas.openxmlformats.org/drawingml/2006/picture">
                        <pic:nvPicPr>
                          <pic:cNvPr id="16" name="图片 16" descr="../Downloads/Snipaste_2020-03-04_20-14-50.jpg"/>
                          <pic:cNvPicPr>
                            <a:picLocks/>
                          </pic:cNvPicPr>
                        </pic:nvPicPr>
                        <pic:blipFill rotWithShape="1">
                          <a:blip r:embed="rId41">
                            <a:extLst>
                              <a:ext uri="{28A0092B-C50C-407E-A947-70E740481C1C}">
                                <a14:useLocalDpi xmlns:a14="http://schemas.microsoft.com/office/drawing/2010/main" val="0"/>
                              </a:ext>
                            </a:extLst>
                          </a:blip>
                          <a:srcRect l="22500" t="10558" r="20250" b="11175"/>
                          <a:stretch/>
                        </pic:blipFill>
                        <pic:spPr bwMode="auto">
                          <a:xfrm>
                            <a:off x="0" y="0"/>
                            <a:ext cx="2879725" cy="28797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 name="图片 17" descr="../Downloads/Snipaste_2020-03-04_20-20-15.jpg"/>
                          <pic:cNvPicPr>
                            <a:picLocks/>
                          </pic:cNvPicPr>
                        </pic:nvPicPr>
                        <pic:blipFill rotWithShape="1">
                          <a:blip r:embed="rId42">
                            <a:extLst>
                              <a:ext uri="{28A0092B-C50C-407E-A947-70E740481C1C}">
                                <a14:useLocalDpi xmlns:a14="http://schemas.microsoft.com/office/drawing/2010/main" val="0"/>
                              </a:ext>
                            </a:extLst>
                          </a:blip>
                          <a:srcRect l="23614" t="8184" r="21687" b="8898"/>
                          <a:stretch/>
                        </pic:blipFill>
                        <pic:spPr bwMode="auto">
                          <a:xfrm>
                            <a:off x="3022600" y="25400"/>
                            <a:ext cx="2879725" cy="287972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mv="urn:schemas-microsoft-com:mac:vml" xmlns:mo="http://schemas.microsoft.com/office/mac/office/2008/main">
            <w:pict>
              <v:group w14:anchorId="657C3F02" id="组 15" o:spid="_x0000_s1026" style="position:absolute;left:0;text-align:left;margin-left:0;margin-top:6pt;width:464.75pt;height:228.75pt;z-index:251662336" coordsize="5902325,290512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gtZCplQMAACALAAAOAAAAZHJzL2Uyb0RvYy54bWzsVl+L2zgQfy/cdxB+&#10;dyw7duyYzZbdJF0K/bN0W/pYFFmOdbUtISnxLse9FY77DPdRDvptjn6NG8lO2E0C3bZwULiHODMj&#10;azTzm5mfdfb0tqnRlinNRTvzwhH2EGupKHi7nnnv3j7zMw9pQ9qC1KJlM++Oae/p+S9PzjqZs0hU&#10;oi6YQuCk1XknZ15ljMyDQNOKNUSPhGQtLJZCNcSAqtZBoUgH3ps6iDCeBJ1QhVSCMq3BuugXvXPn&#10;vywZNa/LUjOD6pkHsRn3VO65ss/g/Izka0VkxekQBvmOKBrCWzh072pBDEEbxY9cNZwqoUVpRlQ0&#10;gShLTpnLAbIJ8UE2V0pspMtlnXdruYcJoD3A6bvd0lfba4V4AbVLPNSSBmr05e9PCDSAppPrHN64&#10;UvJGXqvBsO41m+1tqRr7D3mgWwfq3R5UdmsQBWMyxdE4AucU1qIpTkJQHOy0gtoc7aPV8is7g93B&#10;gY1vH47kNIffgBJIRyh9vZtgl9ko5g1Omkf5aIj6uJE+FFQSw1e85ubONSeUzgbVbq85vVa9cg/w&#10;yQ7wf/76/OXPP1AIhoJpCu05GgUL0bW1IIUOblouiTbsQ4Qj7OOxj2MQ/TD2Ezz6Va4tmvYc67o/&#10;iFggXgj6UcNS8HDNqQ9CWtVcPuN1jZQw77mpbioioQ1C19B2cUAD4jpouxOA9i29EHTTsNY4GALF&#10;agBGtLriUntI5axZMWg59bzoD4FeeaGN7STbNW5ufouyC4yn0aU/T/Dcj3G69C+mceqneJnGOM7C&#10;eTj/3YYYxvlGM8iW1AvJh1jBehTtySEZ6AQChfFzY4y2xJGFhc4FtPt3IYLJQmJj1Yq+AYKx1BJF&#10;Ce7pJcRJApwHWEG1ErABzYRhmA49r41ihla7suyg7wuoYcjQqnspCoCfbIxwFXjMkEVZOk33QzYo&#10;fQK77VJpc8VEg6wA2EPkzj3ZQl79q7tXbHKtsC0BdpLX7QMDINBbTlUtGU9iqNrEv7hYpH4cLzL/&#10;8hKk+Xw5jcfhJE6W+6rpihSie73SFEau+PHC9UlAVA8LZtvfIjtMAqg92iAMZ4J01CwnWvvgywO7&#10;/juuSA+5AgzfwBWWLpKfnSsi16+nuu7n4orxJIzdVSQLMxAsVYSTDAoKVJFl06z/Ov44U4xxFE0s&#10;LdkPbxKD5MbZUqz9MP/PGXBn+wbOcLcNuIY5dhmujPaed18H+f7F9vxfAAAA//8DAFBLAwQUAAYA&#10;CAAAACEALXNLCMMAAACnAQAAGQAAAGRycy9fcmVscy9lMm9Eb2MueG1sLnJlbHO8kMsKwjAQRfeC&#10;/xBmb9N2ISKmbkRwK/oBQzJNo82DJIr+vQFBFAR3LmeGe+5hVuubHdmVYjLeCWiqGhg56ZVxWsDx&#10;sJ0tgKWMTuHoHQm4U4J1N52s9jRiLqE0mJBYobgkYMg5LDlPciCLqfKBXLn0PlrMZYyaB5Rn1MTb&#10;up7z+M6A7oPJdkpA3KkG2OEeSvNvtu97I2nj5cWSy18quLGluwAxasoCLCmDz2VTnQJp4N8l2v9I&#10;tC8J/vHe7gEAAP//AwBQSwMEFAAGAAgAAAAhALJLo1LeAAAABwEAAA8AAABkcnMvZG93bnJldi54&#10;bWxMj09Lw0AQxe+C32EZwZvdJNpiYzalFPVUBFtBvE2TaRKanQ3ZbZJ+e8eTPc2fN7z3m2w12VYN&#10;1PvGsYF4FoEiLlzZcGXga//28AzKB+QSW8dk4EIeVvntTYZp6Ub+pGEXKiUm7FM0UIfQpVr7oiaL&#10;fuY6YtGOrrcYZOwrXfY4irltdRJFC22xYUmosaNNTcVpd7YG3kcc14/x67A9HTeXn/3843sbkzH3&#10;d9P6BVSgKfwfwx++oEMuTAd35tKr1oA8EmSbSBV1mSznoA4GnhbS6DzT1/z5LwAAAP//AwBQSwME&#10;CgAAAAAAAAAhAJ4Okp8rfgAAK34AABUAAABkcnMvbWVkaWEvaW1hZ2UxLmpwZWf/2P/gABBKRklG&#10;AAEBAQB4AHgAAP/+ABRTb2Z0d2FyZTogU25pcGFzdGX/2wBDAAMCAgMCAgMDAwMEAwMEBQgFBQQE&#10;BQoHBwYIDAoMDAsKCwsNDhIQDQ4RDgsLEBYQERMUFRUVDA8XGBYUGBIUFRT/2wBDAQMEBAUEBQkF&#10;BQkUDQsNFBQUFBQUFBQUFBQUFBQUFBQUFBQUFBQUFBQUFBQUFBQUFBQUFBQUFBQUFBQUFBQUFBT/&#10;wAARCAJHA08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KKKKACiiigAooooAKKKKACiiigAooooAKKKKACiiigAooooAKKKKACiiigAoooo&#10;AKKKKACiiigAooooAKKKKACiiigAooooAKKKKACiiigAooooAKKKKACiiigAooooAKKKKACiikJo&#10;AGNNoooAKKKKACgnFBOKbQICc0UUUDCkJxQTim0C3CiikJp2ACabRQTimAE4ptFITimICabRSE0A&#10;ITSHiimk5oACc0hNBOKbVCCmk5NBOaaTigAJptLTSc0AJTSaUmmk4pgBOKbQTmmk0wAnNNJxSk4p&#10;lMAppOaUmmk4oACcU2gnNITTAQmkoppOaYgJzSE4oppOaYgJzQTijpTSc0ABOaSimk5oACcmiikJ&#10;qtgEJpKKKACmk5oJzSUAFFFNJzQIKKKKAPRaKKK4jYKKKKACiiigAooooAKKKKACiiigAooooAKK&#10;KKACiiigAooooAKKKKACiiigAooooAKKKKACiiigAooooAKKKKACiiigAooooAKKKKACiiigAooo&#10;oAKKKKACiiigAopCaSgAJpKKKACiignFABSE0hOaKBBRRSE4oAWmk0E5pKACikJxSE5qtg3AnNJR&#10;SE0ABNJRTSaYhSabRTSc0ABNJQTimk5pgBOaQnFBNNpiCmk5oJzSE4oACcU2jNNJzQAE5ppNBOKb&#10;TADxTSc0E5pCaYCE0lHSmk5pgBOaaTQTTaAAnFNJzQTmkJxQAE4ptFITVCAmkpOlITmmICc0h4oJ&#10;xTSc0ABOaSimk5oACc0UUhNPYAJptFFMAppOaCc0lABRRSE5oEITmiiigApCcUE4ptAtz0iiiiuI&#10;3CiiigAooooAKKKKACiiigAooooAKKKKACiiigAooooAKKKKACiiigAooooAKKKKACiiigAooooA&#10;KKKKACiiigAooooAKKKKACiiigAooooAKKKKACikJxSE5oAUnFITmkooAKKKKACignFNJzQIUmko&#10;ooGFFITikJzQIUmm0UE4p2AKQmkJzSUw9QoJxSE0lAATmk6UE4ptMQpOaQnFITikoACc0hOKQmkp&#10;gHWmk0E0hOKYgppOaCc00mgAJpKQmkJzQAE5ppOKCabTAKaTmgnNITTACaaTQeKaTmmAE5ppNBNN&#10;JoAWmE5pSc00mgAJptFITmqEBOabnFBOKaTmmICc0E4pCcUlAATmkPFBOKaTmgAJzRRTSc0wAmko&#10;oJxTAKaTmgnNJQAUUU0nNAgJzRRRQGwUhOKCcU2gW4UUUUDPSKKKK4jYKKKKACiiigAooooAKKKK&#10;ACiiigAooooAKKKKACiiigAooooAKKKKACiiigAooooAKKKKACiiigAooooAKKKKACiiigAooooA&#10;KKKM4oAKKTdSZoAXdSE5pKKACiiigAooJxTSc0CHE4ppOaKKBhRRTS1AhaQtSUUAFFITSE5pgKWp&#10;tFIWpgKTimk5opCaYhaaTSE5pCcUALSE0hOaQnFABSE5pCc0hNMQE4pCc0lITTACcUlITimk5oAU&#10;mmk4oJptAATmkJpCc0hOKYATimk5oJppNMAJpCcUhOKbTAUnNNJoJppOKAAnFNJzQTmkJoACabRT&#10;Sc1RIE5pCcUE4ptMAJzSE4oJxTaACgnFITikoAKQ8UE4ppOaoBSc0lFITigAJxSUlFABRQTimk5o&#10;FuBOaKKKA2CkJxQTim0C3CiiigYUhOKCcU2mkI9LooorhNwooooAKKKKACiiigAooooAKKKKACii&#10;igAooooAKKKKACiiigAooooAKKKKACiiigAooooAKKKKACiiigAooooAKKM4pN1AC0hNJmkoAUmk&#10;oooAKKKM0AFFIWpM0AOJppOaKKBBRSZxSFqAHU0tSUUAFFITSE5pgKTSE5pKCaYBSE0hOaTOKBCk&#10;5pCcUhakpgKTmkzikLU2gBS1JSFqSmApNNoLU2mIUnNITikLU0mgBSc0hOKQmmk4oAUmmlqCc00m&#10;mApOKaTmkpCc0ABNNJoJxTSc1QCk5ppOKCaaTigANNJzQTmkJoACcU2g00nNMAJpCcUE4pvWmSBO&#10;aQmgmm0wCkJpCaSgApCaCaSiwBSE4oJxTaoAooppNACk02iigAoJxQTim9aBbgeaKKKACkJxQTim&#10;0C3CiiigYUhOKUnFNppCEoooqij0uiiivPNQooooAKKKKACiiigAooooAKKKKACiiigAooooAKKK&#10;KACiiigAooooAKKKKACiiigAooooAKKKTNAC0U3dRQAu6kyaSigAooooAKKM0hagBaMim5zRQAu6&#10;koooEFFJupM0ALnFJupKM4p2AKKQtSZoAUtSE5pKQtTAWkJpM5pCcUCFJzSZxSFqSmApakpC1ITm&#10;gBSaTOaQnFNJzTAcTTSc0hOKQmgQpOKQnNITimk5pgKTikJpM4ppOaAFJpCaQnFNJzQApakJpC1Q&#10;Xl5Bp9pNdXU8dtbQI0ks0zhEjQDLMxPAAAJJNMCYnNITisXwr428PeO9M/tHw1r2meIdO3mP7XpV&#10;5HdRbh1XfGSMj0zWuTTAUmmk0ZzTScUwFJppOaQmkJoAUnFNpCcUhOaAAmkJxSE02nYQpOaaTQTT&#10;ScUxC00mgnNITimAU0nNBOaQnFABTSc0E5pKdgFppNBOaSmAUUE4ppOaAAnNJRRQIKCcUE4ptAbh&#10;RRRQAUh4paaTmgW4hOaKKKBhRRTSc0xbgTmkooqhhRnFFNJzS3Fuem0UUVwG4UUUUAFFFFABRRRQ&#10;AUUUUAFFFFABRRRQAUUUUAFFFFABRRRQAUUUUAFFFJuoAWim7qKAFyKTdSUUALmkoooAKKKTdQAt&#10;FIWpKAF3UmaKKBBRSZxSbqAHUhOKbmigBS1JRmk3U7ALSZpM5pKYClqSk3UmaAHE4pC1JSbqYhaQ&#10;nFJk0maAF3UlIWppNADi1JnNNLUhOaYDicU0mkJxSZosIUnFJmkJxTSaYDicU0mkJxSE0AKTikJp&#10;pOKo63runeG9LudT1bULXStNtl3z3l7MsMMS+rOxAUe5NAF4mkJzXi3/AA1R4d8S3b2Xw50LxD8W&#10;LtZXgafwrY7tOjkAyN+oTtFa4PqsrH2NTJ4Z+P8A8RSDeat4Y+D+lOsbiHS4jr+rjn50aWZYraIk&#10;ekUwHqaV0Ox6xqmq2WiafcX+oXcFhY26GSa5uZVjiiUdWZmIAHua8j/4ao8JeIb2Ww8AWOufFXUI&#10;p1t5B4NsDc2cbkEjffyGOzQcd5s+1bOlfsd/Ds31tqPi+HVPijq9uXaO98d37amibuuy1bFrHjsU&#10;hUik/ao+E3ib4mfDbRfDXhBo4tJi1OD+2dFhuzYfb9MCOjW6SIPlUM0TmPKh1jKFgDgrmGkeD+KP&#10;2rNZu9UOkax8QPA3wpmlUxNpWgRT+NvEVvMsmGSSO1QW9u+0HhlnAz37UdH1z4MeKPEH2nxB4P8A&#10;jH8cL6GaW5iuvFnh67vLOIlefK0/ZDbIMDjbbA5x6cZWraR4i8N+Ghbaf8EPGOg2ulSxwf2VpmkW&#10;0qkyGUkwrayujKChLMpwN6f3q7f4P+J/iRoTT6jYfBbxU3kxyfNrtzY6TBlULDc0s5kCk4G4RNjO&#10;T0NEtOty5RUdnc6HTfC37MvxK8Vabo9r4Tf4aeOpInubFItGvvBmrMWwG8qZUtzOwLA7FaQdTgjN&#10;djJ8E/i14Et3/wCEI+K6eKLaKERwaP8AEfTVuizbgT/p9p5MqnGRukjmPqD1HjfiH9ofS/HfjDR7&#10;jxj4gsPEEnhu/j1i18AfCSKfxA8twhiNub7UjHHCphkEjeXmJSShLHYA3Y638f8A4z+OGkh8PeG9&#10;B+GOms0sf27xBN/bGp7cfI620DJbxnP96eUf7J7kYyewKEpbI6qf4yeOPBdwYvH3wg8QWNp5/kjW&#10;vBsg8RWRXnMjRxKl2q/W2Ndr8PPij4V+K+iSat4T1mDWbOKU283lhkkt5QATHLG4DxuAQdrqDyOK&#10;+atZ+Ex8fSed8R/FniL4jktFIbDWLwQ6WJEGAy2FssVuep++jnnknknpP2XNNHhf4w/FrQLW3Sw0&#10;OGz0O902xgQRwW8ciXcbrEg+VFMlu7YUAbmY9SSduSUVeRc6ThHmZ9ME5pCaQnNNJxSOcXNNJoJz&#10;TSaoQpOKaTmimlqBCk4puc0U0mmApOKbRSE0ABOKSikJpgBOKaTmiimAUhOKCabQAUUUUCCkJoJp&#10;KACiiigLhRRTSaCQJpKKKCtgoopCaZIhNJRRVFBRRSE0hbiE5oooplHptFFFeeahRRRQAUUUUAFF&#10;FFABRRRQAUUUUAFFFFABRRmk3UALRSbqTNADqTcKbRQA7dSZNJRQAUUUUAFFGRSbqAFopuTRQAu6&#10;jcaSigQUUmaTdQA6kzSZNJQA7dSZpKTdTsAtFN3UlADt1JmkzikLUwFoJxTSc0maBDt1JTd1BOaY&#10;Ck4pN1Jmk3UALSE0hNITQApNITSZpuadgHbqTNN3UhNMQ4tSE5ppakJoAXNITTSax/FXjLQfA2kP&#10;qviTXNO8PaWjBGvdVu47aBWPQF3IUE4PegDZJxSE5rxGP9p2Dxpbn/hVngfxR8T3dHMWoWdn/Zuk&#10;llOMG+vDFG494RL9DV238A/HP4gTeZ4i8ZaF8MNJZ8/2Z4OtP7T1ExleVe+vEESsD3S1Ps3SldDs&#10;emeJPFOjeDdIm1XX9XsdD0uHHm3upXKW8Meem53IUfia8o/4ah0vxY7W/wAMfCviT4q3G6WJbzQr&#10;MQaSsiDOG1G5MVuQcjmJ5DzwpyM9J4W/ZE+GeganBrGraPP498SRIFGveN7uTWbsENuDJ55aOEg/&#10;88UQe1ez1PMOx4FH4P8Ajr4/2Sap4k8OfCfTmeGT7F4dtjrmp7dv7xGu7lI7eM5OOLaUccMcZOjo&#10;H7H3w1sb631PxJp158StegQomrePLx9YlQFt37uKXMEOD08qNMV7ZVXVNVstD064v9RvLfT7C3Qy&#10;TXV1KscUSjqzMxAA9zSuMniiSCJIokWONFCqiDAUDoAOwp9eBa/+2z8OLe6ey8ItqvxQ1FJVhaLw&#10;XZ/bLZGYZBe9ZktFHrmbI9ODXn+r/Gv44+P7Z00+08NfCaymiwJJN2varG2/r/yytoyVHpOOfypQ&#10;lLZFxhKWyPri6uobG2mubmaO3t4UMkk0rBURQMlmJ4AAGSTXhPiX9tv4YaZezad4avdQ+JmrxMiv&#10;ZeB7M6iibu73QK2seO4eZSPSvC7/AOC2leLb9L/x7qutfEy+SZ54/wDhLL03NpC7ABvKslCWsY4/&#10;hiGOOeBXdWNjbaZaRWtnbxWlrCuyOCBAiIPQKOAPpW6oPqzojh39pkGu/HX43+PFaLRNI8OfCrTZ&#10;FdftWpSHXNVU5+VliQx20Zx2LzAe9cXqPwZtPGdwLr4heIvEHxMuPOW4EHiS/LaekgGPksIhHage&#10;xiP1r0Kit404x6HRGlCPQq6XpNjoenwWGm2dvp9jAuyK1tYliijX0VVAAH0q1RRWhqFc78KtSnsP&#10;2utYsN7C21XwNBOUzwz2l/KufwF9+tdFXLaXq66J+1R8NV8pD/a+ha7phkI5BDWNyv6Wz9fU1nU+&#10;Ewr/AMNn1EWpCcUhakzWB5IE5pCcUhakpgBOaQnFBam0AKTmkJxSE0lAATmikJxTSc0wFJpKKQmm&#10;AvSmk5opKACiikJxQK4ucU0nNFFABRRRQK4UUUhNAgJptFFBWwUUUHigkQnAptL1pKooKKKCcUC3&#10;EJpKKKYwooppNAHp9FFFeebBRRmk3UALRSbqTcaAHUU3NJQA/NJkU2igB26k3UlFAC5NFJRQAUUU&#10;ZFABRSbqN1AC0U3JooAdkUm6kooEGTRSUZoAWim7qMmgB1JuFNooAXdSZpMijdTsAtFNyaSmA4mk&#10;3UmRSbqAFozTcmkzQIdupM0m6kyaYDqTdTSaTdQA7JpM03JpCaAHbqTNN3UhNOwDs0m6m5FJuosI&#10;cTSZppPrSFqYDs0maaTXM+OviZ4R+GOmpqHi7xNpPhmzcsI5tVvY7cSkDJVN5G9v9lcn2oA6bdSE&#10;14kv7Rmr+NiI/hf8L/E/jWN1jdNZ1SE6BpDIxwWWe7VZZAOv7mGTParh+Enxj+IP/I4fEuz8D6ZI&#10;JEk0f4d2QNwVP3c6leK7ZHcx28R9CKV0Ox6J4x8eeG/h7pJ1TxRr+meHNNDbPtmrXkdtFu7KGcgE&#10;8dOteYW/7Sc3jqE/8Ku+Hvin4hJJD5sGrvajR9Hf59h/0u88syAcnMEc3Tp1x2ngb9lv4ZeAdZXX&#10;bXwxFq/icMkh8R+IppNV1MyKMBxc3LPIh74QqM9AMCvVqnmHY8CPwy+NXj+aQeJ/H+k/DzSGklX+&#10;zPAVn9rvXiZcKG1G9TAYc8x2qH0YcY3vCP7J/wAMfCusw67P4fbxX4njWMDxB4uu5dZvwyDhkluW&#10;fyj7RBB6AV6/Wb4i8S6R4Q0e41bXtVstE0q3G6a+1G4S3giGcZZ3IUfiaVxmlRXztrP7b/gy7ke2&#10;+H+j6/8AFK7DSxC48PWYj01ZEGcNf3BjgYHPWJpD7HjPD6z8VPjn49kwmpeHfhVpbNFIItHh/trV&#10;MY+dGuLhEt0yT2t5MY4Y9TUYSlsi4wlLZH1nreu6b4Z0m51TWNQtdK0y1TzJ72+nWGGJf7zuxAUe&#10;5NeE63+294AknmtPA9rrXxSv45GgP/CKWW+xVwMjdfzGO12+6ysfY14kvwJ8M6lf22peK21L4h6x&#10;bhhHqHjO/k1Ro8tu/dxSEwxc9PLjXFegxxpDGqIoRFAVVUYAA6ACt40P5mdEcO/tMytX+L/x3+IS&#10;4t5fDnwj01wjBLNP7d1ZSD8ymWVUto8j0ilx6muTn+BugeINRj1Lxreat8StTid3juPGN619HFu6&#10;iO2wtvGPTZEuK9DoreNOMeh0RpQjshkEEVrBHBBGkMMahEjjUKqqBgAAdAB2p9FFaGoUUUUAFFFF&#10;ABRRRQAVxfiiSz0r4x/BPV7kurx+JrjT1Zf+njSr5ACPeQRV2lee/GSyV4vAmpNKsI0rxtoFyXc4&#10;AV9Qht25/wB2duvbNTP4WZVVeDPrcmmk5oJxTSc1znjik4pCc0lIWoAUnFNJzRSE4p2AWmlqQnNF&#10;MAopCaQnNAATSUUUCCikJpM5oDcUmkoooDYKKKKCQopCcUhOaB2AmkoooAKKKCcUCCmk5oJzSVSR&#10;SQUUUE4piYE4ptBOaKQ0FFFITimAE02iigD07JpKKK882CiijNABRRkUm6gBaKTcaTJoAdRkU2ig&#10;B2RSbqSigQu40mTRSZoAWik3Ck3UAOopuTSUAOyKN1Nop2AXdSZNJuFG6iwC0U3JpKAHZFG6m5xS&#10;bhTAdk0lJupMmgB2aTdTc0bqBDt1JnNN3UhNMB2aTdSZFJuoAdk0mabk0hNADt1Jk03dSZNOwDia&#10;QtTcikLUWEOyaTIppNJupgO3UhNN3VxfxH+NHgX4RWi3HjLxZpXh7zFLwwXlyqzzgHGIoRmSU57I&#10;pNAHa7qQmvFrf44+MfHrmP4cfCfXtRtTIEXXvGLf8I9ppUrlZVWVXu5F6fdtsH1qWL4GfFHx/GH+&#10;IXxYn0S1kRd+g/Da1GmxqwbOGvpvNuXBHBMfkfQUrodjt/iF8WvBfwn05b7xj4p0rw3buGMX9o3a&#10;RPNtGSI0J3SN/soCfauHT48eI/GuwfDX4WeI/E9s7w7db8RL/wAI7phjkXd5itdL9pkAGOY7Zwc8&#10;Hpnu/h5+zr8N/hZqkuq+HPCVjb67K7yS67eF73U5C4w+68nZ52BHYvjk+pr0ep5h2Pn+P4M/Fv4g&#10;QH/hO/imnhWzliKSaL8NrJbYg78gnULoSzMcYBMSQH+vY+AP2Z/hp8NtYbW9I8LW1x4kd/Mk8Rax&#10;JJqWqO5GCxu7hnlGfQMB7V6fWD4z8feGfhzpB1XxX4h0vw1pgbZ9s1e8jtYi3ZQzkAnjp1qRm9RX&#10;zfrH7beh6tat/wAK18H+JPiRK8XmQ30dr/ZWlk79pBu7zy946nMEc388cPrPjj43/EGVxqPi3Sfh&#10;xpLPIBp/g60F5etEy4VXvrtCoYc8x2yH0PTGkYSlsjSNOUtkfV/izxn4f8BaO+reJtd03w7pSMEe&#10;+1a8jtYFY9AXkIUE4PevCNd/bh8M3ytD8OPDHiP4n3TK/lXem2n2LSt6nGGvrry42HvCJfYGvI9K&#10;+BvhGz1mPW9Ts7jxb4kVVH9u+KruTVb3K9Csk7N5f0jCj0Fd9W0aH8zOiOH/AJmY2r/EX46fEBmF&#10;z4h0H4YaW0gYWnhm1/tPUfKI5Rry6URK3ult9DXL2PwJ8Kf2pDrGvQXnjnxBGoUax4vvJNVuVwcg&#10;p5xZIsH/AJ5Kg9q9BoreNOMdkdEacY7IKKKK0NAooooAKKKKACiiigAooooAKKKKACiiigAry39q&#10;CCeT4DeLrm2B8/ToI9UXAzj7LNHcZ/8AIVepVx3xm0yTW/g/4606FS8t3oV9boo6lnt3UD9aUtUy&#10;ZK6aPqGkLVyXwk8SSeMfhT4L16ZzLLqmi2V87sclmlgRyT/31XWVzHiBSZxSFqSqAUtSUUhagBSc&#10;U0nNJRQIKKKQtQFxc4pCaSigAooooFcKKKTdQIWmlqQnNFAwooooAKKKaTTEKTik60lFMoKKKCcU&#10;xATimk5oJzRQOwUUUhOKAAnFNoooAKKKCcUCuembqTJoorzzbQM0UmRRuoAWim7qMmgB1FMzRQA7&#10;Io3U2inYBd1GTTcijdRYBaKbuoyaAHUmRTaKYDt1JupNwpN1ADsmkpuTRQA7NJupuaN1Ah26kzTd&#10;1Jk0wHZxRuFNzSbqAHbqTJpu6jNADs0m6m5FJuoAdupCabk0madgHbhRupu6kyaLCHE0mRTSaTdT&#10;AdupCabmvPviL+0B8O/hRdR2XifxZp9hqspQRaREzXOoTbvu+XaRB5nz/soaAPQt1JmvB9c+Ovjz&#10;WNPku/C3w3PhnRsSKfFHxR1BNBsomX7rfZQJLpgeweOHPqOtcdbav4T8a3I/4WN+1poF2plSVvDv&#10;gbXrLQLIYGHiaZJpL11JPUXCZ/ujsrodj3D4ifHHwD8J9qeLPFul6NeSIHh0+WcPe3AJ2jybZMyy&#10;nPZFY1yR+MHxB8cTSW/w8+EurfZ/Mlh/t7x9KdAslIX5JFt2SS8kUnsYI8/3hyR33we+EXwx+HOk&#10;R3vw68PaFY295Fg6vpipNPeoW3Zku8tJP83d3bp7V6LU8w7HgSfAT4ieOnWX4hfFzULS0bypDoPw&#10;9tv7Et1ZR8ytds0t26n1SSLP90dB3Xw2/Z7+HHwhla48JeDtM0rUH3eZqhi8+/m3dfMupS00mcn7&#10;zmvQ65P4g/FrwV8J7BL3xn4r0fwxbyKzRHVb2OBptoyRGrENI3+yoJOQAMmpGdZRXzVrP7aA1iTy&#10;Phx8OvEXjEFoiNW1hDoGltG4yXWS5T7Q+OPuW7A9j0zwGs618aPiPD5fiX4iW/g3T5Y2SXS/h/Y+&#10;RIfmyM39z5kucYGYkhNaKnKWyNI05S2R9X+PPiX4S+F2kjVPGHibSfDGnsSEuNWvY7ZZGAyVTeRu&#10;bH8K5J9K8L1b9t2y1wbPhl4B8R+PgwR49Vu4v7E0llJwSJ7pRK+P+mUMgPY15r4a+DPg7wtrMmtW&#10;+jJfeIZX8yXXdXlkv9RkcjBY3M7PJz6Bse1drW8aH8zOiOH/AJmc9rfif42fEbzE1zx1YeAdLfzE&#10;bTPAlpvuWQ/d3X90rNuHrFDEfQ1k6J8F/COj60uuTaY2veJAUY6/4huJNT1DcowGFxcM7p9EKj0A&#10;4rt6K3jCMdkdEacY7IKKKKs0CiiigAorJ8TeLtD8F6cdQ8QazYaHYhtv2nUblII93pucgZ9q5LS/&#10;ipqnjyLf8OvAPiTxrA8PnRao9uNL0yQbtvy3N2Y/M5HWFZP0NJyS3JlOMd2eh0Vztr4A+PGvyWrm&#10;z8BeDLVxmVbq8u9ZuI/bYkdsmfpIR71YuP2bvitdSl2+N1naqcfJZeDYVA+nmXMh/Mmo9ojB4iCN&#10;qiscfsz/ABKjtHVPjjPJdF1ZZLjwrZsgAByu1WUkHIJ+bPyjBHOfJ/jXf/Hr4A3FvqV5F4W8aeBk&#10;Cm712y0i7t5rXAy5uYkuJTEmAcSokijq4TgFe0QLEQZ7hRXgOh/tS3qWS3XiDwJfvYyFPJ1Xwndx&#10;6xazKRy4UeXNt/3Y2+vr6d4C+L3g74mm4j8N69b6hdW+TPYurQXcIBAy8EgWRRkgZKgZq1OMtmbR&#10;nGWzOwoooqiwooooAKKKKACiiigApskaTRsjqHRgVZWGQQeoIp1FAFr9jzWzrn7L3wzlZQr2uiQa&#10;cwH962H2c/jmI17DXiX7H81rF8IrzSbUEJo/ifXrAqewGqXLoP8AviRK9sJrmWx4bVm0LSE0mc0l&#10;MQuc0lFBNAgpC1ITmigAJzRRRQK4UUUhagNxaTdTc0UBYCc0UUUBcKKKQmmIWkLUhOaSnYdhc0lF&#10;FMYUUE4ppOaBbik0lFFAwooppNACk4ptFFABRRSE4oFuBOKSkooHsel5opu6jJrgNR1FNzSUwHZF&#10;G6m5oyKAHbqTJpu6jdQA6kpuTRQA7IpNwpuRRuoEO3UmTTd1GTTAdSZpuaTIoAfuFJupu6k3GgB+&#10;TSZpuaTIoAdkUbqZuo3UWAduNJmmk0mRTsA/IpN1M3UbjRYQ7JpCabn3pN1MB+6k3GmbqQn3oAeT&#10;SbqbkUm6gB26kJppPvSbqAKXiHxBYeFdA1PWtUn+y6ZpttLeXU+xn8uGNC7ttUEnCqTgAk44FfN/&#10;hz9r3V/jX4huvDPwv0DRNJ1uPfGT8Rdch0+6SRSM7dLgMt3INpz+8EA688GvozxHosHibw/qej3e&#10;fsuoWstpLjrskQq36E14/wDArwD4L+Nf7Jfwig8W+GtI8V2kfhTT4gmq2Udx5MotI45TGWBKNuUj&#10;cpBGByCKluw0a0X7NvifxnN5/wATPivr+twF2f8AsHwlnw7pgVlwYmMLtdyr/v3GD6c143+0R4cs&#10;v2dLzQdB8DaMPhJ8OdQsp5de8beGNMBvp5VOEtZr0K724+bzPOkyzldqupBDevL+zTe+DIyfhh8T&#10;PFvgMLGsUWlXd3/bukoA24gW175joDyMQyxdas/8J38dPAdxt1/wLoPxK0nziP7R8FX/APZ1+kIH&#10;3msL1zGzH0W7P0qU9blrRnw7q8PwLuNZkv8A+2vCviW4uGeeTUtb1mLVbmRwoaRmmuJJHyFwW54H&#10;Wvf/AIN+OPglpj3vh3UdH0rW7w2MN8ul6T4ak1aR7eURNE6xW8EhZWWaN1wOVYN93Jrorv8Aawm8&#10;eTTS+AfgrdXd9FcXVhd6t43kttKgtLiPMUsZWP7RPKyyK8bgIoypG/uOe1Rfiv8AEJV/4TD4nXOi&#10;WJEbf2H8Prf+yIEK9VN2zSXTA99skYP90cVrySnqka8kqmqRs6FqHw7+BvxBj+Il9Y6P+z14curG&#10;eGfw3evBaX2vjMfkTfYLeZkBVjMcCI3HCDcoeSOun1j9su+19vJ+G/wz13xChkCDWfEx/sHTtpGR&#10;IolVrp16Hi35HevPvCHwj8HeBLyS90Xw9Z2upyljLqkqme+mLfe8y5kLSvn/AGmNddWsaH8zN44f&#10;+ZnLate/GH4ixOPFnxMbwzZTRhX0f4fWgsApDZ5vZvNuG44JjMP0qDwr8IfB/gzVZtV0zQoP7bnd&#10;5JdZvWe81CVm4bddTM8rZ9C+OvrXYUVvGEY7I6IwjHZBRRRVlhRRRQAUUUUAFFFcTc+MtV8Z+Kbv&#10;wb8OLa11nxLaDOo6le7jpWi+gupEILStyFgjy5xlvLT56TaW5MpKKuzY8Z+O9B+HukrqXiDUo9Ot&#10;XlWCIMrPJPK33Y4o0BeRz2RAWODxxVDQ/Cfxa+LSpJbWSfCPw5Jtdb7WIo73W50OxhstATDbE/Ou&#10;ZmkYd4ga9K+E/wCzjovw71ZfE+sX1x418fPG0cniXVlAaBGHzRWkI+S1i5Pyp8xydzPXrhNYObex&#10;588Q3pHQ8r+Hn7Mvw/8Ah1exaqmlN4k8UIyufE/iV/7Q1MuOAVmkH7oY42xBF4Hy16puppNG6osc&#10;rd9xSaTdTSaTdQIcTmkzSE5ppOKYHy38a/2WLnRRL4m+EOn2dld+bJdan4QBWC01QsF3PAfu29xh&#10;RjpGxJ3AEl6+fTo3hf4rWkWoTWEi6jp87QFpFez1PS7mM/PCzKVlglRuq5HryCCf0m3V83/tO/AW&#10;81SWb4k+ArLd43s4lXU9LiwqeIbNB/qnH/PzGuTDL148tsqw25Sj1RSZ4Nonjzx/8Kynnz3PxJ8M&#10;IAJILny01m1QAZaOQBUuv4jscK54w7HivdPAXxF8PfEzQxqvhzUotQtQxjlQApLbyDrHLG2Gjcd1&#10;YA9+hFeMeHtbsvFOiWeq6fJ5lpdJvXIwynoyMP4XVgVZTyrKQeQaytX8J3VrrDeJvCl3H4f8YpGE&#10;XUBHviukGP3N1HwJYyBjJ+ZOqEEVUKrjozrhWcdJao+n6K84+EfxmtfiMLnSdRtDoPjPTkDahokz&#10;7iFJwJ4G482Fj0cdCcMAeK9HrsTTV0d6akroKKKKYwooooAKKKKAM/8AZUtE0e7+L2lrKHMPjWW6&#10;CA/dW40+xuP/AEKR/wAjXvFfPH7Pdvcad8evjPbyZFveW+hapECP78Nzbsf/ACTH5V9Dk1zni1NJ&#10;tBQTim5zRQZgTmiiigLhRSE4pC1AtxaQtSUUBYCc0UUUBcKKKQtTELSE0mc0lOw7Ck5pKKKYwoop&#10;C1AC0hakzmigLBRRRQAUhOKC1NoAUnNJRRQAUUU0nNAtxSabRRQPYKKKCcUEno+6jcaZuoya4jYd&#10;k0UzJoyKAHZFG4UzIo3UAO3UbjTNxoyaAHZNGaYTRkUAOyKN1M3UbjTsA7caCaZn3pMiiwD8ik3U&#10;3dSbqLCH7qTNNyaTPvTAdmjdTN1JuoAfuozTM0maAH5pN1M3UbjQA7caQn3ppPvSbhQA7dRupm6k&#10;z70APJ96TIpmRRupgO3Uham5pMigB24UbqZupCfenYB+fevJP2NNLbw98ANL0KR1kfRNX1vSCVOQ&#10;BbatdwqP++Yx+GK9X3CvIP2U0urBfi9pNzuH9n/EPVjErdo7lYL4Y9j9rJ/HNRIaPdaKKKzKPij4&#10;bWM+j+M/jFpk4YfZvHmpTIGzwlykN4PwP2nP413lcrJcXFt+098btNl4gkudH1WIY7S6bFbk/nZ/&#10;pXVV6NPWCPTpO8EFFFFaGoUUUUAFFFFABRRRQAUUV59N4e1r9ojxHd+FdFvZNJ8AafM1v4j8QWc4&#10;E93KpIk022IOUbjEsnBUHavJJCk+VETmoK7F0hfEH7RGsXmj+DNSl0DwNZTNaax4xt1/f3Lg4e20&#10;1jld45V7gghCfkDMMr9LeAvh/wCHPhd4YtfD3hXSYNG0e2yUt4Mncx+87sxLO7HkuxLMeSSav+Hv&#10;D2meEtCsNG0axg0zSrCFbe1s7VAkcMajAVQOgrQ3VzN3d2eTOo6jux26kzTcmkJoMx26kyabupMm&#10;gB2aTdTaTdQA7OaSm5NFFgF3UhOaQnFJupgfH/7Tfw8h+EHjNPiPpMEdp4S1+5S18T28ZKx2l9Iw&#10;WDUsfdVXO2GYgrlmic7jvNYBjr7N8R+HtO8XaBqWiaxaR3+lalbSWl3ay52yxOpV1OOcEEjiviDS&#10;NF1LwN4k8Q+AdavLjUtR8OTILfUbncZL/T5gXtLhmKqGfAeFyM5kt5DnkVhONtS0zO8Y+EpNejtL&#10;7TbttI8TaXIbjSdXiGXtZccgj+KJwNskZ4ZTg8gEesfB74px/EzQbhbu3XS/FGlSC11nSN2WtZsZ&#10;DLnlopB88b9GHGcqwHIGOuQ8Wwan4U1ez8eeGbVrrXtKj8m6sokBfVNPLhprX/fGN8ZHIdcdHYF0&#10;58j8jopVOR+R9OUVm+GvEmmeMPD+n63o15Hf6VqEC3Ftcx5xIjDIODgg+oIBByCARWlXeekFFFFA&#10;BRRRQBynw5vZ7H9rnU7PDC21TwNDKD2L2t/IP0F7+tfSNfNNvqg0b9qP4afIo/tXRdd0wvjknNlc&#10;qM/S2c4+tfS1YPdnkV9KjCikzikJpHPuKTikLUlFAwooooFcKKTIpCadgHZpC1Nop2HYWkoopgFF&#10;BOKQtQAtIWpKKAsGc0UUUAFFITikJzQApOKaTmiigAooooC4UE4pCabQIUnNJRRQMKKKQmgkCaSi&#10;igZ6Hk0ZNMzSZFcdjUeTRkUzdSbqLCH7qNxpm40mfenYB+TSZphajdQA/cKTdTd1Jk0APyaQn3pm&#10;fek3CgB+4UbqZupMmgB+6jNMz70m6gB+6k3UzdRk0AP3UmfemZ96TcKYD91Jupu6kzQA/JpN3vTN&#10;1JuosA/dSbqbuNJu96dgHk+9Jupm4Um6gB+6kJ96Zn3pN1MB+4Um6mbqCfegBxPvSbhTd1JuoAdu&#10;ryP4H6pPH+0D8f8ARZGPlLqOjavGp9J9LhgJ/Oxx+Fesk+9eT+ENRh039sPxnpiwqkmreB9HvjIO&#10;rNb32oxsT+FxGP8AgIqJbDR7rRRRWRR8m/Ey4i039sDW7NYAjat4I0u7Mo43tb31/G31O2eIfgK1&#10;6h/aFtLTTP2m/hzqLOVudV8La1p+McMYbnT5kH5STH8Kmrvo/AejRfuBRRRWxuFFFFABRRRQAUUV&#10;y3xL8dx/D3wrLqK2janqc8sdjpelQuFl1C9lYJDbx57sxGSM7VDNjCmhu2om7K7Mjxjf614/8VQ/&#10;DLwVdvZa5dwrc61rcXTQtOYlTKD/AM/MmCkKdc7pDhUyfpfwN4K0X4b+ENJ8MeHbGPTdF0uBbe2t&#10;ohwFHUk9WZiSzMeWZiSSSTXL/A74YzfC/wAEQ22q3Fvqni2/Y3uvaxDGFN5duSxwcBjHGCIog33Y&#10;40GBivQs1zN8zueRVqOpK/QdmkLU3NJupGQ7JpKbk0U7ALuo3U0nFJuosA6kzim5opgKWpM5opN1&#10;AC0ZpuaSgB26vmr9sPwv/YZ8NfFO0gBfQpf7L1wog3SaVcyKpc4UsfInEUoA6IZv7xr6TrL8VeGr&#10;Dxn4X1jw/qkZm0zVrOawuo1OC8UqFHGe2VY0mrqwXsfJ72vtUL2xFUfgtBeX3w+ttN1V0k1/w7cT&#10;+HtU2OX/ANJtJDCzEnrvCLJ9JBXWz6Q6Z4rjNTgvhBqZ+GXxLuPA8jlPDviQT6pocRzttbtfnu7V&#10;OThXDGdRwARNjtX0BXgXxS8H6hrnhsT6MAniTSLiPVtHdjhRdwnciNyBtkG6Js8bZGr1/wABeM7D&#10;4ieDNG8S6YW+xanbJcIj/fjJHzRt6MrZUjsVNdtGV1Z9DvoTuuV9DeoooroOkKKKKAOG8YzWulfF&#10;v4LatOCHTxNNYKw9LjS75APxcR19O5zXyv8AGq0Q2XgnU3kEQ0nxpoN0XPZX1CGBv/HZ2/DNfU9Y&#10;y+I8vEq07hRRRUnJcKKQtSZp2CwpakJzSUUxhRRQTimFwopN1JQApakzmiigAoopM0ALRTd1JnNA&#10;DiaQmkooAKKKKACikJxSE0AKTikJzSUUBYKKKKBXCiimk5oEKTSUUUDCiikJxQI73Io3UzdRurkN&#10;R+6kyaZn3pMigB+fejIpm6k3UAP3UbqZk0hNAD8+9Jupm6jdTAfupN1M3Gkz70APzQTTNwpN1FgH&#10;7qN1M3Gk3e9OwD8mkLUzcKTdQA/dRupm40hb3oAfn3pN1M3UbqYDt1GaZmkyKAH596TdTN1G6gB2&#10;6kLe9MJ96N1ADtwo3UzdSE+9ADyfek3CmbqN1OwDt1Jn3ppNJkUWFcdkV5PfxWelftheBr53ZbrW&#10;PBmt6cB2YwXmmzIP++ZJj+Feq7q8i+J+mPH+0F8A9cEipHHq+raS4J5In0m5mA/76s1/SpktBp6n&#10;0DRRRWBZ81/tZ6M3/CxvgbrwZVWDW9R0tsnBIn0u5lA/O0H6VBWl+21YTyeC/h9qkAP/ABKfHejz&#10;SEHok0j2Z/8ASoD8aza7aHws7sO/dYUUUV0HUFFFFABRRRQAVzfwM0GL4tfEm6+JlzJLLoHhua60&#10;XwzAUCxS3AJivr9WBPmA4a3jOcAJMcfPmsX4v61qg0rTPCXhq4+z+L/F92NH0yZOWtAylri8wGB2&#10;wQrJJkZ+YRj+KvpDwR4O0r4eeD9G8MaJB9l0nSLSOytoupCIoUFj3Y4yT3JJPWspu+hw4mdvcRu7&#10;qTNJupN1Z2OAdSZFNopgLupM0ZxSbqAFozTcmkoAdupMmkooEFFGRSbqAFoyKbnNFAC7qTNFFAaH&#10;zbc6bH4c/aj8Z6KnmfZvE+i2fiaKMgCNbmJjZXW36oliT7k+tdddaB1+Wq/xwH9g/F74L+JHvRbW&#10;k2p33he5jIOJFvbUyxD/AL/2Fuv1cV6VcaLjPy1yzVpGkXdHk914f6/LXm3wTjk8HeLvH/gSfesF&#10;nfjXdLDlQv2O+LOyoo7JcpdD6MvrX0dcaJ1+WvDfi5pS+DvjD8M/FSPFbRajNdeFb1iPmkWeFrm3&#10;HQ9JrTaORzMexNVTfLJG9KXLNHoNFFFegemFFFed6j8fPCEd9Pp2h3V1431qJC7aV4QtJNVnX5tu&#10;HMIZIuf+erIPehtLcTajqyj+1DbzyfAXxfcWwJn063j1RMDobaaO4z+HlZr61JxXyprngL4ufGzw&#10;5q+gSeHtI+G/hvVra40+5utfuv7R1NreWIoWS1tmEUbYY/euGweq8V9QabaNYada2zSmdoYkjMrD&#10;BcgAbj9cZrJ6u55mIlGck4lktSUUUHLsFFFIWoC4tBNNzRQFgJooooAKKTNJuoAdSE03NFACk0lF&#10;FABRRRnFAXCik3Umc0ALmkzSUUBYKKKKAuFFFFAgooJxTSc0CAnNFFFABRRSE4oACcU3OaOtFMDu&#10;d1Jn3pmRSbq5DUfuFG6mbqQtTsA/caN3vUefejdQA/IpN1M3UbqAH7qTd70zPvSbhTAfmjdTN1Ju&#10;oAfupCaZn3pNwoAkzSbqZuo3GgB26jd70zPvSbhQA/NJupm6jdQA/dSZ96Zn3pN1AD8ik3UzdRk0&#10;7BcfupM+9Mz70m6iwrj91Jupu6kJp2FccT70bhTMik3UAP3UhNNyaTPvQA7NG6mbhRupgO3GvGv2&#10;ko7iCX4S6tBn/iW/ELRmkI7JcO9kf/SsD8a9iya8a/a81OfQfgJrOtWxIm0bUdI1cMP4Ra6na3Bb&#10;8BET+FTLZgtz6PooormNTwf9uS4n0/8AZh8WalbZE2lXOmaqpAzj7NqVrOT+AiJrnK9L/al03+1/&#10;2ZvizZiPzXl8J6qEXGfn+ySlf/HgDXkHhXW08TeF9H1hAAmoWcN2oXpiRAwx+dddB7o7MO90alFF&#10;FdR2BRRRQAUUVzPxL8UXPg7wPqmp2EMdxqu1LbToJmCpLeTOsNtGzEgKrTSRqSSAASc8UPQTdldl&#10;74AJJ43+KnjzxbJ5M2j6JInhfSCYgWE0Y83UJUZk3KDJJFAdjBWNodwO1SPoOuL+Dfw7g+Enwu8N&#10;eEoJBO+mWax3NyM/6Tctl7ic5JOZJWkkPu5rssmufzPFnLmk5DqTcKbRQQLuozSUZoAKKTdRuoAW&#10;jNNrmviX4sXwH8OvFHiRtv8AxKNMub4BjgMY4mcD8SAPxrajSnXqxo01eUmkvVtJfi0J6K7Om3Ul&#10;fJf/AATe+MA8f/BN/DF7OZdY8Kz/AGcl2LPJayFnhYk+h8yPHYRr619aV62d5TWyPMq+W19ZU5NX&#10;2ut015NNP/hjOnUVSCmuoUUUm6vDNLi0U3JpKAsO3UmaSigehh+NfA+gfEbw7daD4m0i01vSLnHm&#10;Wl5GHQkHIYd1YHkMMEHkEGvNJP2e9W8LfP8ADv4meJvCaARqmlatN/b2mKi9VEd2WmQH/pnOgHYV&#10;7PXlOs/tOeArTUJtK0LULrx9r8aljo3gqzk1i5BBwVcwBo4T1/1roOOtS0uoJvoZzeMPjB4MA/4S&#10;XwBpPjmxDyM+oeBtQ+z3SRqoKk2N6VBJOeEuXPovr5H+0p8f/AfiT4Samq3Unh3xtoE9j4js9A8Y&#10;WUuk3jPaXUUzJEJ1VZnaNJFAiZ8h+Ote8WcHx0+ITkab4X0H4WaUzlRfeKrr+1dSMZX5XWytHWJG&#10;z2a6OO615L8ePh6fBGpeHfDWu65rXxl8d+JbaedLTxNq50nw1Zw2xj3zy6fYhPPBeWJVhcSbvmLS&#10;JtycGo3901jzNjb347+GG16TQPDy6j458RRy+S2leFLJ7+RJPmykki/uoiNrZEjrjac9DXQaP8Of&#10;j38SlR7XQ9B+FOkyhSLrxFOdT1MxsfvLawFYo5FXLbXlbkqCPvY4XxLefFGSe9s7z4pXmhWt7cfa&#10;2svA+kWmjQK5HOHKTTtnjlpiTgZzXoXwi+DEPifStRl1z4qfE6IwxGRr4+OL2PylGGLEF9gAAOSV&#10;xjNaTqTvbY6p1Z3tscVqf7Knj/w7q8938RfC1z+0Ho32xpof7P8AEa2xt4UB8svo8i21pK2OD+8k&#10;JOeOefS/Bnx++FXh2Gx8MSbPhVdpEGh8OeJ9Lbw+0YLY2xLMiRSHJ/5ZM4Oc12Hwg8RSWXxJk8Ke&#10;GviPrnxW0ayDrq91rBt7mLSWHm4Rb2C2jWSbzQiNC8jui5JUDp0Xxk/aA+DfhWO58J+N9c0jWry8&#10;/cS+E4rY6veXB+8EaxiSRyCQMbkxnHNQqjRzP3tzTVg6hlIZSMgg5BFLXxb4i0KXXpWu/gT8PvEH&#10;wQeaQXY1XUde/s60d9xBH9hxi5hZcZO2RIDzX0H+z18QdU+IngO9uNcuLe71zS9b1PR72a1g8iJ2&#10;t7uREZY9zFAYxGQpZiM8sx5PQm3urEShKKuz0/IpN1JRVkWCiikzQAtFN3UhOaAHE0hNJRQAUUUU&#10;BcKKM03dQA6kLUlJQFhSaSiigAooooC4UUUUCuFFFGaBBQTikLUlABRRRQAUUUlAATimnmgnNFPY&#10;AooopAdjuoyaZupM1zmo/d70mRTdwpN1AD91JupmTQW96AHk0m6mZFJuoAfuo3UzJpN3vQA/NJkU&#10;zIo3U7AP3Um6mbjQT70WFccTSZFNyKTdRYLj91Jupu40madguPzSZ96ZkUbqBDt1G6mbqMmgB2TS&#10;ZpuaTcKYD91Jupu6kyaAHZoyKZmjIoAdupN1N3UbqAHZNJmm5op2AXdRupuRSbqLAOya8y/ae09d&#10;U/Zu+Kds0YlL+FtTKKR/GLWQofqGAP4V6Xk1n6/o8HiLQtR0q65tr62ktZeM/I6lT+hNFgOo8H+I&#10;Y/F3hLRNdhULFqdjBeoo6BZI1cf+hVr15P8AslapHrP7LvwluY3MmPCumwuT/wA9I7aONx+DKw/C&#10;vWK4zUoa/o1v4j0LUtJu132t/bSWsynujqVYfkTXxd+znqKap8Avh3MjFiugWULluvmRwqjj/vpW&#10;r7gr4e+AGjjwz8O5dA8wSHRdd1rSuCOBBql1Eo46fKq8emK6aHxM6sO/eZ6NRRRXYdwUUUUAFcJ4&#10;k0//AITj41/C7wkFMlra3s3izUPLlCskViqi3BXuDd3Fs3v5Tehx3dY/wAsoPEHxg+KPisxLI+nN&#10;Y+FLa43q21YoReThQFBXL3qK2ScmEdMYqJ7WOevLlgz6AopNxpKyPJHZFJupKKADJooooFcKKTOK&#10;C1Aai1zHxL+H+nfFTwLq/hPVp7u303VIhDPJYyCObZuDEKxBAztweDwTXS5NJW1GtUw9WNalLllF&#10;pprdNO6fyYnG6sz5w/ZP/Z18GfCHVvF2o6HBerrNtqV3osk1xdu4a2DxyxApwu7YYvmxnr0yRX0h&#10;k1558Of9F8f/ABStP72tW16g9Fk020T/ANChc/UmvQq9vPsZicfj5YjFVHOUlB3bu7OEHb0V3Yin&#10;GMI2SCiiivnjS4UUm6kzTsGo6kLU2inYdjzv9o+V4/2ePii6MUdfC2qEMpwQfskvIpvw4/ZU0bRP&#10;AXhnUPh94t8WfDG8l06K6e30LUzPpss8sKFnewu1mtx83J8tEJ9RwQz9pghf2cPisTwB4T1Y/wDk&#10;nLXv3gu1msfB2hW1xG0M8NhBHJG4wVYRqCD7g1z1d0XE8h+2/tC/DuNhcad4R+MWnRRoqy2Er+Hd&#10;Vdv4maKQzW0h+kkI9hWB4/8Ajd8IPHOnTeGfjP4Z1fwALmV7FF8c6a9lA2HjcmHU4Ge2A3pE26O4&#10;ByinsDX0tTJYknieKVFkjdSrI4yGB6gjuKwLPinx7pf7LOiatYTL441rWNWWFDaaF4Q8VaprM8qp&#10;Enl/6LbyykBlVTucBG3EsTkmvP7jwto/im9gn8I/AOxsrRIkji1X4xa3daw7RFy7D+zPPm3EOcjz&#10;ZkPA4GBjsPg9Dbf2J4ku4Io1e88XeIppZVQK0x/ti8AZj1J2hRk84AHau7rsjSTV5M7YUU0nJnnU&#10;3wu1vxXpkWneN/H2ta3o0cTW6eG9B26BoqQk5Ef2a0Ku6jsJZZBXVeE/A/h3wHp5sfDeh6foVmSC&#10;0On2yQq5AxltoG4+5ya26K3UVHZHTGMY7IKyf2XLRdIvvi9pgkDGLxpLdBAfurcafYz/APoUj/iD&#10;WtXN/AW2n0z49/GOB8iC9ttC1SMZ67orm3J/8lMfhSl0ObEr3D6CpM03OaKk8wXNJRRQAUUUmRQF&#10;xaKbupKAHbqTNJRQAUUUUBcKKKKBXCiiigQUUZFJuoAWgnFNyaKAF3UlFFABRRRQAUUUUAFNJzQT&#10;mkoAKKKKACkJxS00nNNAdZuo3UzdSbjXPY1H7qTNNzSZFFhXH596TdTN1G6nYLj91Jk0zJoJoEOJ&#10;96TdTdwpN1AD91Jk03JpM+9MB+fek3CmZFG6gB+6k3UzdRk0AOzRmmUZFADt1G6mbqN1ADsmjNMy&#10;aKLAOyKTdTc0bhTsA7dSZNN3UZNADqTNNopgO3Ck3UlJkUAOyaSk3Um40CHUZpuaSgB26k3UlFAH&#10;B/sYaa2g/s+6Vojurto2r63pPynOBb6tdwqP++UWvb68E/ZIjudPg+LulXP/AC4fELVGiBGMJcx2&#10;96P/AEqJ/Gve643ubBXxT8OLC40bxp8YtLuAR9m8d6jNGCc/JcxwXg/P7Tn8a+1q+OZJ57b9qD43&#10;adJuEMlxo2qRA5xiXTo4CR+Nnj8K2o/Gb0H751dFFFdx6IUUUUAFVf2OLVJ/glB4jFu1tP4r1bUv&#10;EMgc5LJcXchgP0+ziAD2FYPxU1+bwp8L/GGt2xC3Gm6PeXkZYAgNHA7jIPB5XvXsHwg0efw78JfB&#10;OlXSLFc2Oh2NrKiRrGFdIEUgIoAUZB4AAHQVlPdHBinsjrqKTdSbqg8/UdSZpuaKAsLuoyaSigNA&#10;ooooC4UUmRXIaX8XvB+teMdd8LWOv2dzrmhwLcajbI/FshJB3P8AdyCPmGcrkZAzXRSw9aupSpQc&#10;lFXdk3ZXSu7LRXaWvVpCbtuZuhf6J8efGUPRLrQNIul93E9/G/8A46sX516CTXxjqH7Wmmy/tJHS&#10;NBni1++uNNvdKg1PS9Kvbq2BS6EkTtBGplmMKJeBvI3pKViYSwrJJ5H2ZX0mfZVi8ueHni4cvPTg&#10;1ffRWvbddN0n5GVKUZ3s9mKTSUUV8sbhRRSFqVwuLRmm5ooA8d/bBurmP9m/xraWZYXOqwQ6Mmzq&#10;ftlxFa4/ETEfjX1lXy98dpLy+k+Gfh+xtftcut+O9FjkTGdsNpcf2lM30Edg5PtmvqGuaruaR2Ci&#10;iorq6hsbWa5uJFhghQySSOcBVAySfYAViUfCnwIuo77wHdXMR3Qz+IdemjPqraveMD+RFehV5n+z&#10;Ppx034AeAgz75LrSYL+Rj1L3C+e3/j0hr0yvTjpFHrQ0igoooqigrj/AF5PY/tb6ja5IttU8DxS4&#10;xwXtb9x+gvf1rsK4wat/Y37T3wyGwbdU0bXdMLe/+hXI/S2b9feplsc9dfu2fR1FITSE1B5Go7OK&#10;TdTaKB2FzmkoooC4UUUUCuFFFFAgopN1Jk0DsOo3Cm0UALupM0UUCCiiigAooooAKKKKACiiigAp&#10;pOaCaSgAooooAKKKKAEPSm0rUlUgOmyaM0zNGawLHZFG6mbhRuoAduoyaZk0ZoAdmkyKbmk3CgB+&#10;6k3Gm7qTJoAfmkzTaKdgHbhSbqbkUbqLAO3GkzTd1GTQA6kyKbRTAdupN1JmkyKAHZNJSbqTdQA6&#10;im5NJQA7Io3U2igQu6jNJRQAUUZFJuoAWik3UmTQGo6gmm0UALupMmiigWh5v8AtUuI/j18fNElD&#10;CFdQ0fV4s9CJ9MityR+Njj8K99rwHwFqkGm/tfeNNJWNEm1bwRpF/uHVjbX2oRMffi5iGfYV79XJ&#10;L4mbLYK+TviddJp/7YGs2YiC/wBqeB9Mut/dmt76/Rv0uI/0/H6xr5f/AGh7e10z9pn4bX7Ei41T&#10;wxrenj0JiudOmQfk0xqqek0bUnaaJaKKK9E9MKKKKAPOf2irHVdY+CnizStFtpLvU9VtRpkUMS7m&#10;b7Q6wt+AWRiT2AJr6pr5N/aSQyfCidFGWbWNGUD1J1S1Ar6yrKW55uKfvIKKKKg4rhRSZFG6nYLC&#10;0mRSZzSU7BYXdRnNJRTGedfHPwJ4y+I/hBtD8IeNE8EPcFlu75LJp7h4yMbInEieV3ywBbpgrzn5&#10;t+BX/BO+f4VfE6y8Q674g0bxfo6Rypc6be6Tu80lcow3syhlkCNkg/d455H2vRX1mX8U5pleBq5d&#10;g5qFOpdStGPM7/37c2nTXTpbrhOjCclOW6OLufg34Ou5JZZdGUzyLcAzrcSrKDNJbyM6uH3K6NZ2&#10;vlOCGhFvEsRRUUDtKCabk181VxNaukqs3K2123b0ubJJbIcTikLUlFc9h2CiiimMKKKaWoEeavBb&#10;+K/2wPhzphmmDeFvD2r+JJI1X935szQWNvk56lJb3H+7+X05Xzv+zVu8Y/Fb4w+OGcSWkWoWvg7T&#10;t0AVli09HkuGDfxA3V7cIf8ArgPTj6Irim7yZqtgry39qbxLH4P/AGa/ijqzzi3eDw3qAgc952gd&#10;IVHu0jIo9yK9Sr53/bgvHuvhj4X8LLZi9TxV4u0rTp0OeIIZTqE3TsYrGQH2Y1KV3YpK7sefeB/D&#10;o8H+CvD+ghlcaXp9vYhl6Hyo1TI/75rboor1D1wooooAK4PxzcWukfFP4MatOh3p4olsFcHGBcaZ&#10;exgfjJ5X5V3lec/G61iGm+DdVlmEC6R4y0G7LtwArahDA/Pb5J2qZbGVVXgz6eoooqDxrhRRRQSF&#10;FFFABRnFITikoGKWpKKKACiiigQUUUUAFFFFABRRRQAUUUUAFFFFABSE8UtNPWgBKKKKACiiigAo&#10;oooAa3Wkpx6U2qQHQUZFNorGxYu4UbqbkUbqLALk0U3dRk0wHUmRTaKAF3UbqTNJuoAXNFJupNxo&#10;AdRmm0lADsijdTaKBC7jRmkooAKKMik3UALRSbqTJoDUdRkU2igBd1G6kooDQMmiiigLhRRRQK4U&#10;UUUBcKKKKBBRRTS1AHmjR2mlftf+CLx3K3Or+Ddb08DHDGG702ZB/wB8vMfw96+gq8R+Ifw2l8Z3&#10;2jaxpXiG98J+J9E+0f2drFja2tw8QmQLIjJcRSKUYKucbW+UYYVixeNPjz4CUrfaJ4W+LFhGsaLc&#10;aVO+g6m3Hzs0Mxmt3P0liHPQdBhOLvdGsWrWPoivmz9rTSAvxC+B2vF1j8jXdQ0tiTjIuNLuZcfi&#10;1onHriuksv2wvAFncxWfjNNZ+F1/LO8EcXjbTmsrdyuMlL1S9o45H3Zj/Kua/bCubbxL8N/ht4m0&#10;S+t9S0+y8caNdR3llMssMkU8j2ZZXUkEH7VjINRHSSNYP3kyCiuY8bfE/wAJfDi3WXxN4h0/Rt67&#10;oobmcCabnGI4h88hz2UE1i2vjX4geO7K5m+HHwi8Q+IIkWUxah4gZNCs5yg6Rm4xKxLYUAxqCc5Y&#10;AEj0HOMd2enKcY7s9BrnfGfxF8L/AA7slu/E3iDTtDhcEx/bbhY2lx1Eak7nPsoJ9q8kstU1K7uY&#10;7b47eO/EnwckuHNuNGt9DOi2DyKQx26y5njlBGBmKaI+w7/Snwq+DXwt8IpH4i8E6HpNzcXheZPE&#10;ay/2hd3Afhj9tkaSV1OCMbyOvvUe0vscs8Sl8KPCvE97r3x402x0Hwj4J8RyaVLquk3k/iTV7L+z&#10;LKO3iu4bl5I1uSk03yxYHlxkHOd3TP2DnFITTaWr1ZxTm6jvIcWpM5pKKZmFFFFAwooooAKKKQnN&#10;IQpOKbnNFFMAooooGFFFFABSE4oJxTaBATmuf+IXjK1+HfgPxD4ovIzNbaNYT37wqwVpfLQtsUn+&#10;JiAo9yK6CvKfidaN8Tfil8PvhbCsU9hdXQ8UeI0kEcijTLCWN44njfqs921qnHVEm4IDVMnyq40e&#10;t/sz+Ab74Z/AfwZoGrGVtdSxF5qxnfe51C5drm7JPf8AfzS16dRRXCahXyd+0NrH/CX/ALS/hLw8&#10;is1l4M0OfXbmRHUr9svWNrbIwxkFYYb04yM+ahxwM/WNfCvw21OPx34k+IXxGV4biPxZ4hnawuYl&#10;ZfM020xZWZ+YDhkt2mH/AF3z3rakryNqMbzR3lFFFd56QUUUUAFeWftRWs9x8A/GM1qP3+n2qaou&#10;DjH2WVLjP4eVmvU64/4yaW+ufCHxzp0QLSXmhX1uoHcvbuo/nSlqmTJXTR9EUVyPwe15/FXwk8Ea&#10;1IxeTUtDsbxmbqTJbo5J/wC+q66szwQooooAKDwKKKAG0UEYooGwooooEFFFFABRRRQAUUUUAFFF&#10;FABRRRQAUUUUAFNI5p1JQA2ilIxSUAFFFFABRRRQAU0inUUAbOTSUUm4VBYtFN3UZoAdkUm6m0UA&#10;LuNGaSigAooozQIKKTdSZoAdRkU2igBd1GTSUUBYM0UUUDCiiigQUUUUCuFFFFAgooooAKKKKACi&#10;iigAooooAKKKKAGk5NJQeKKBsK5jxz8T/CHwysku/FnibSvDkMgYxf2leJC020ZIjVjmRv8AZUEn&#10;IAHNcV+1n4h1Twr+zz4x1TR725029ghhze2Uhjngia4jWZ43H3XETOVPQEAkEZFYfw3/AGY/G37N&#10;epvqvg2z8D/E67aa4uJtU8WWsun+JpQ648v+1V88SZxjDQoOTkjPGcp8o1G5vp8WvEfxBBtfh/8A&#10;CnxD4osp/KDav4li/wCEf0l4ZFyXDXSfaJVwR/q7dwQeD0z87eIvhLoPw++KSW+uabYat40e2hu7&#10;nwB8HbOXSdPt5I7hbm0uNSvJblIWO+FSoeEMfvLExCsPrRf2tbDwpEw+J3gXxd8MjFErz6hfaf8A&#10;2lpSsxAwL2yMyKOfvSiL3A6Vm+JPg94M+PutX3j/AOGfxKi0/WrqKK1vNT8OXFpqun3ZjK7TPEdw&#10;MiopjDI6NtIyW2rjLmu/e2NoqKep80eBdX8QfDTWI5PA/wAKPhl4DuTCkcuoaq134g1VpAwYtLdZ&#10;t2c9SfmPOOSFFfUPg6++O3jDw/cana+Nvh6txt/dWc/gy+WMsAcAyDVSVBPU7Wx2HavJPHv7NXiH&#10;wJpJ1jxZ+0L4S8L2f3G1PVfC6WqNISSMNJqITOOAoHOM+1ch/wAJtZXmg/2T4S8U/Fn4swSNFdxy&#10;6EkPhPRpNoMcsLX5ihmeJ2LNmBpWAVArZDM0tXfulWu/dPqj4RfFjXPGnivxZ8PPHmi6JaeK9BtL&#10;W4vG0K/N7p95b3IkCnbIiSQv8h3RSKflZCGYNxz/AMSf2afgl4Ys7/xRLJB8G53RYpvEnhrWD4dU&#10;ZfcPNCMlvKSR/wAtkfP5V41oUPxPg0ZtG0vWtD+Evh5pWZrHwdbNqOpzoY1jU3Gp3wYyShEVfMEA&#10;fCr83AxHpXwN8I2esx63qdnceLfEiqo/t3xVdyare5XoVknZvL+kYUegrWNGT8jaNCT30MGD4/eJ&#10;9F8SQWvw28T6p8fvDbyyB577wwmn/Z1RSAi6t5ltbTEsFyyQSHBJG4jafpL4VfEC0+K3w28M+MLG&#10;L7Pb61p8N79n8zeYGdQXiLYGWRtyE4HKmuJrO/ZKnbTfCPi7wk9vHajwx4q1G0gijbJ+zXDi/gPU&#10;8BL0KP8Acx2NdHK49bkVqSppNHuNFFFM5QooooAKKKKTARulJTiM00jFCEFFFFMYUUUUAFFFFACE&#10;ZptPpCM0CGMwRSzEKoGSScACuS/ZU0lvFsviv4wXaSqfGU0dvocc6sDFodqXS1dVdFZRcO9xdcZB&#10;S4i/u1yvxxjuviDf+Hvg/pM00N541eRdXu7YkPYaHDtN9Lu2sEaQOlshYY33IP8ACa+otN0200fT&#10;rWwsLWGxsbWJYLe1toxHFDGoCqiKAAqgAAAcACuarLoXFdSzRRRWBZ4p+198QNS8D/Be8sfD85tv&#10;Fniq6i8M6LOA/wC4uLncHnynK+TAs8+f+mNeV+G/D9l4T8O6XoenRmLT9MtYrK2jY5KxRoEQE98B&#10;RVT4meJovi9+0xcSWrC48OfDa2l0qKUYKy61chGuipViD5FuIouQCHnnX+Gtyu2jGyv3O+hG0b9w&#10;oooroOkKKKKACkZQ6lWAZSMEHoaWigCv+x/q76z+zH8N3kAWS00iLTWAGMG2zbn8f3VewV4v+yRN&#10;ax/CvUdJs08uPRvFGvWGzP3R/adxIg/74lSvacVitjwpKzaEooopk2CiiigQUhWlooAbg0U6igY2&#10;inYowKAG0U7AowKAG0U7ApNtACUUu2jbQISil20baAEoowaMUAFFFFABSEUtFADdppKfRQAyinYF&#10;GBQA2inbaTbQBqUUUVBYUUUUAFFFFABRRRQAHpTadSbaBCUUu2jbQAlFLto20AJRS7aNtAXEopdt&#10;G2gLiUUu2jbQAlFLto20C0EopdppMGgAoowaMGgLBRRg0YoCwUUUUBYKKKKAsFFFFAhCM0hFOooH&#10;c8y/aZ04at+zl8UbTyvOeTwxqXlpjPzi1kKEe4YAj3Fe0+C/EkXjLwdoOvwKFh1WwgvkUHICyxq4&#10;Gfo1cpr+jQeItC1HSrkf6NfW0lrLxn5HUqf0JrJ/ZI1aLW/2W/hLcwy+djwtpsEjf9NI7ZI5B+Do&#10;w/CsKnQ0ietV5t4i/Z0+HXiLxXa+K28Kafp/i61uhew6/pcZs73zwchpJYSjTDPVJCytyGBBIr0m&#10;isSz8/vgR4M8LeMPBnhb4i3+kR6v4w1XT7a7utZ1iebUruO5CAOI5rmSWSNQ+4AKwwAPSvZq86+A&#10;WkDw38Pp9CDq50bXtb0whTnaIdUuo1Ht8qr+BFei16cPhVj1YW5VYKKKKosK5H4f6mPA37Tl5psn&#10;kxaf480UXELN99tRsCFdRgfx20yHntanHfPXV578aorjStA0vxpYsy33gnUYvEW2NtrTW0Sst5CC&#10;ATmS1kuFAxyxXNTLYxrR5oNH1HjFJUGk6rZ67pdnqWn3Md5YXkKXFvcwtuSWN1DI6nuCCCD71arO&#10;544yinYFG2i4DaKdtpNpouAlFLg0UWATFJtpaKNQE20mDTqKNQG0U6jFFxjayfFfirSfA3hrU/EG&#10;u30em6Nptu91d3cuSscajJOACSfQAEk4ABJxWxgV5Jp+lj9pf4sHSxGJvhf4E1INrBkLeXrmsxHd&#10;FZgDAaG0cLLLuJVpREm0hHqZS5VcErnbfsyeAtV+y6p8TfGmltpvjjxdtZLC5VhNoulJ/wAemnkM&#10;x2uMtNLgKTLM4IIjTHudFFcbd9TUK8u/aS+Lk3wa+FV/q+mQR3vie+lj0nw/YSkBbrUpzsgU5I+R&#10;TmR+RhInPavUa+ItR8Yt+0N8XZfHKStJ4F8MtPpnhJFYbLyY/u7zUzj7yvgwwkkjy1dwB5tVCPM7&#10;FwjzysXfh74Mi8AeD9P0RLubUp4Q0l1qFyxaa9uZHMk9xISSd8kru55PLV0VFFektND1EraIKKKK&#10;BhRRRQAUUUUAY/7MFtFpOpfF7S0lV2h8ZPd+WOqrcafYz5x7u8n4g17nXgHwFtJtN+PfxjgfIgvb&#10;XQtUjHu8V1bsf/JMflX0DtrE8WqrTY2jFLto20zITApNop22jbQA3bSbaftowaAGbaNpp+DRg0AM&#10;waMGnYoxQA3FFOooAZRT6KAGUU/FGKAGUU/FGBQAyinYFG2gQ2jAp22jbQMbtFJtp22jbQA3bRtp&#10;22jBoEMwaMGn4NGDQAzFFPxRigDQ20YNOoqCxuKSn0UAMop9GKAGUU/FJgUANop2BRtoAbRTttG2&#10;gBtFO20baAG0U7bRtoAbRTttG2gQ2inbaNtAWG0U7bRtoCw2inbaNtAWG0U7bRtoCw2inbaNtAWG&#10;0U7bRtoFYbRgU7bRtoAZto207bRg0DG7aTBp+DRg0AMwa4X9jDTW0H9n3S9Fd1d9H1jXNLO05AFv&#10;q95Co/75Qfhiu9xXm/7JUVxp8Xxe0qcMPsPxC1No1bPCXEVveD8/tRP4/jWNTZFRPeqKKKwND4r+&#10;Hmm3GheN/jFpVwrJ9n8dX88at2S6it7wEex+05/Gu5rlZpp7X9qD426dIT5Ms2jarEM8fvdOjtyf&#10;zs/0rqq9GnrBHp0neCCiiitDUKRlDqVYBlIwQehpaKAMb9ljWD4WXxB8Jr6U+f4VkFzoplcs0+i3&#10;DM1vgsxLeQ4ltzgAKsUX96vfdtfL3xMt9d8OXWleP/CUU934g8OM0k+kwMw/tmwb/j4syB959o8y&#10;IkNiRFwMM1fRfg7xbpHj/wAK6V4j0C9j1HRtUt0urW5jzh42GRweQexU4IIIIBBrBqzseRWp8kvI&#10;1sGjBp+00mDQYDMUU/BoxQMZRT8UYpAMop+PajHtQIZgUmBT8CjApgM20baftFeV/EP4ha1rHixP&#10;hn8NvIuvH11AJ73UZ08y08OWjcfa7kfxSH/llB1kPJwgJpN2V2MZ8StW134heIovhb4Bv3stbu1W&#10;TxF4gtGXPhvTmHL7s/LdzAlYExniSThYsn6E8D+CNC+G3hLSvDHhnTIdH0HS4Bb2llBnbGg9SSSz&#10;EkszMSzMSzEkk1i/CD4TaN8GfBkOgaQ093I8z3moarfMHvNTvJMGW6uJMZeRiAMnoqqq4VVA7auW&#10;UnJmiVgoorx39oz4/J8HtI0/SdDt7fWviJ4hdrbQNGmY+WWA+e6uNvzLbQj5nI5OAqkMwIjce5wn&#10;7VvxMn8U3v8AwpfwneyxanqcKy+K9Ts87tH0p85iD9FuboBo0XllTzJMDCE4mlaXaaHpdnpthbpa&#10;WFnClvb28QwkUaKFVQOwAAH4VhfD3wMngbR7iKa/m1rW9RuX1DV9ZuVCzajeSY8yZgOFBwAqDhFV&#10;VHArp69CnDkXmelSp8i8wooorU2CiiigAooooAKKKKAOR+H1zPY/tc39tki21TwPHJjsXtb9h+gv&#10;f1r6N2183R6sdH/ah+GKhV26ro+u6YzEd/8AQrkDP/bs3619K7fasXuzyK6tUZHto21Jt9qNvtRc&#10;wI9tG2pNtJt+tFwGbaNtP20baAGbaNpp+2jbQBHg0YNSbaNtFwI8GjBqTbRtouBHijFSbaNtFwI6&#10;Kk20m2i4EeKMCpNtG2i4EeBRgVJtNGDRcCPbRtqTb7UbfagCLbRtqTb7UbfamBHto21Jt9qNvtQI&#10;j20bak20bfrQBHto2mpNv1o2/WgC7gUYFPx7Ubfas7lDMCjbT9vtRt9qLgM20baft9qNvtQAzbRt&#10;p+32o2+1FwGbaNtP2+1G32ouAzbRtp+32o2+1ADNtG2n7fajb7UXAZto20/b7Ubfai4DNtG2n7fa&#10;jb7UXAZto20/b7Ubfai4DNtG2n7fajb7UXAZto20/b7UbPai4DNtG2n7PajZ7UXAZto20/Z7UbPa&#10;i4DNtG2n7Pajb7UXAZtpNtSbfajb7UXAj20bak2+1G32ouBHto21Jt9qMCi4EeDXmfwG1K4h+Pnx&#10;70SQkQC/0bWIlI/576bHbsfzscfhXp+2vMfBWpxaZ+2B4w0oRBX1fwPpN6JP7xtr7UI2+vF1H+Q9&#10;azqbDjue9UUUVzmh8n/FC8Ww/a/1ayESr/afgfTbkOFwWa3v79Gye/FzGPwHpWrUX7RENnpf7S/w&#10;0vmDrd6r4Z1zT8jlW8q406ZB7cNMfyqWu+j8B6NF+4FFFFbG4UUUUAFcV4Q8Yr+zx4yXTL+BLT4V&#10;6/ckwXsTOyaHqk0pZhNuYiO2uHf5WQKkcpwVAl3V2tUtb0Sw8SaPe6VqlpFfadewtBcW0y5SWNhh&#10;lI9CDUyV0Z1IKpGzPd9tG2vmj4Y/Fm5+BlzpvgP4g3ktx4ZklFp4c8aXL7l2k4jsb9v4JlGFSY/L&#10;KoG7a4O/6b2+1YnkSi4OzI9tG2pNntRs9qLkkW2jbUuz2o2+1AEW2jaak2+1G32oAjwaMGuR+I/x&#10;c8K/Cu0gbXtSVNQuzs0/RrRTcajqUpYKsVrbJmSZyzKMKpxnJIAJHM2Hwp8fftAFLnx7NdfDz4fS&#10;ktH4N0u6KaxqUROAupXcbYgRlGTb27E4kw8uQVqZSURpXKuqeO/FPxd8S3vg/wCET2yQWE32XXvH&#10;tzGs9hpMmPmt7VM4u7xRyVGY4iVEpydle3fCf4QeG/gz4cbSfD0E7PcSG5v9Tv5jcX2pXJ+/cXMz&#10;cySMck9AM4UKoAHQeFvCuj+CPD1hoXh/TLXRtGsIxDbWNlEI4ok64VRx1JJ9SSTya1a5pScty0rB&#10;RRXg/wAcv2m08D63L4G8C6fD4t+JbwrI9nJIVsNGRxmO41CVeUXHzLCv7yQYxtB3hJX0RSTeiOl+&#10;P3x4sfgpoFolvZN4h8Z6y7W2geG4JNst9MACzM3PlwRghpJW+VRgcsyq3zp4L8GahZ6tqPizxbqK&#10;+IfH+tKv9paqFKxQxg5S0tUP+qt48navVjl2yxNSeDvAT6FqeoeIdc1i68WeNdVVRqXiG/ULJKFy&#10;RFFGvywQKSdsScDuWOWPWV206fLq9zvpUuTV7hRRRW50BRRRQAUUUUAFFFFABRRRQBwvja7tdG+K&#10;nwX1a4U7o/FEtiGBxgXGmX0YH4v5f5V9OLID3r42+Pvivw4dR8EaP/blgfFVp4v0S8ttHSdXvGH2&#10;uMO3lAlgoieRixGMDryK+o9J1OWdVJzWEn7x5eI+M6kHPelwPWq0DsyjNWQDjtSOYXbRtpQD6U4K&#10;fQUAM20bal2/Sjb9KAIttG2pdtJt9qBEe2jbUmz2o2e1AEW32o2+1S7PajZ7UDItvtRt9ql2e1Gz&#10;2oERbfajZ7VLs9qNntTGQ7fajb7VNs9qNntQIh2+1G361Ns9qNntSGQ7frRt+tTbKTb9aAItv1o2&#10;/Wpdv1o2/WgCLb9aNtS7frRtoEQ7aNtTbaNtAyHbRtqbbRtoEWttG2pdvtRt9qgZFto21Lt9qNvt&#10;QBFto21Lt9qNvtQBFto21Lt9qNvtQBFto21Lt+lG36UXCxFto21Lt+lG36UXCxFto21Lt+lG36UX&#10;CxFto21Lt+lG36UXCxFto21Lt+lG36UXCxFto21Lt+lG36UXCxFto21Lt+lG36UXCxFto21Lt+lG&#10;36UXCxFto21Lt+lG36UXCxHto21Jto20XCxHtpNtS7aNtFwsRbaNtS7aNtFwsRbaNtS7fpRt+lFw&#10;sRbaNtS7fpRt+lFwsRba8rvUs9I/a+8CXkjeXdax4O1zT14++0N3pkyL+CtOfzr1nb9K8i+KemC3&#10;+PnwD10yrEsetappLbiBuFxpF1KB+LWiceuPaplsNbnv9FFFc5ofNv7WmjKPH/wP18ypH9n16/0s&#10;hjgkXGl3Un/oVoo+pFVq0/229MnuPA/gHVIEZhpHjrRbiRgPupNM1mSf/AsD8azK7aHws7sO/dYU&#10;UUV0HUFFFFABRRRQBT1nRbDxFpV3pmqWcGoaddxmGe1uUDxyoRgqyngiuV8LeNfFn7O0MOnTWeo+&#10;PfhlDhIWgLXOuaIh4CBTzeWyfKByZ0Un/WhRjtqKmUVIznTjUVmeq+CPHHh74k+GbPxD4X1e11zR&#10;rtd0V3aSblPqrDqrDoyMAynIIBGK3dv1r5H8ZfBqPV5rvUvCXiPWPhx4iun8641PwzP9nF7JjCm7&#10;iGFuMc43fMMthhk55rS7v4k+GJ5LT4l+NvidqukpxF4i+HjabKoUttUTWDWJukbHJMT3HXkjGRhJ&#10;OPQ86dCUdtT7d2/WoL+9tdKs5ru9uYrO0hXdJPcOERB6sx4A+tfOnwz8OfCH4q6pBaab+0p4+8Ra&#10;g020+H77xX/ZN85Xkq1tHDbXKjnsB04PFey6R+xj8FNK1C4v5vh9pniC/nOZLrxQ8utyk5zkPevK&#10;QeOoINY85jynLat+0l4TTX7/AMP+GbbWviJ4jsJxb3emeD9Ne++zSZKlZrj5baEqQQwllUgggjIp&#10;LXwp8bviyypqLWXwS8OliJUs54dY1+4QNghX2m1tdyn7w+0MCOMV9E6XpVloenW+n6bZ2+n2Fugj&#10;htbWJYoolHRVVQAB7CrVQ5tjsjzr4Xfs/wDgj4RSzX2iaSbnxFcoEvfEurTNfate8KD5t3KWkKnY&#10;p2AhAfuqvSvRahvL23061lurueK1toVLyTTOERFHUkngD3NeLeMf2zfhR4VvJNNsPER8ba8sfmDR&#10;vBlu+sXPXGHMAaOI9/3roMd6jco9vrm/H/xJ8K/Cvw9Nrvi/xBp3hzSY8g3Wo3CxK7YJ2ICcu5AO&#10;EUFj0AJr5u8Q/tDfFz4hLPZ+FvCtj8LtNdio1zxHcR6lqfllDho7KAmCN92OZJ3A5zG3SuR0T4S6&#10;PYeJB4m1i51Hxl4uAKjxD4muftl3EpZm2w5Ajt1+cjbCka47VtGlKW+hvGjKW+hu+Mfjj8Qfjv5t&#10;l4QF/wDC3wFIHRtduYguv6pGfl/0eFwRYxkbyJZAZvuFUiPNR+DvBGieANH/ALL0GwSwtGleeTDt&#10;JJNKxy0kkjkvI54y7kscDJ4rcorsjBQ2O2FOMNgoooqzQKKKKACiiigAorz7xZ8ffAng/Un0q516&#10;PUddUuv9jaNE+oX29Rkq0MAdkP8AvhR78Gudj+I3xR8dsq+EPAEPhuyfYy6n4zuP3hU/exZ27Fs+&#10;m+VD6ipc4ozlUjHdnsdcJ4x+OngbwNqI0zU/EFvLrTNsTR9OV72/ZsZAFvCGk59SoHvWRa/sweJP&#10;H3PxB8c634ht5AyvpVg/9laeyk52tFAQ7gf9NJHr2P4f/s9eGPAFiLTRNEsNItzgtHZ26xByBjLb&#10;QNx9zk1k6j6I5pYn+VHh0fxJ+JXjlCPB3w7GiWsiBotU8a3XkHO7BxZwb5Dxk4d4jWrZfs6eK/G0&#10;pk8c+Pta1eBjIDpWisdGsCjDGxlgbznA5+/MwPp1z9SWPhe1tFAWMDHtWrFYpGOFA+gqG292csqs&#10;5bs8h+HXwA8L/Dm1MGgaDp2jI4USGytkjaXAwC7AZc+7EmvS7PRY7ZQAoraEIHpS7BSMSoluF7Cp&#10;BF9KsbKNlMCHZ9KNv0qbZRsoAh2/Sjb9Km2UbKAIdv0o2VNso2UAQ7KNlTbKNlAEOyk2e1T7KNlA&#10;EGz2o2e1T7KNlAEGz2o2e1T7KNtAEGz2o2e1TbfpRt+lAEOz2o2e1TbfpRt+lAEOz2o2e1TbfpRt&#10;+lFwIdlGyptv0o2/Si4EOyjZU22jZRcCHZRt+tTbKNlFwIdv1o2/WptlGyi4E+2jb7VLt+tGyoKI&#10;9ntRs9ql2e1Gz2oAi2e1Gz2qXZ7UbPagCLZ7UbPapdntRs9qAItntRt9ql2UuygCHb9KNv0qbb9K&#10;Nv0oAh2/Sjb9Km2/Sjb9KAIdv0o2/Sptv0o20AQ7fpRt+lTbKNtAEW2jZUu2jbQBFso2VLto20AR&#10;bKNlS7aNtAEWyjZUu2jbQBFso2VLto20ARbKNlS7aNtAEWyjZUu2jbQBFso2VLto20ARbKNlS7aN&#10;tAEWyvF/2mra4iX4Uatb5H9l/ELRHkYcYS4layP5/a8fjXtu2vFP2yr+fQ/2d/EGtWxYTaNe6VrC&#10;smcr9l1K1uCRj0ERNJ7DPoKiiisCjwb9ueWez/Zd8X6jbMUn0ubTdVVlOCv2bUba4J/ARGudr039&#10;qHTv7W/Zp+LFmIxK83hPVURSM/P9kl2n6g4I9xXjvhLXV8UeFdG1lQFXUbKG7AXoBJGH4/Ouuh1R&#10;2Yd7o1aKKK6jsCiiigAooooAKKKKACiiigDD8WeBPDfjy0jtfEmgaZr1vHkxx6laRziMnqV3g7Tw&#10;ORg8CuZ074GeHvD8FxH4f1LxX4XM/LHQ/Fmp2ig5znYlxs/NSK9CopOKe6JcU90cGnw78VQ232eL&#10;41/E5IAxYBtZhkcZAGPMeAuRx3buahj+FOsmUvdfF/4pXgbOUbxVNCDkY/5ZBMevGK9CoqfZw7E+&#10;zh2POZf2d/h7f6tJqmr+HV8UajJ9668UXc+sSH/gV3JKa7zS9JsdEsorPTrO3sLOJQsdvaxLHGgA&#10;AACqAAAAB9AKtUVSSWxaSWyCiiimMKKKKACivMfEX7SHgTQ72XTrHVJPFetopb+yfC9u+pXGQcFW&#10;8oFIz/10ZaoReJfjD4+cp4e8Iab4IsGchb7xLP8AbbsxkcMLW3YIrD0ac+4qHOK6mUqkI7s9drzb&#10;xR+0T4D8M6hJpcesHxBrqBv+JN4dgfUbvK9VZIQ3ln/roVHvS6b+yNf+MgJPiH4u17xqZFUSWM9x&#10;9j04kHPFpb7EYf8AXTf9a9v8EfAbw74K0+Oy0nR7LS7RTuFvZ26QxgnqdqgCsnVfRHPLE/yo+eov&#10;GvxY8dyhPDHge08I2DMhGo+Lbjz7goRyVs7ZiAR6POvuOuNSy/ZW1rxzAF+IfjPXfFkckfly6fHN&#10;/ZunsN27m3ttm8dBiVpP5Y+sbLwxa2igLEoxWpHZJGOFArNyb3ZzSqTluzx/wJ+z94a8DWC2ej6L&#10;ZaVag7vJsrdIkJ9cKBz716LY+FrWzACxAY9q6ERAdqds9qRkUYrFIxgLj6CphCB2qxso2UAQ7Paj&#10;ZU2yjZQBDso2VNso2UAQ7KNlTbKNlAEOyjZU2yjZQBDso2VNspdlAEGyjZU+36UbfpQBBso2VPt+&#10;lG36UAQbKNlT7fpRt+lAEGyjZU+36UbfpQBBso2VPt+lG36UAQbKNlTbKNlAEOyjb9am2UbKAIdl&#10;GyptlGygCDZRsqfZRsoAg2UbKn2e1GygCDZRsqfZRsoAg2UbKn2UbKAJdlGz2qbZ7UbPapuBDs9q&#10;NntU2z2o2e1FwIdntRsqbZRt+lFwItlG2pdv0o2/SgCLb9KNv0qXb9KNtAEW36Ubam20baAIdlG2&#10;pttG2gCLbRtqXbRtoAi20bal20u360AQ7KNlTbfrRt+tAEOyjZU2360bfrQBDso2VNt+tG360AQ7&#10;KNlTbfrRt+tAEOyjZU2360bfrQBDso2VNt+tG360AQ7KNlTbfrRt+tAEOyjZU2360bfrQBDso2VN&#10;t+tG360AQ7K8x/ah0w6t+zV8VrQR+a8vhXVAi4z8/wBkkK/+PAV6pt+tUNe0S38RaFqOlXa77W+t&#10;pLWZSOqOpVh+RNIA8EeJE8Y+C9A1+IKI9V0+3vlC9MSxq4x1/vVtV5J+yNq0Wtfst/CW4iYts8L6&#10;dbyE9fMit0jkH4OjCvW6yLKWt6Rb+INGv9LvFL2l7byW0yqcEo6lWAP0Jr4r/Zx1CPU/gD8O5YyW&#10;2aDZW77uvmRwrG//AI8jV9w18Q/AbR08M+ArrQUkWRdF1/XNLG05wsGq3Uaj/vlV/Aiumh8TOrDv&#10;3meh0UUV2HcFFFFABRRRQAUUUUAFFFFABRRRQAUUUyeeK1gknnkSGGNS7ySMFVVAySSegA70APor&#10;yrU/2l/Ba3slh4ckv/H2pxsqvaeErU3ypu7tOCIEx33SAioIZfjd8RsppmjaN8NtPcMv2jUXOrai&#10;OflZY0KQISPV5fpWbqRXUylVhHdnrUkiQxs7sERQWZmOAAOpJry7Wf2lvA1ndz2GjXt1421aEAtp&#10;/hO0fUXGTjDSRjyozn/no61t6Z+xnaeKZ4rrx9rWs+PpxIswh1u6/wBCVwP4bOIJBj6oT7mvd/CX&#10;wY0TwtYW9np+nW1laQLtit7eJY40HoFAAArJ1X0RzSxP8qPmeDVPjN4+lKaP4b0jwDpzGRPtWuSn&#10;U74jHyOsEDLEhz6zSdOQe+3Y/senxjIk/wAQfEeueOmJjkaz1O5EOnh1GMizgEcJHX76ufUnkn60&#10;s/DltaKAsajHtWlHZpGOFFZOTluzmlUlLdnlfg74IaD4S0+Gy03TLXT7OEYjt7WFY40+iqABXd2X&#10;hm1tAAsSjHtW8IgPSl2fSpMynHZJGOFAqURAdhU+36UbaYEWz6UbfpU22jbQBDt+lG36VNto20AQ&#10;7KNlTbaNtAEOyjZU22l2/WgCDZS7am2/Wjb9aAIdlGyptv1o2/WgCHZRsqbb9aNv1oAh2UbKm2/W&#10;jb9aAIdlGyptv1o2/WgCHZRsqbb9aNv1oAh2UbKm2/Wjb9aAIdlGyptv1o2/WgCHZRsqbb9aNv1o&#10;Ah2UbKm2/Wjb9aAIdlGyptv1o2/WgCHZRsqbb9aNv1oAh2UbKm2/Wjb9aAINlGyp9v1o2/WgCDZR&#10;t+lT7frSbaAIdv0o2VNto20ASbPajZ7VLs9qNntU3Ai2e1G32qXZ7UbPancCLb7Uu36VJs9qNntS&#10;uBHt+lG36VLt9qNvtRcCLb9KNtS7fajb7UXAi20bal2+1G2i4yLbRtqXbRtouIi20bal20baLgRb&#10;aXbUm2jbRcZHto21JtpdtFwItv1o2/WpdtG2i4EW360bfrUu2jbRcCLb9aNv1qXbRtouBFt+tG2p&#10;dtG2i4EW32o2+1S7aNtFwItvtRt9ql20baLgRbfajb7VLto20XAi2+1G2pdtG2i4EW360bfrUu2j&#10;bRcDxT9jjS/+Ee+A9loPmiVtD1vXdJOCDtFvq95EoOOnyouB6EV7ZXh37LtrcaTd/GXSZ84sviHq&#10;ckQPZLmK2vR+t2T+Ne41mUFfFfw90ufQPHPxk0ucFTB46vrhARj5LqG3vB/6U5/GvtSvjqd7mz/a&#10;h+Nmny7hBNLo2rQqehEmnpblh+Nlj/gNbUfjN6D986qiiiu89EKKKKACiiigAooqrqmrWOh6fPf6&#10;leW+n2MC75bq6lWKKNfVmYgAfWgC1RXktz+0r4a1K4e08G6frPxEvRKYCfDlmZLRXxxuvJCluF9x&#10;IfpUtho3xz+I2CF0P4aadIqkJAh1fUVOfmBdwkCHH+xKB6ms3UiupjKrCPU9Ov8AULXSrOa8vbmG&#10;ztIVLyzzyBI41HUsx4A9zXmF5+0p4Subx7HwpFqfxC1BJFieLwta/aoI2Ycb7pituo45zLkeldZo&#10;H7Enh/VL2HUPGU+pePtRjZnSbxRdG7jj3dQlvgQJ7bYxivf/AA98KdM0W3ihgtIooolCoiIAqgDA&#10;AA6AVi6z6I55Yh/ZR8q21r8bviNABa2WifDS0lj+/LnWNQRt/XH7uCM7f+uw5/LpdH/Yt0rX7pLz&#10;xxqGreP7sStMo8R3Rmto2YYOy0ULboPTEfHrX1naaBb2oAWNRj2rQS1VBwoFYuTluzmlUlLdnm3h&#10;f4P6P4cs4LWzsYLW2hUJHDDGERAOwUDAFdnZ+Hra1ACxqPwraEeO1Lt9qRBUjtEQcKKlEQHpU+32&#10;o2+1FxEOz6Uu36VLt9qNvtRcCLb9KNv0qXb7Ubfai4EW36Ubal2+1G32ouBFto21Lt9qNvtRcZFt&#10;o21Lto20XAi20bal20baLiI9tG2pNtLtouMi2/Wjb9al20baLgRbfrRt+tS7aNtFwItv1o2/Wpdt&#10;G2i4EW360bfrUu2jbRcCLb9aNv1qXbRtouBFt+tG361Lto20XAi2/Wjb9al20baLgRbfrRt+tS7a&#10;NtFwItv1o2/WpdtG2i4EW360bfrUu2jbRcCLb9aNv1qXbRtouBFt+tG361Lto20XAi2/Wjb9al20&#10;baLgRbfrRt+tS7aNtFwIttG2pdtJtouBFto21Lto20XEP20u2n49qMe1SMZto20/HtS7fagZHto2&#10;1Jg0YNAiPAowKkwaMGgCPAo2+1SbaNtAEe32o2+1SbaNtADMe1GPan7aNtADMe1GPan7aNtADMe1&#10;G32p+2jbQAzb7Ubfan7aNtADNvtRt9qfto20DGbfajb7U/bRtoAZt9qNvtT9tG2gBm32o2+1P20b&#10;aAGbfajb7U/bRtoAZt9qNvtT9tG2gBm32o2+1P20YoAZt9qNvtTicU0k0AGKaTio5JCorG1PU3gQ&#10;4oA8r+DuoTw/tHfH/R5CfIN7omsRLnj99psdsT+djj8BXuFfLuofFK0+DP7QfiLxL4l0zVU8K+If&#10;Dmn2j6zpml3F+lrc2c985E6wK7xq0d2mG2kfIckYr3P4efGDwP8AFqxa78GeLNH8TRIivKum3iSy&#10;Qg9BIgO6M+zgH2qRnX18m/FC7Fh+2FqlmI1Qan4G0643AYLNb398hJ9Ti5QfgK+sq+X/ANoqO10v&#10;9pX4Y3pUi51Tw1runlux8qfTpkH5Gb8/z0p6TRrSdpoloorN8Q+JtH8Jaa2o65qtjounoQrXeoXK&#10;QRAnoC7kDP416J6ZpUV5J/w0PaeJsxfD3wvr3xCmIcJd2Ft9l03epwQby42Rke8fmfStW1+H/wAb&#10;PiE6m+1rSfh7prOCbXQLf+0L4oRypurhRGp91gOOxrJ1YoxlWhHqdzrOuad4c02bUNW1C10uwhGZ&#10;bq9mWGKMerOxAH4mvM3/AGjtF1yZrbwPomufEK4zJGJ9EtNlgsijOGvJzHCQeOUZz7HgH0Hwl+xB&#10;4QhvINS8QWtz4z1hFA/tLxTcvqMwIOcqJSUjP/XNVHFe/wCjfDax05V2wICPasXWb2RzyxD+yj5J&#10;svC/xw+IkimS70b4b6azRuItNi/tXUMY+dTNMqwpn2hfHqe/W+G/2IvC91fW+peKlvvHOqwghbzx&#10;RdvflcnPyRP+6j5/uItfWFrokFsAFjAxV5LcIOFArFyctznlOUt2cDoXwv03SYo44raNFQBVVVwA&#10;B2xXV2uhW9sAFjArXCYpdtSQVktkQcKBUgQDtUuDRg0AR7R6UYFSYoxQBHgUYFSYNGDQIjwKMCpM&#10;GjBoAjwKMCpMGjBoAjwKMCpMGjBoAjwKMCpMGjBoAjwKNtSYNGDQMj2+1Lj2p+2jbQIZj2ox7U/b&#10;RtoAZt9qNvtT9tG2gBm32o2+1P20baAGbfajb7U/bRtoAZt9qNvtT9tG2gBm32o2+1P20baAGbfa&#10;jb7U/bRtoAZt9qNvtT9tG2gBm32o2+1P20baAGbfajb7U/bRtoAZt9qNvtT9tG2gBm32o2+1P20b&#10;aAGbfajb7U/bRtoAZt9qNvtT9tG2gBm32o2+1P20baAGbfajb7U/bRtoAZt9qMe1P20baAGY9qMe&#10;1P2mjBoAfg0YNOxRipGNwaMGnYoxQA3aaNtOxRigBu2jbTsUYNADdtG2nYNGDQA3bRtp2DRg0AN2&#10;0badg0YNADdtG2nYNGDQA3bRtp2DRg0AN20badg0YNADdtG2nYNGDQA3bRtp2DRg0AN20badg0YN&#10;ADdtG2nYNGDQA3bRtp2DRg0AN20badg0YNADdtGynYNGDQAwx+9IY6kwaMGgCu8AbvVG60pZgQa1&#10;ttJsoA4nU/BcV2DlQfwrx34h/sn+C/Ht6L/VvDlnPqiFSmpwqYL2Mr93bcRlZFx7MK+lzFntmo2t&#10;1bqtAHynZfDX4v8Aw+dT4O+Kmp3tmkkkp0nxvbLrUDZAwguC0d2qjHedsZ6dc8D8XH+OnjXxZ8Od&#10;WvvhNpup6x4Vnu3e98P+I40sryO5tXidSlyiSwkOIGwBKMK3OQAfuVrGM/wCkFjGP4B+VNOzuhp2&#10;d0fG1t8F/jP44dv7d8VaZ4G09ncfYfCdr9quzGRgBry6XaGHqlup9D6dX4M/Ym8FaJqcWr6jp0vi&#10;fXkCj+2fElw+o3eV6FXmLeX/AMACj2r6iW1Vei/pUqxAdsU3Jy3ZUpSluzjdL+H9nZKMRLx7V0Vt&#10;o0NuBtRR+FaQX2pce1SQQpbhegFPEeKfijFADdtGDTsUYoAbg0YNOooGNwaMGnUUCG4NGDTqMUAN&#10;waMGnYoxQA3BowadijFADcGjBp2KMUANwaMGnYoxQA3aaNtOxRigBu2jbTsUYoAbto207FGDQA3b&#10;Rtp2DRg0AN20badg0YNADdtG2nYNGDQA3bRtp2KMUAN20badijFADdtG2nYoxQA3bRtp2KKAG7aN&#10;tOooAbto206igBu2jbTqKAG7aNtOooAbto206igBu2jbTqKAG7aNtOooAbto206igBu2jbTqKAG7&#10;aNtOooAbto206igB1FLg0YNAxKKXbRtoASil20u2gBtFO20baAG0U7bRtoAbRTttG2gBtFO20baA&#10;G0U7bRtoAbRTttG2gBtFO20baAG0U7bRtoAbRTttG2gBtFO20baAG0U7bRtoAbRTttG2gBtFO20b&#10;aAG0U7bRtoAbRTttG2gBtFO20baAG0U7bRtoAbgUYFO20baAG0Uu2jbQAlFLto2mgBKKXBowaAEo&#10;pcGjBoASilwaMGgBKKXBowaAEopcGjBoASilwaMGgBKKXBowaAEopcGjBoASil20baAEopdtG2gB&#10;KKXbRtoASinbaNtADaKdto20ANop22jbQA2inbaNtADaKXbRtoASilwaMGgBKKXBowaAEopcGjBo&#10;ASilxRigQlFLSUDCiiigAxRiiigAxRiiigAooooAKKXFGKBCUUuKMUAJRS4NGDQGglFLg0YNAaCU&#10;UuDRg0BoOooooG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UEsDBAoAAAAAAAAAIQArPLu73WcAAN1nAAAVAAAA&#10;ZHJzL21lZGlhL2ltYWdlMi5qcGVn/9j/4AAQSkZJRgABAQEAeAB4AAD//gAUU29mdHdhcmU6IFNu&#10;aXBhc3Rl/9sAQwADAgIDAgIDAwMDBAMDBAUIBQUEBAUKBwcGCAwKDAwLCgsLDQ4SEA0OEQ4LCxAW&#10;EBETFBUVFQwPFxgWFBgSFBUU/9sAQwEDBAQFBAUJBQUJFA0LDRQUFBQUFBQUFBQUFBQUFBQUFBQU&#10;FBQUFBQUFBQUFBQUFBQUFBQUFBQUFBQUFBQUFBQU/8AAEQgCPgNP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CiiigAooooAKKKKACiiigA&#10;ooooAKKKKACiiigAooooAKKKKACiiigAooooAKKKKACiiigAooooAKKKKACiiigAooooAKKKTdQA&#10;tIWpM5pKAFzmkoooAKKKCaACkLUhOaKBBnNFFITigBaQnFITSUABOaKKaWp2AUnFITmkoJxTAKQm&#10;kJzSE4piFpCaQnNJQAUhNITmkJxQAUhNITmkJxTsAZxSE5pCc0hNMQE4pM0lNJzQApNNJxQTim5o&#10;ACc0hNITmkJxTACcU0nNB5ppNMAJpCcUhOKTNMAJzTSaCaaTigAJxTSc0E5pCaYATTelFNJzTJAn&#10;NITignFNpgBOaQnFBOKbQAUE4pCcUlABSUE4ppOaoBSc0lFITigAJxSHmkooAKCcUE4ppOaBbgTm&#10;iiigNgpCcUE4ptAgooooGFITigmm00hC0lFFUUFFFFABRRRQI9LooorzzYKKKKACiiigAooooAKK&#10;KKACiiigAooooAKKKKACiiigAooooAKKKKACiiigAooooAKKKKACiiigAopC1ITmgBScUm6kooAK&#10;KKKACiikLUALSE0hOaKAAnNFFJnFAhaQnFIWpKAFLUlFIWp2AWkLUhOaSmAtJnFIWpKAFLUlITik&#10;JzTEBakoJxTSc0AKTSUhOKaTmgBSaSkJxSE5qhATSUhOKQnNAATmkJxSFqQmgAJzTSaCaaTimApN&#10;NJzQTTSaAAnFITSE4ppOaoBSc00nFBNNJoAKQnNITmkJoACcU2imk5pgBNITignFNpkgTmkJxQTT&#10;aYBSE0hNJQAUhNBNJRYApCcUE4ptUAUUU0mgBSabRRQIKCcUE4ptAbhRRRQAUhNBOKbQIKKKKB3C&#10;kJoJxTaaQgoooqigoopCaQhc4pN1JRRYLBk0u40lFMD02iiivPNgooooAKKKKACiiigAooooAKKK&#10;KACiiigAooooAKKKKACiiigAooooAKKKKACijOKTdQAtITikzmkoAXdSUUUAFFFFABRSbqTJoAdn&#10;FIWpKKACiik3UCFpCcUmc0lAClqSikLU7ALSFqTOaSmAuc0lIWpM5oAUtSUhOKQmmIUnFITSUhag&#10;BaaWpKQtQAuaQtSZzSE07CFppakJpC1MBaaTSE0hagBScU0nNITSE0AKTimk0hOKQnNMBS1N6UhN&#10;ITTACc0hOKQmkJxTACaaTmgnNNJoAUnFN60ZppOaAAmkJxSE4pM0xATmkJxSE0lMQU0mgnNITimA&#10;U0nNBOaQnFABTSc0E5op2AKaTQTSUwCijpTSc0ABOaSiigQUE4pCcUlAbhRRRQAUhOKCcU3rQIKK&#10;KKBhSE4pScU0800ISiiiqGFBOKCcU0nNLcW4E5oooplBRRRQAUUUUAem0UUV55qFFFFABRRRQAUU&#10;UUAFFFFABRRRQAUUUUAFFFFABRRRQAUUZxSbqAFopuaSgB26kyaSigAooooAKKCcUm6gBaMim5zR&#10;QApakoooEFFITSE0ALmk3UlFABmik3UhOaYCk4oLU2gnFMAozikJpKBClqSkLUmc0wFJpCaTOKQt&#10;QAtIWptIWoAdTS1ITmkJp2ELnNITSZzTSaYDic00nFITmkJxQApOaaTSE5pCaAFJpCaaTSFqYCk0&#10;hakJppagBSaaTmgmmlqYCk4puaCcU0nNMBSaaTSE0hNACk5ppOKQtSE4oACc0hNITmkJxTEFNJzR&#10;nNITTEBOKaTmikJpgBOKSkpCaAFJxTaKQnFMAJxSE5pM5opgFITigmm0ALSUUUCCkJoJpKACiiig&#10;GwooppOaBCE5ooooGFFFNJzTEBOaSiiqGFB4oppOaW4twzmiiimUFFFITigQtJkU0nNFADt1G6m0&#10;UAeoUUUV55sFFFFABRRRQAUUUUAFFFFABRRRkUAFFJupNxoAdRkU2koAdupMmkooAKKKKACijIpN&#10;1AC0ZpuTRQAu6kJzRRQIKKTNJuoAdSZFNzRQAu6kozSbqdgFpM0mc0lMBd1FITSbqAFpN1JSE0CF&#10;zmkzikyaTNMBd1JnNIWpCc0ALmkLUhOKTdQAuaQtSZppanYQ4mkLU0mk3UwFzmkJpCaaTQA4nNIT&#10;TSc0maAFJzSE4ppNITTAcTmm7qQnNNLUAOJppakJpC1MBSaaWpCaQtTAUmmlqQmkLUAKTTSc0U0m&#10;gBScU0nNBOKaTmnYBSabQTimk5pkilqSkJxTetMBSaTpSE0lAATmkzignFNJzQAE5opM4pCc0wAt&#10;SUUE4pgFNJoJzSUAFFFBOKBXCmk5oJzRQAUUUUCuFFFNJoEBNJRRQVsFFFITTJBjTaKKooKKKQmk&#10;LcQnNFFFMYUUU0nNAATSUUUAFFFFAwooooA9QooyKTIrzzUWik3Um6gB1FNyaM0AOpMim0UAO3Um&#10;40lFAC0lFFABRRkUm6gBaKbk0UAOyKTdSUUCF3GkopMigBaKTdSZNADqTIptFAC7qTOaMikLU7AL&#10;Rmm5pKYDt1JmkyKTdQAtGRTc0maBDi1JTd1JmmA7NJupM4pN1ACk0mRSZpMigBd1ITSbqQmnYBS1&#10;JnNJuppNMQ7NJupuRSZNADiaQtTc0hagBSfWkLUhNNLUAOJpC1NJpC1MBSaQtSE00tQA4mmlqQmm&#10;lqYDiaQtTSaTdTAUmk3UhNNLUAOJppakJpC1ACk00tSE0hagBSaaWpM0haqEKTSE0lIWoEBOKQmk&#10;JpCaYC5xTSaSgnFABSE0mc0nSnYBaQmkJpKYBRQTimk5oAUtTaKKBBRQTimk5oDcUmkoooDYKKKK&#10;BXCik6UhOaAAmkoooAKKKCcUCAnFMpaSqKCiignFAhCcUlFFMYUUU0mgAJzSUUUAFFFFABRSFqbQ&#10;A7Io3U2igLHqFFFGa882CijcKTdQAtFJupMmgB1GabRQA7IpN1JRQIMmiikyKAFopu6jJoAdSZFN&#10;ooAdupNxpM0m6nYBc0U3dRmgB2aTcKbRkUwF3UZpu6kyaAHUbhTc0mRQIdupM5pu6kzTAdmk3U3N&#10;G6gBc5oJxTc0mRQA7dSZppakJp2AdkUm6m7hSbqLCHE0m6mk0m6mA7JpCaaTSZFADi1NJpC1NJoA&#10;dupCabupCaAHZpM03dSE0wHE00tSE00mgBxNIWppNITTAUmkLU0mkJpgOJ9aQtTSaQtQApPrSFqQ&#10;mmlqAHE00tSE0hamApNIWppNIWoEOzTS1JnNJmmIUnNJuppOa4TxF8avC+h61LoNpcXHiXxPHjdo&#10;Hh23a/vUySAZUjyIV4PzzFF460bAd2TmsrxN4q0bwXo1xq2v6tZaLpduMy3uoXCQQoPd2IArzLxj&#10;4s8XadpkWp+NPEnhr4C+HJ22Rvq91BqGs3BxyiDd9mik5GApus4+7zxmeAfH37NuiaxFr8viaXxB&#10;rtud58W+Mbe8m+zt/eS4niW3tAQOkPlJx0qHNdCuU661+JXiHx0Qnw88FX2t2r9Nf11m0jSx6FWk&#10;QzzDqQ0ULIcffGQadfa78Q/hsDN408OW/iXRDhm1vwTbzSvaAjLCawcvMUXp5kDSlupijAr3mxvr&#10;bVLG3vbK4iu7O4jWaG4gcPHKjDKsrDgggggjgg1PWfOx2R5T4Y8XaL420iPVNA1W01fTpCVFxZzL&#10;IoYfeU46MDwVOCDwQDWtXEfHbwt8L/C12fFereKI/hh4suvli1rSLhIbzUGXpG9rtZb7HZGjkYDO&#10;3b1rhPgT8ddZ8feKtX8La/pMkctnbC907XTZvYDVbYOEaRrKVmltmDFRtdjnJOF4B2jK/QTi9z3E&#10;mm0UhOK0JFpC1ITmkoAWkooJxQK4UhakzmigLBRRRQK4UUUmcUCFpCaQmkoGGc0UUUBcKKKQmmIC&#10;cUlJRTKCiignFMQE4ppOaKKBhRRSE4oACabRRQAUUUhOKBXFJxTSc0E5pKBhRRRQAUUUUBc9OopM&#10;ijdXnmotFN3UbjQA6imZooAdkUm6kozTsAu6kzSbqN1FgFopuTSUAPyKTdTaMimAu6jNN3UmTQA6&#10;jIptJkUCHbqTJpu6jJpgOpM02kyKAHbqMmm7qTNADiaTIpuaTdQA7dSE03NITTsA7dRupu6kyaLC&#10;HZpN1MyKN1MBxNITTSaQmgB26kzTd1ITQA7IpN1M3UZoAcTSbqYTSbqYDyc03IppNJuoAdupCaaT&#10;SbqYDt1ITTSaaTimA7dSE00tSE0AO3UhNN3UhNAC7qTJpN1NJoAcTikJppNITTsA4mk3U0nFJupi&#10;FJpC1JTd1AhxNITXAeI/jd4W0PW5tAtLi58T+KYhlvD/AIct2v71MnA81I8iAH+9MyLweaS08O/F&#10;34hbWlOnfCfSG5Kt5er6y4z04P2W3b3zcj27hOSQ7NnVeJ/Fei+C9Hn1bxBq9jomlwDMt5qFwkEK&#10;fVmIHauKtfib4i8eBV+HPgi+1q1k6eIPEBbSNLXjhlMiG4nHoYoWQ4++Mg12/g39nbwX4R1iHXZ7&#10;O58UeKIjuXxB4luW1C8jb1iL/Jbj/ZgWNfavTayc30K5TxO0/Z91fxYfN+I/je/1yFju/sHw5v0b&#10;TV6EK5jc3M2MYO+bY3OYwCVr1Twn4O0HwHosWkeG9GsNB0qIkpZ6bbJBECep2qAMnueprYrlPH/x&#10;V8IfC2xiuvFfiKw0NJiVt4rmUedcsP4YYhl5W/2UVj7VF2yj57+NH7P/AI01jxt458R2On23i7+0&#10;7eOTS3M8cN7ZIkKI9gnmlUCNJGJUIdFLSyb9pUPLnfAbwz8YPBtjqqj4dQ6LLMgiWfxPrdtFCmQx&#10;Mu20a4ZwuBlTsJ3DBAyy9P4i/as8ReIw0PgDwa1lbnga74zD20eP70dih89/92Vrc15jr/h7U/iE&#10;5k+IHiXUfGaMcnS7gi20lfYWUWI5AOxn81h/erdU5zSRuoTmkj0zwj8dfAHwV8EWXgvwnJJ8RtXs&#10;Xma4g8F22bCO5lleWYedJKbe2QSSPiHziyL8qqdoFcz4i+KnxU+IIeO41ez+Hmkv/wAuXhvF1fsv&#10;o97Mm1c+kUKsOcSHg1TtbSCxtore2hjt7eJQkcUShURR0AA4AqWuiNCK31N40YrfUwdD8D6L4ev5&#10;9RtrQz6vcDFxq9/M93fXA/6aXMpaR/ozEDtWn4HlNn+0h4ZbgR3fhnV4G93W5050H/fIlq3WRbS/&#10;Yvjb8Lbjp9pv7/TuO4fTrifH0/0UfkK0mrR0HVX7tpH00WpKKKwPKCikLUmc0AKWpKKKA2CiiigQ&#10;UmcUm6koCwu6koooAKKKKBBQTikLU2nYdhSc0lFFUMKKKQmgW4E0lFFAwooppNACk4ptFFABRRSE&#10;0C3AnFJSUUD2CiiigVwooooEFFFGRQB6XRTcmkrhNx+RSbqbmjIoAXdRk03dRuoAdSU3JozQA7Ip&#10;N1NyKN1MQ7caTNN3GkJoAdRkU3IpN1ADt1GTTN1GTQA7NJkU3IpN1AD91Jk03caQmnYB2aTdTcik&#10;3UWEP3UhNNzTcimA/dSbqbupCaAHE0mRTc0m6gB26kJ96aTSZoAduo3UzdSE0AOJpN1N3Um40wHk&#10;03IppNJuoAdupCfemk0m6mA7dSE03dSE+9MB2aTdTS1ITQA4mk3U3IpN1ADiaaWppNJuoAdk0mRT&#10;SaTdQA7dSE03JpCadhXHbqQmm7qQmmIUmkJzSbq4HxJ8bvC+ha1LoNpPc+J/E8f3tA8OWzX96h7e&#10;aseVgH+1MyL70bAd9msnxR4u0TwTo0+r+INXsdD0uD/WXuo3CQQp9XcgVytt4d+LvxByZjp3wo0h&#10;un+r1fWXGfb/AEW3b8bke1db4O/Z28FeEtZt9ensrjxR4pg5TxD4luGv72M55MRf5Lcf7MCxr7VD&#10;muhXKcLa/E/xH4+2r8OPA9/rVq/A8Q+IS2j6WP8AaUyIbicdwYoWRsf6wZBrXtf2edW8XjzPiX43&#10;v9egfk+H/DgfRtLH+y5jkNzMOxDzbGxzGASK9vorJybKsjH8J+DtB8B6LFpHhvRrDQdKiJKWem2y&#10;QRAnqdqgDJ7nqa2K5Tx/8VfCHwtsYrrxX4isNDSYlbeK5lHnXLD+GGIZeVv9lFY+1eI+Iv2rPEXi&#10;MND4A8GtZW54Gu+Mw9tHj+9HYofPf/dla3NCi5bItRctj6Xd1jRndgqqMlicACvFfFn7W/gfSLma&#10;w8NNefEPV42MbW3hdFngiccFZbtmW3jIPVTJvHOEJGK8E1/w9qfxCcyfEDxLqPjNGOTpdwRbaSvs&#10;LKLEcgHYz+aw/vVtWtpBY20VvbQx29vEoSOKJQqIo6AAcAV0xw7+0zojQf2i54i+KnxU+IIeO41e&#10;z+Hmkv8A8uXhvF1fsvo97Mm1c+kUKsOcSHg1zWh+B9F8PX8+o21oZ9XuBi41e/me7vrgf9NLmUtI&#10;/wBGYgdq3qK6YwjHZHRGEY7IKKKK0LCiiigArnPEkgsvF/w31Aj/AI9PFFqufTz45rX/ANuK6OuR&#10;+J8v2XQNLvegsfEGi3hP+zFqds7fhtVh+NTL4WRNXgz6vLUmc0UVzHj7BRRSE4oFcWkzikLUlAWF&#10;LUlFFABRRRQIKKQtSZzTsOwpakzmkoqhhRRQTigAoJxSE0lAATmiiigAopCcU0nNAbik5pKKKACi&#10;imk0C3FJptFFA9gooooJCjNIWpKBi7qTNFFAgooooA9IyaKbk0ma4jYdmjIpmRRuoAduoyaZuoya&#10;AHZpMimk0ZFADtwo3UzdSZNOwD8mkJppPvSbhRYB+4Um6mbqMmiwh2TSE00n3pNwpgP3Um6mbqM0&#10;AOz70mRTc0m6gB+6kyaZk0hPvQA8mk3U3dSZNADs0hNNLUm6mA7dRk0zdSZoAdkUbqZupMmnYB+a&#10;TIpmaTdQA/dSE+tMJpN1MB5akyaZupCfegB2aN1M3UmaAHk03dTc0m6gB+6mk00mk3UAO3UhNN3U&#10;hNOwh2aTdTd1Jk0xDiaQtTc4pN1ADs0hNcF4i+NnhjQ9al0KznuvE/ieP72g+HLZr+8Q9vNWPKwA&#10;4PzTMi8daS28OfFv4gczNp3wp0luw8vVtZYf+ktu3/gSOPfhOSQ7NnUeJvFmi+C9Im1XX9WsdE0y&#10;H/WXmoXCQRL6AsxAz7VxVp8TvEfj4IPh14JvtZtJMAeIPEBbSNLAP8SeYhuJhxkGOEo3/PQZBruv&#10;B/7PPgvwnrEGuzWU/ibxRDyniDxJcNf3sZzn90z/ACwDgfLCsa8dK9KrJzfQrlPE7X9nvVfFwMnx&#10;J8bX2vQPydA8PB9H0xeOVYxubiYeokm2Nj/VjJFeqeE/B2g+A9Eh0fw3o1hoOlQ/6uy022SCJT67&#10;VAGeBz1NbFcp4/8Air4Q+FtjFdeK/EVhoaTErbxXMo865YfwwxDLyt/sorH2qLtlHV013WNGd2Cq&#10;oyWJwAK+aPEX7VniLxGGh8AeDWsrc8DXfGYe2jx/ejsUPnv/ALsrW5rzHX/D2p/EJzJ8QPEuo+M0&#10;Y5Ol3BFtpK+wsosRyAdjP5rD+9WsaUpGsaUpHvfiz9rfwPpFzNYeGmvPiHq8bGNrbwuizwROOCst&#10;2zLbxkHqpk3jnCEjFeVeIvip8VPiCHjuNXs/h5pL/wDLl4bxdX7L6PezJtXPpFCrDnEh4NU7W0gs&#10;baK3toY7e3iUJHFEoVEUdAAOAKlrqjQit9TpjRit9TB0PwPovh6/n1G2tDPq9wMXGr38z3d9cD/p&#10;pcylpH+jMQO1b1FFbpJbG6VtgooopgFFFFABRRRQAUUUUAFcP8cS0fwd8aXCAmS00m5vEA6loozI&#10;uPfKCu4rF8baZ/bfgzXtO/5+9PuLf/vuNl/rSeqE9UfTEciyxq6EMjAEEdxSk4rk/hNrJ8RfCrwZ&#10;qpOft2i2V1kf7cCN/WuqrlPEsKTSUUUAFFFJmmG4tGcU0mkp2Cw4tSUlFMYUUUE4oC4UE4pC1JQA&#10;pakoooAKKKQtQAtNLUnWigAooooAKCcUhOKQnNAtwJzSUUUDCiikLUEik4puaKKBhRRRQIKKKaWo&#10;AdRTcmkoA9Fz70ZFM3CjdXHY1HbqN1M3UmadgH5NIT700mk3UAP3Ck3U3dSZNAD8mkz70zPvSbqA&#10;H7hRupm6kJoAfk0mfemZ96N1ADtwo3UzdSZ96AH5pN1M3UbqYD91Jk0zJpCaAHk+9Jupm6kzRYB+&#10;6k3e9Mz70m6mA/dRupmTSE0WAcTRupm6kzTAfk00mmk0m6gB+6kz70zNIWoAfkUm6mbqCaAHE+9J&#10;uFMLUbqdgHbqQn3puaTIosK47dSZNN3UhNMQ4mk3U3IpN1ADs0mRTc1wniD40+GdG1uXQbKa68T+&#10;J4vv6D4ct2vruM9vNCfLAD/emaNf9qjYDvN1ZXibxXovgzR5tV8QavY6JpkP+svNQuEgiX0BZiBn&#10;2rmbXw38WfH4BnfT/hXpLfwr5erayy/+ktu3/gUP6db4P/Z88GeEtYh1ySyn8SeJ4vu+IPEdw1/e&#10;xnv5TSZW3B/uwLGv+zUOa6Fcpw1t8SPEnjoKvw88EX2r2r4A17xEX0fTAD/EnmIbiYdwY4SjY/1g&#10;yDWva/s+6p4rJl+I/jS+1+B+ToOgB9H0wezeW5uJh2IkmKNj/VjJFe1UVk5NlWRj+FPB+heBNEg0&#10;bw5o9joOkwf6qy063SCJPUhVAGT3PetiuU8f/FXwh8LbGK68V+IrDQ0mJW3iuZR51yw/hhiGXlb/&#10;AGUVj7V4j4i/as8ReIw0PgDwa1lbnga74zD20eP70dih89/92Vrc0KLlsi1Fy2Ppd3WNGd2CqoyW&#10;JwAK8V8Wftb+B9IuZrDw0158Q9XjYxtbeF0WeCJxwVlu2ZbeMg9VMm8c4QkYrwTX/D2p/EJzJ8QP&#10;Euo+M0Y5Ol3BFtpK+wsosRyAdjP5rD+9W1a2kFjbRW9tDHb28ShI4olCoijoABwBXTHDv7TOiNB/&#10;aLniL4qfFT4gh47jV7P4eaS//Ll4bxdX7L6PezJtXPpFCrDnEh4Nc1ofgfRfD1/PqNtaGfV7gYuN&#10;Xv5nu764H/TS5lLSP9GYgdq3qK6YwjHZHRGEY7IKKKK0LCiiigAooooAKKKKACiioLq+trERm5uI&#10;rcSMEQyuF3MegGep9qAJ6KKKACiiigAooooA639l+Xd+z18Prf8A58dHg08+xt18jB9/3deoV5j+&#10;zS0c3wT8O3kNuttaX5udQtkTfhoJ7mWaJ/mZiN0ciNjOPm4AGAPTS1ciPEe7FpN1JSVVgsKTmkoo&#10;pgFFGcUhagBaQmkzRQAE0UUUAFFFIWoAWkJppOaKAAnNFFFABRRSFqAuLTSaM5pKAsFFFFAmwoop&#10;pOaBCk0lFFAwoopOlAhaQmkJzSUAFFFFABRRRQB3+6k3GmFqTNchqPJ96MimbqTdQA/dRupm6kz7&#10;0APz70maZupN1MB+6jdTN1Jn3oAeTSZFM3UbqLAP3Um6mFqTPvTsA8n3pN1N3Um6gB+6kzTC3vSb&#10;hQA/IpN1N3UhamA/NJmmFqTdQA/dSZNM3UhPvQA8mk3U3dSbqAHZNJn3pufek3UwHbqNxpm6kzRY&#10;Q8mk3UzdRup2C47JpM00mk3UCHbqTJpu6kJoAcTSbqbkUbqYDsmkzXB+IPjR4a0fW5tBsprrxP4m&#10;j+/oPhy3a+u4z280J8sAP96Zo1/2q57xhrvjSx0I614x17Q/gd4XaQRLJcyRaprMzHOI0HNtFKcH&#10;CqLvOOB6S5JDSbPSPE3izRfBekTarr+rWWiaZD/rLzULhIIl9AWYgZ9q461+I/iXx3tX4e+Cb7Vb&#10;V+mv+Ii+kaYB/eTzENxMO4McJRv+egyDXAfDv4l/A6y8Vw3+k6D408e+KYtxTxJrOhXt9eJj7xh8&#10;9FMAOPuQRop4wtfT3gj4gaD8RdNuL3Qb1rlLW4a0uoJ4JLa5tJ1ALRTwSqskT4ZW2uoO1lOMMCc3&#10;N9CuXueb2v7PmpeK/wB78R/Gl/r8TcnQtAD6PpY9mEbm4mHYiSYo3/PMZIr1Pwr4Q0LwNosOj+HN&#10;GsNB0qH/AFdlptslvCnqQiADPvWvXKeP/ir4Q+FtjFdeK/EVhoaTErbxXMo865YfwwxDLyt/sorH&#10;2rO7ZR1dNd1jRndgqqMlicACvmjxF+1Z4i8RhofAHg1rK3PA13xmHto8f3o7FD57/wC7K1ua8x1/&#10;w9qfxCcyfEDxLqPjNGOTpdwRbaSvsLKLEcgHYz+aw/vVrGlKRrGlKR734s/a38D6RczWHhprz4h6&#10;vGxja28Los8ETjgrLdsy28ZB6qZN45whIxXlXiL4qfFT4gh47jV7P4eaS/8Ay5eG8XV+y+j3sybV&#10;z6RQqw5xIeDVO1tILG2it7aGO3t4lCRxRKFRFHQADgCpa6o0IrfU6Y0YrfUwdD8D6L4ev59RtrQz&#10;6vcDFxq9/M93fXA/6aXMpaR/ozEDtW9RRW6SWxulbYKKKKYBRRRQAUUUUAFFFFABRRRQAUUUUAU9&#10;Xubuz0y5l0/TpdX1EIRa6fAwV7qY8RxKx4UsxVdzYAzkkAE1634V/ZN8Ly+DI4/Gem2PiHxbexLJ&#10;qepzReYolaERvHBvLGKEDcBGpCne7EZds+K+NNMu9V8M3sOnpDJqUYW5s0uQPKa4icSxByVbCl0U&#10;FgMgcjBANexSftn+FZNAhay8O+KrrxXLED/wjb6LcwtFMRykl26C2VAesgkYEcru4B46/M2kjlrc&#10;zskeJ6P4MtfhT8QvGfgHTHkfRdJktbuzjZty2q3MZdrdOPlRSm8L283Awu1R0tZejQancXWq63r8&#10;kEviPXLr7fqJtSxgjk2JGkUW75vLjjjRATjO0tgFiK1K6YJqKTN4JqKTCiub1n4haLo2qDSVmm1X&#10;XWUMujaRbve3pB6MYYgzKv8AtsAo6kgVq6V4D+JnjbDPb2Pw70t/+Wl+V1DVGHtDG3kQn0YyS+6C&#10;m5JClUjDdkmqatY6HYTX2pXlvp9lCu6W5upVijjHqzMQAPrXP6dp2ofHmN9G0K3vrLwddKU1LxRL&#10;E1uk1uSA8NlvXdK0ill85R5aAlg7OAter+Fv2dfB3h+/t9U1G3uPF+vQNvj1bxLILuWJ/wC9DHtE&#10;MB94Y06mvTqzcmzkniG9IkFjY2+mWNvZ2kKW1pbxrDDDEu1I0UYVQOwAAGKnooqTjuFFIWpCc0Bq&#10;OJpN1JRQFgooooAKKQtSE5oAUnFJupKKACiiigYUUUm6gQtITikzmkoCwpOaSiigAooooFcKKCcU&#10;0nNAgJzRRRQAUUUhOKAAnFNJzRRTAKKKKQBRRSZFAC0U3dRk07AdzkUbqZupMmuWxqP3Ubveo93v&#10;RuosA/IpN1M3UbqAH7qTPvTC3vSbqYD8ik3UzdRuoAfupN3vTN3vSbqAH7qN1M3UhagB+40mfemZ&#10;FG6gB26jdTNxpC3vQA8t70mRTNwo3UwHbqN1M3UmaLCuPJpN1M3UbjTsFx240hPvTSaTcKBDt1G6&#10;mbqMmgBxNJkU3NJupgO3UmabuNJmgB+RSbqbkUm6gB2TSU3JoosB5pN8W9R8UeM9S8HeA9Ct9X8Q&#10;6cSL19c1KPTYbRc48xoTvu5EJ+46QeVJj5Zcc10Nr+z5qXiv958R/Gl/r8LcnQtAD6PpY9mEbm4m&#10;HYiSYo3/ADzGSK8s8JfDrw9401X4habrOnrNc6J4xuJrG+gkeC8sJJ7W1ujJBcRlZIXP2nO5GBIP&#10;pxXdaZ4q+JXwu2RzFvip4bQ4PmGK0122T2bCQXYA7N5L9y0hNc8pO9i0ke2eFfCGheBtFh0fw5o1&#10;hoOlQ/6uy022S3hT1IRABn3rzD45/BfWPH3iDR/Eug3OnzappdjdWkWn6wXSE+YAwaOVAxhZmRUd&#10;tj5UqcfJtfUg/ad+GbeGLjXLrxVbaVDazpaXNhqSPb6hBcOrMkDWjqJvNYRyFUCEuEYruAzXnHiL&#10;9qzxF4jDQ+APBrWVueBrvjMPbR4/vR2KHz3/AN2Vrc0QUm/dNYqV7xOH+HfwJ+MvgfxWuqw6H4Th&#10;iQyOZb/X5gsYywB2x2rFsDaxGVHONw6122n/AB78F/D/AFLW59Mv7n4reOdUaIam3hC2U2SSxKVC&#10;Gd5Ps8CoWcbGmaUDqHYEnzPX/D2p/EJzJ8QPEuo+M0Y5Ol3BFtpK+wsosRyAdjP5rD+9W1a2kFjb&#10;RW9tDHb28ShI4olCoijoABwBXRGg3rJm6ot6yZc8RfFT4qfEEPHcavZ/DzSX/wCXLw3i6v2X0e9m&#10;TaufSKFWHOJDwa5rQ/A+i+Hr+fUba0M+r3AxcavfzPd31wP+mlzKWkf6MxA7VvUV0xhGOyOiMIx2&#10;QUUUVoWFFFFABRRRQAUUUUAFFFFABRRRQAUUUUAFFFFABRRRQAVU1TVrHQ7Ca+1K8t9PsoV3S3N1&#10;KsUcY9WZiAB9apeKvEI8NaQ1zHbtfXs0sdrZWKNta6uZXCQxA4ONzsoLEYUZY8KTXc+Bv2etF0u9&#10;i8QeLI4/Fni0v5y3N/8AvrbTm7JZwsNkQQfL5oUSPyWb5sCJStoY1Kqp+p5tpXibW/HOF8C+Fr3X&#10;4X+7rGobtO0r/eE8iF5V/wBqCOUdea7LSv2d9U1/E3jvxddXUR5OieGt2nWeP7rzAm4kPuskannK&#10;enuFFZtt7nDKtOXUxPCPgfw94A0sab4b0Sw0Kx3b2g0+3WFXbu7bQNzHqWOSTySa26KTdUmFxaM0&#10;3JophYUtSUUUAFFFIWoAWkzSE5pKAF3UlFFABRRRnFAXCikLUhOaAFJxSbqSigLBRRRQAUUUUCuF&#10;FFFAgoJxSE0lAwJzRRRQIKKKQnFAATim0UUwCiiikAUE4pCabTsApOaSiiqAKKKKAOzLe9JkUzdR&#10;urkNR+6k3GmZNJn3oAkLe9JuFM3Um6gB+6jdTMmkLe9AD93vSZFM3CjdTsFx+6k3GmZNJn3osK48&#10;t70mRTNwo3UWC4/dSZNMyaM+9MQ7PvRkUzcKTdQA/dSZNNyaQmgBxNG6mbhRupgO3UhNNyaTNADs&#10;ijdTcik3UAO3GjOaZk0UWAdkUm6m5o3U7ALk0U3dSZoAdmjdTaKYC7qTNJkUbqAPKvAYNl8YPi1Z&#10;nA+0X2naoF/66WENvn/yUx+FejV51pv+iftI+L0PC3vhbR5UHq0V1qSufykir0WuSXxM0Wx4P8aY&#10;RB8c/AVxt+W40DWYGb/bWfTmT9DLT6s/tCxfZ/GHwsvehk1W807PtJp882P/ACVH5VWruofAd9H4&#10;QoooroNwooooAKKKKACiiigAooooAKKKKACiiigAooooAKKKKACiiigAooooAzbGWJ/jF8ObW4t4&#10;ZYzdXtxDJIXDRzpZTKpXawBOySXhwwxkgBgpH0ZXzLqchs/id8KLzO1YvEckTn1WXTL6ID/vt0P4&#10;CvpgnNYS+Jnm4i/OOJxSFqSikc1gzmiikzigBaKTdTc0AOyKTdSUUBYKKKKAuFFGcUm6gBaTNJmk&#10;oCwuTSUUUAFFFFAXCiiigVwooooEFFBNNzQA7OKaTRRQAUUUUAFFFJ0oACcU080E5opgFFFFIApC&#10;aCeKbTQBRRRVAFFFIWpAKTikLUlFAHXbqTPvTCaMiuaxpcduo3UzdRup2C47dRmmZpMigQ8mk3U3&#10;dSbqAH7qTJpuTSZpgPz70m4UzcKN1ADt1GTTNxozQA7PvSZFNzSbhQA/dSbjTd1Jk0APzSZptFOw&#10;C7hRupuRSbqLAOyaKbuNJQA7NG6m0UwF3UmTSZFG6gQtFNyaSgY7Io3U2igQuTSUUZFAXCik3UmT&#10;QGp5hrY+xftJeHCOBqPhPUg3ube8sdv/AKVN+teiV518Qv8AQ/jR8Lb3p541XS8+vmW6XGP/ACTz&#10;+Fei1yz+I0Wx47+0xF5ejeCNQ7WPim0Yn086Oa1/9uMfjWZW9+1BH/xaGe5HWz1nRrzPcLHqlq7/&#10;AJqGH41g114fZndQ2YUUUV1HSFFFFAGV4i1ptFsoDBALvULy6g0+xtSxUTXM8qxRISASF3uCzBTt&#10;UM2DjFejT/scG88Nk6n4z1nUvE8iP5t/a3Eljbxs2wlYII3wiqY12li743Zc72z57f69aeDte8Le&#10;J9RtZbrSdD1VLy+MKK7QQGOSJp9pRiwi80SkJh8IdpJ+VvoX4gftK+BPA2n3C2+u2PiTxAJGt7bw&#10;9o13Hc3s84JBQxoSY1Ug75HAVACWIrirylzJI5KzldJHzV4MbVLO31TRNcuRfaxoOoTaVc3mFBuP&#10;LIKSEL8oZo2jLAYwxYYX7o6GsPwhpN5pemTzapLHPrWpXlzqmoyxfcNzcStLIq8DKKX2LkZ2otbl&#10;dcb8qudUb2VwoooqhhRRRQAUUUUAFFFFABRRRQAUUUUAFFFFAHKfEGUWQ8J32cfZfFWicnsJdQgg&#10;J/ATE/hX1HXyl8ZZfsnw41W/6f2a9vqWfT7PPHPn/wAh19V7qxluefifiQ6kyKbnNFScgu6koooA&#10;KKKQnFAXFopu6igQu6kzSUUDCiiigLhRRRQK4UUUZxQIKKTdSZNADqNwptFAC7qSiigAooooAKKK&#10;KACiiigBKQnNBOaSgAooooAKKKQ9KAEpKKKsAoooPFJgITSUUUAFFFFMDp8ik3U3dSbq5yx+6kzT&#10;cmkzQA/IpN1NyKTdQA/dSZNN3UmTRYB1GabSZp2Aduo3U3IpN1FgH7jSU3caTNADqMim0UwF3Ubq&#10;TIpN1AC5zRSbqTJoAdRkUyigB26jdTaKBC5NJRRkUBcKKQtRuNAai0ZptFAC7qN1JRQLQKKKKAuF&#10;FJmjdQGp5j8Z/wDR/EPwpvzwtp4tUMfabTr63H/j06/jivRK87/aDPk+DNFvh96y8U6BLn0VtUto&#10;pD+CSOfwr0Suepuax2PM/wBpuFpP2ePiPIi75LXQby8RR1LQxNKuPfKCuVVg6hlIZSMgjoa9U+I+&#10;jf8ACR/DzxRpIG43+lXVrgjOd8LL/WvC/h5qn9ueAPDOo5z9s0y1uMk5zviVv61vh+qOyh1Ohooo&#10;rsOsKKKKACoILK3tXd4YIoXf7zRoFLck8468sT+J9anooAKKKKACiiigAooooAKKKKACiiigAooo&#10;oAKKKKACiiigDkfjBpx1f4S+NbFQS1zol7CNvXLQOBj35r6S8N6quu+HdL1JSCt5axXAK9CHQN/W&#10;vFL21S+s57aT/VzRtG2PQjB/nXcfs6Xz6l+z/wDDa5lx5z+G9PEoHaQW0YcfgwIrKe5w4noz0Sik&#10;zikJqDiHUham0UBYUnNJRRQAUUUUCuFFFFAgooJxTSaAHZpN1JRQMM0UUUCCiiigAooooAKKKKAC&#10;iiigAooooAKaTmlJptABRRRQAUUUUAFNbrTqa1NAJRRRVAFB6UUUgG0UHiimAUUUUAdDuo3Gm7hS&#10;bqwsWOzRTcmkpgOyKNwptFAC7qMmm5FG6gBc0U3dRk0AOpMim0UAO3Um6kooELk0lFGaAuFFGRSb&#10;qAFopuTRmgNR2cUZFNooCwu6kyaKKA0CiiigVwooooC4UUUmaBC0mcUmaSgYu6jJpKKACiiigLnC&#10;fHLQp/EXwo8Q21s2y5hhS+iIjaQ77eRJ1AVQWY5iGAOScYriPBX7T+iahHZW/jG1/wCENvLoIIL6&#10;eUyaVdFsbRHdFV8tmJAEdwsUhPCq3U+5V4N4/wD2Xorm6vtU8Basnhi8u9xudDvIPtGjXZbO/MAw&#10;0BfJJMRCEszPHIxJOU4t6oqLtue4fK69mUj6givlL4Gp9m+EHhGz72GnxaefrAPJP6x1gaNrPjD4&#10;C3lvphQ+Bw0nkQaHqbNeeHLxiVCrZzjBt2YthY0KH7zG2bGTt/BS8mu/Blz9phitrpNZ1TzbeCVp&#10;Y4d19NIqK5VC4VHQbtozjpVUNJNM7aD95ne0UVzes/ELRdG1QaSs02q66yhl0bSLd729IPRjDEGZ&#10;V/22AUdSQK7W7bna2lqzpKqapq1jodhNfaleW+n2UK7pbm6lWKOMerMxAA+tR6V4D+JnjbDPb2Pw&#10;70t/+Wl+V1DVGHtDG3kQn0YyS+6Cu78Lfs6+DvD9/b6pqNvceL9egbfHq3iWQXcsT/3oY9ohgPvD&#10;GnU1Dn2OaWIittTxDxL8Vb638E6/4n8LeEtU8S6To2n3GpT6pOv2DT2ihjaRjHNKN02QpwYUkXPB&#10;Ir0S3/Zz1fxTaSjxv40vdkyFf7L8K/8AEvto8jGWmO6eVh67kRv4oyOK9Q+K+jHxF8LfGOkhd5v9&#10;GvLUL674HXH6074caz/wkfw88L6sTuN/pVrdZBznfCrf1rlqzl3Od1ZTPljxr+zDrvgiT+0NOtZd&#10;f8mQyReI/DcUdlrtt85kPnwjEd2pd3Zwm0NuI+zuTmu08Ba/d+JvCGm3+o2y2eqMhhvrVc4huo2M&#10;c8YzzhZEdeeeK+la+Xvh1H9ktfE1keDaeKNcQD0VtSuJUH4JIgooN8zRrQbu0dZRRRXcdgUUUUAF&#10;FFFABRRRQAUUUUAFFFFABRRRQAVv/swzZ+CeiW2eLC5v9NA9Bb308GPw8vH4VgVq/syS+X4M8Raf&#10;0+w+J9VXb6edctc/r9oz+NZT6HJiV7qZ67RRRUHAFFFFAmwooooJCiiigApCaU9KbQMKKKKBBRRR&#10;QAUUUUAFFFFABRRRQAUUUUAFFFFABRRRQA09aSlYUlABRRRQAUUUUAFIelLRQAyinEU2qAKKKKYA&#10;RmmkYp1FIBtFOxmk20AblJkU2isix26k3GkooAXJpKKMigQUUm6jdQAtFNyaKAHZFJupKKAsLupM&#10;miigAooooC4UUUUCuFFFFAXCiiigQUUUUAFFFFABSZxS00nJoGBNJRRQIKKKKACiiigAooooAKaT&#10;mhjSVSQ0itqel2etafcWGoWkF/Y3CGOa2uY1kjkU9VZWBBHsa8Xuv2YbXw3qlxqHw81dPCgukxc6&#10;XeWrXthKyrtiZU8xHjKDC/K+NiomAqIF9xop+Zak4u6PE7H9nTUNbkDeNfGl5qdsODpfh2FtHtZB&#10;/wBNHEklwx7fLMinnKHPHqPhHwP4e8AaWNN8N6JYaFY7t7QafbrCrt3dtoG5j1LHJJ5JNbdFA5Sc&#10;t2FFFFBIjosilWAZSMEEZBFeY/s0sw/Z9+HdvIxeWz0O0sZGPUvDEsTZ98oa9Pry/wDZ6Ij+Hdxa&#10;A/8AHj4g12yA9Fi1a7RPzVVP41z1ehUT0uvmjRY/sfxD+KdiOFt/Eu5R/wBdtPsrg/8Aj0zfrX0v&#10;XznqUX2H47/EO36faYdM1LHrvgeDP/krj8KVD4zqo/Ga9FFFeidwUUUUAFFFFABRRRQAUUUUAFFF&#10;FABRRRQAVa/ZzfyNb+KlmTyPEcN0i+iSaZYj/wBDjkqrR8EJPs/xg+I1kOFk03Rr/wCrO17Cf0t1&#10;/Ss57I5sQvcPcqKKKzPOCiiigTQUUm5d23I3YzjPOKWgkKKKKACkIxS0UANopxGaTbQMSijBooCw&#10;UUUUCsFFFFABRRRQAUUUUAFFFFABRRRQAU0inUUAMopxGaTbQAlFLg0lABRRRQAUhGaWigBuDSU+&#10;incBlFOwKNtO4DaKXbRtouBr0UUHpWRQm6kzRRQAUUUUDCiiigAooooAKKKKACiiigloKKKKBBRR&#10;RQAUUUUAFFFFABRRRQAUUUUAFMPBp9JigaG0UpWkoCwUUUUBYKKKKBBRRRQAhGabT6CM07juMop2&#10;2kwaoYlFLSUDCiiigArzH4L/AOi3vxG03oLHxbd4Hp58UF3/AO3Ofxr06vMPh1mz+LHxcsyf9fqd&#10;hqYHs+m28GfztD+VY1VoVHc9Kr598ex/ZP2i9Rc8DUPCtgF9zBd3uf8A0pX9K+gq8I+Mkf2b46eC&#10;JhwLvw9q8Ln1aO409kH5SS1lS0mjopfGh1FFFemegFFFFABRRRQAUUUUAFFFFABRRRQAUUUUAFVf&#10;hlL9j/aEvosYGpeFlYn1+zXZH/t3+tWq5Sfxlpfw++N/g7WdXmmitbjRtW0xFtraW5mmlklsZUjj&#10;iiVnkci3bCqpPXjrUT2MayvTZ9P7ajuJorSCSeeVIYY1LvJIwVVUDJJJ6ADvXGWEnxR+IbJ/wj/h&#10;W38DaRJz/bPjIl7or6x6dC27/v8ATQsOMoa6TSf2WvDV5LDeePb/AFD4nalG6yKPERQ6fE45BjsI&#10;1W3GDjDOjuMD5yea5XUS2PMUWcZD8ZrbxXPJafDzQ9S+I92rFGudHRY9MiP+3fylYDjusbSOP7h4&#10;zvWHwV+IPjciXxr4yj8K6c/3tA8EZ8wj+7LqMyCRh7wxQMMfeNeXftW+O9b0PxPqWjat4j1T4d+D&#10;NPtYDpL6dM2nWuplkG4yXqBSpRyYhbrImRtLKwdK8p/Z5174UatrF9baz4in1bUHt3khj0bXb2fV&#10;JGUBj5QtZTO0hCKAE+ZiEAydorKUpNXNOSyufSfiX9ibwlBLd6j4NitbDUbpoZby08SwvrNrqEkM&#10;bxwyvJM5uoZ0SWRUngmRk812KuSc8Re+MfFnwm1O3sdbsP7DgYR28Gj+I9Re5tLp1QrjT9efh3kc&#10;IFt9RWKV3diJVQKB7t8M9WvPhv8ACOO++JOurpMNtLPIL3xJqEQltrMysbdLqckIZVi2B23N8wPz&#10;t1PBeMv2rtH8S2N1pfgrwfdePbe4QxSX2qp9g0V1IwQZJkMkyn1ihkRufmFRHmv7o1Hm0SNPQPiB&#10;pet6vLosy3GieJIEMk2g6vF9nvUQOyGRUJxLFuRgJoi8bbTtc10tfJlv8NdSv7OG01PXm0/R7a7F&#10;/p/hzQIymm6XOEZUe1Fy08kLIHbAheKM7m/dAMRXpXwu8c6zovjqPwb4h1WfXrbVILi90jUrqJFm&#10;iMRTzLSVkAEh2yb0YqG2o4YsQGPYlJK8kE6MormZ7TRT8Ck2imc+g2inbaNtADaKdtpNtACYoxS4&#10;NGDQAmKMClwaMUAJgUbRS4pKA1E20baWigNRNtG2looAbg0U6igQ2inUYFADaKXaKNtACUUu2jbQ&#10;A3FGBTtppMGgBu2jbTsUYoAbg0YNOooAZRT6KYDKKfRQBpUUUVmWGBSbaWigQm2jbS0UAJto20tF&#10;ACbaNtLRQAm2jbS0UBqJto20tFAaibaNtLRQGom2jbS0UBqJtpMGnUUBqNwaMGnUUBqNxRTqKBDa&#10;KdRgUANopdtG2gBKKXbRtNADcCjaKXBoxQA3bRtp2KKB6jcGkxT6KAGUU6jApgNop20UbaAG0Uu2&#10;jbQA3Ao207aaMGgBu2vMNFH2P9o3xpEeEvPDGi3Ce7pc6kkn6GH8/pXqGDXmGpj7F+0nomOP7S8J&#10;X+73+zXlpj8vth/Os6nwlR3PR68S/aDi+zeNvhbfdPM1G+07d/10sZZsf+Sufwr22vHP2lovL07w&#10;FqHax8VWzE+nnW9za/8Atxj8awhpJG8NJIzaKKK9U9IKKKKACiiigAooooAKKKKACiiigAooooAK&#10;h8PMbP45/CW93KkY1i7tJWZwvyS6ZebQAT8xMiRDAyec9AamrI8VaAviTRbiy3W8czI3ky3NqlzH&#10;G5UrkxvwRhmBwQwBJVlbDCJrmi0TNc0Wj7for4h8B/GH4t+AblLGHSV1nSvKK/YNa1n7ZBbuFIUw&#10;agwF2IyQCY54rl+SBMNozY8Rar48+I+4eMPGdzDYP10Pwp5mlWmPSSVXNzLxwQZVRucxgHFcCpTf&#10;Q4VSm+h9EfET9ovwB8PL2bR9Q1hdV8QBefD2ixG/v8HpvhjyYlP9+XYnX5uK8Y1j46/ELxPG9v4W&#10;0PTPhjpEhP8ApF9HHf6qwPcRRt9mgf3LXA6/L3rmtA8N6T4V09bHRtNtdLs1JbyLOFY1LHqxAHJP&#10;cnk1pV0xoRXxanRGiluc4vgayvdYh1rXrq/8Xa9Ed0eqeIbk3csLdzCh/d24PpCiD25ro6KK6Ekt&#10;EbpJaIKwNQf7J8U/hRd/dC+IJoJG/wBmTTL5QPxfy/yrfrlfHsospvB1+Tj7L4r0YZ/67XsVsf0n&#10;NKXwsiorwZ9QbaNtP20baxPIGbaNtP20baAGbTRg0/bRtoEMwaMGn7aNtAEeKMU/BowaAGYoxT8G&#10;jBoAZRT8UYoAZRgU/HtRj2oAjwKNoqTb7UmBQAzbRtp+BRtoAZto20/bRtoAj20bak20m2gBmDRg&#10;0/bRtoAZg0Yp+2jbQAzFGKfto20AMxRin7aNtADMUYp+2jbQBfxRinYFGBUFDMCjAp+BRgUAMwKM&#10;Cn4FGBQAzAowKfgUYFADMCjAp+BRgUAMwKMCn4FGBQAzAowKfgUYFADMCjAp+BRgUAMwKMCn4FGB&#10;QIZgUYFPwKMCgBmBRgU/AowKAGbRRtp+BRgUAM20bafto20AR7aNtP20baAGYNGDT9tG2gBmDRg0&#10;/bRtNADMUlSYNGDQBHijAqTBpNvtQAzAowKft9qNvtQMj2ijbUm32o2+1AEe2jbT8CjAoAZto2mn&#10;7aNtAEeDXmHj4fYvjb8ML3p58Gr6Xn18yKG4x/5J5/CvU9teX/GZfs3ij4S3/RbbxWUc+0umX8IH&#10;/fcqfkKmfwsa3PQa8m/ahiB+ExucDNlrmiXWfRU1S1L/APjm8fjXrNeY/tOxF/2eviHMo3PZ6Lc3&#10;6j/agQzDHvmMVyrR3NVozmKKQEEAg5B70teueoFFFFABRRRQAUUUUAFFFFABRRRQAUUUUAFFFFAB&#10;RUb3MUcqRPKiyvnYjMAzfQd6koAKKKKACiiigAri/jDL9k+H99f/APQNuLTUs+n2e6inz/5DrtK4&#10;74zWLan8IPHFomRJPod9GhHUMYHAI984qZbMUldNH1ds9qNvtVbQ9RTWtE0/UExsu7eOdcdMMob+&#10;tXdtc54pHt9qNvtUm2jbQBHt9qNvtUm2jbQBHt9qTAqXbRtoAi20bal20baLgRbaNtS7aNtFwItt&#10;G2pNv0o2+1FwI9tG2pNvtRt9qAIttG2pdntRs9qAIttGDUuz2o2e1AEW32o2+1S7PajZ7UXAi2+1&#10;Jt9qm2+1JtouBFs9qNntUu360bfrRcCLZ7UbPapdv1o2/Wi4EWz2o2e1S7frRt+tFwItvtRt9ql2&#10;/Wjb9aLgRbfajZ7VLt+tG360XAubfajb7U/bRtqBjNvtRt9qfto20AM2+1G32p+2jbQAzb7Ubfap&#10;NtG2gCPb7UbfapNtG2gCPb7UbfapNtG2gCPb7UbfapNtG2gCPb7UbfapNtG2gCPb9KNv0qTbRtoA&#10;j2/Sjb9Kk20baAI9v0o2/SpNvtRt9qAI9vtRt9qk20bfrQBHt9qNvtUm2jbQBHt9qNvtUm2jbQBF&#10;j2o2+1SbaNtAEe32o2+1SbaNtAEW2jbUu2jbQBFto21Lto20ARbaNtS7fpRt+lFwIttG2pdv0o2/&#10;Si4EW2jbUu36UbfpRcCLbSbfpUu32o2e1FwItv0ry/8AaHAtvB2g6h/FZeK9BcYHQSanbwMfwWZj&#10;9BXquz2ry79p0ra/AnxXftkf2ZDFqgIGSDbTxzg4HPBizxzSewI7muY+KOjf8JH8MvF2k43fb9Iv&#10;LXBGc74XX+tanhvxPpHjDSIdV0PU7TV9Nm/1d1ZTLLG2OoypPI7jqO9aRAYEEZB6g1ymp83eBNU/&#10;tzwP4e1HOftmnW9xnOc74lb+tbtcL8Cx5Xwc8G2pbc1lpcFixznLQoIj+OUNd1XrrVI9RaoKKKKY&#10;wooooAKKKKACiiigAooooAKKKKACsXxJcahPNoug6LKtvr/iPUY9IsJ3i81bd3VnknKZG8RQxzTb&#10;cjd5W3Izmtqol8U3PgLWtH8UW2lT60NKuvMuLO1mkWZrd0aOZo41YLM6o5ZY3yGKjA3hCInfldiZ&#10;X5XY9d8SfsefDTXbOUf8I9bnUHRk/tG5zcXW0hht86Qs+0CR8DP8bd2JPz78N/tltoN7pV/ey6pc&#10;aHq2o6H9vnffJcraXktukjt3crENx7sGr3Pxz+1ho0+iy2Hw/hvtf8T3lsrWktxpdzb2NkZAuJbm&#10;WWNF+QNuMAJlJQoVU5K+QeFtAXwxoFppwuJb2WIM895Of3lzM7F5Zn/2nkZ3OOMsa5qCldtnPRTu&#10;2zWooorsOoKKKKACq2pWS6lp11aP9y4ieJvowI/rVmigD0T9nbUG1f4AfDW9k4ln8Naa8g/uubaP&#10;cPwOR+Fehba8r/ZXm3fAnw3b5/48HvNNx6fZruaDH4eVXrIriueM9GRbaNtTbaNtO4iHbRt+lS7a&#10;NlFwItv0o2/SpdlGyi4EW36UbfpUu36UbfpRcCLb9KNv0qXb9KNv0ouBFt+lG36VLt+lG36UXAi2&#10;/Sjb9Kl2/Sjb9KLgRbfpSbKm2/Sjb9KLgQ7PajZ7VNt+lGyi4EOz2o2e1TbKNlFwIdlJsqfZRsou&#10;BBt+tG361Ns9qNntRcCHb9aNv1qbZ7UbKLgQ7frRt+tTbKNlFwIdv1o2/WptlGyi4EO360bfrU2y&#10;jZRcCztpdtSbfpRt+lQUR7aNtS7aNtAEW2jbUu2jbQBFto21Lto20ARbaNtS7aNtFwsRbaNtS7aX&#10;bSAh20bam2/Wjb9aAIdtG2ptv1o2/WgCHbRtqbb9aNv1oAh20bam2/Wjb9aAIdtG2ptv1o2/WgCH&#10;bRtqbb9aNv1oAh20bam2/Wjb9aAIdtG2ptv1o2/WmBDto21Nt+tG360AQ7aNtTbfrRt+tAEO2jbU&#10;22k2UXCxFto21Lto20XCxDto2/SpttG2i4WIdv0o2/SpttJt+lFxWItv0o2VLt+lG36UXCxDs9qN&#10;ntU2yuV8a/E/wr8PZLaDXdYitr+6BNrpkCPc3136+TaxK00p9kRqLhY6TZ7V5p8aAviyPRfhxaIb&#10;rUvFV1GtzDGeYNLhkR724fg4TZiEE9ZLiJf4quQal8TviAu3w54YtvA2lydNa8Yky3RH96PToWyR&#10;/wBdpoWGOYzmue+Hwvv2dNR1fUfifpt7rWo6nsF78TrFftdvLEnEcU9uiB9PiXJIRFeBSXd5t7MT&#10;Ep9ENI73xx+znoPiHWLnxD4dvLvwL4unIaXWNCKp9rYdBdQMDFcDtmRS4HCsnWvP9T8Y+MfhO7R/&#10;Efw/9r0ZDhfF/haCS4tNv966tPmmtvcr50ajJaRelfRmja1p3iPSrXU9Jv7XVNNuoxLb3llMs0My&#10;HoyOpIYH1Bqe8uILS0mnuZEitokMkkkhAVVAySSegAFYlnwL8HL+z1Hwhdy6ddwX2nDXNYS1ubaQ&#10;SRTQDUrnyXRlJDK0exgQSCGBya7iuW+HF0ur+H7nXY4Pstvr+pX2t28BUqY7e6upZ4FZTyGETxhh&#10;2bPAHA6mvVh8KPTj8KCiiirKCiiigAooooAKKKKACiiigAooooAKKKKACiiigAooooAKKKKACiis&#10;LxT440DwVBFJrerW2nGY7YIpXzLO392KMZeRv9lQT7UbBsdv+y5qS2/gnXdLJw1j4m1cY9POvJLn&#10;/wBuM/jXt8UocetfM37Ov9oSS+NNTk02+03TtW137bp8eoQGCaSH7Faxs7RN8yZlilwHAbGCQM19&#10;FadvMYzXA3qeTJLmZqj2pwGfWkjU4qQLRciw3b9aNv1qQLTtlFwsQ7frRt+tTbKNlFwsQ7frRt+t&#10;TbKNlFwsQ7frRt+tTbKNlFwsQ7aTZU+yjZRcLEGyjZU+yjZRcLEGyjZU+z2pNlFwsQ7aNtTbKNlF&#10;wsQ7aNtTbKNlFwsQ7KNlTbKNlFwsQ7KNlTbfrRt+tFwsQ7KNlTbfrRt+tFwsQbfpRt+lT7frRt+t&#10;FwsQbfpRsqfb9aNv1ouFiDZRsqfb9aNtFwsT7fpRtqbbRtqbjIdtG2pttG2i4EO2jbU2yjb9aLgQ&#10;7aXZUu360bfrRcCLZRt+tS7frRt+tFwItv1o2/WpdlLsouBDt+tG361Nso2UXAh2/Wjb9am2UbKL&#10;gQ7frRt+tTbKNlFwIdv1o2/WptlGyi4EO360bfrU2yjZRcCHb9aNv1qbZRsouBDt+tG361Nso2UX&#10;Ah2/Wjb9am2UbKLgQ7frRt+tTbKNlFwIdv1o2/WptlGyi4EO360bfrU2yjZRcCHb9aNv1qbZRsou&#10;BDt+tGyptlJsouBFso21T8ReINL8I6FfazrV9BpmlWURmubu5cJHEg6kk/5PSvEfE/7QHiCXW9N0&#10;+HSYfhloGqqPsXjLx9azrBMzNtVEt0CrHIxxtS6nt5DkYjfnCvYZ7rcTRWlvLPPKkMESl5JJGCqi&#10;gZJJPAAHevNh8cbHxNM9r8PdF1L4jXQYobvR0EelxkcHfqEpWBsHOViaSQf3OmdvT/2bvD2qTQ33&#10;jrUNQ+Jt+jCVB4jZGsImByDFYxqlsCpxtdo2kGB85PJ5f9qyw8XzW/g6w0K21tvAzyXEWvxeFg4u&#10;/uILVGEP777NnzvMEXORGG+QuKnmu7IpRu7Fq48I+KvElzHF4/8AiJp3gm2mOB4c8H3KxzODzsk1&#10;CdRK/wBYIrduPvEV6b4D+E/hD4Yx3A8M6BaaXcXRBu71VMl3dsP4p7hy0szcD5pGY8da/PH4WeC/&#10;Blj46tpb74evf2EzyXBt5vCk88txEPODExNAXcnyHXkElgF5LKD9i/C3RNI+Db+LPElzbwfCj4cz&#10;RwpD4f1ie2tLayuYpJlmulCStDBHKhgARWXPl7iqk8w9xtWPdqK+efEX7X9lf7rf4eeGNQ8YSHhd&#10;WvSdM0ke4mkUyyjuDDC6HB+cV5f4i1Xx58R9w8YeM7mGwfrofhTzNKtMekkqubmXjggyqjc5jAOK&#10;0jSlLZFxpykdx8W9V+Gvws8S39x4P8XzeD/iJMfOuNC8J239pi9c9GvdLT5AG5/fsYG6/vhg1wni&#10;34g+PPjz4ctNF8V6bb+EfDLLG2p6ZbSh7nWGABaKYKzpBblusSSyFwuGfazIU0Dw3pPhXT1sdG02&#10;10uzUlvIs4VjUserEAck9yeTWlXVGglq9TpjRS1YnSloorpOgKKKKACiiigArO0vxDp2t3WpW9jd&#10;pcz6bcfZbtEzmKXYr7T/AMBdTxxzjqDV+SRYY2d2CooLMx6ADvXw3+yx8apLn9oTxJDdO/2Dxhcz&#10;zIvaOYM0kX0Gwsn1K+lfY5Lw5WzrAY/GUv8AmGhGVu95ar5QTkvQ5K2IjRqU4P7Tt/XzPuaiiivj&#10;jrCiiigAooooAKKKKACiiigAorC8VeOvD/gi3jm13V7XTRKdsMUr/vZ2/uxxjLSN/sqCfauUTx14&#10;w8Zt5fhDwo9hascDV/FCtAuP7yWinzW+khhNRKcY7siU4x3Z6OzBFLMQqgZJPQVwN78Z9FmuZLLw&#10;1b3njbUUYo0WgxrLBG3cSXLFYUI7qX3dcKelaukfs3XPi+RZ/HGrX3i0kgmwucQ6cvsLVMI49PN8&#10;xh/er3Twz8KbLSLWGCC1jggiUKkUaBVUDoABwBWEq38pzSxH8qPne18IfEvx+2NR1K38G6a//Lno&#10;I+0XZHo91Ku0fSOIEdnPBr0n4dfs56H4SunvrbTw+pzDE+pXbtcXkw/255C0jD2LYr3iw8LwWoGI&#10;x+Va8VgkYwBisHJy3OaU5S3Zy+k+Fo7NV+Xp7V0MNiI1Ax+lX1gA7U7y6VyCssOOlOEdWNlGyncC&#10;DZil2VNso2UXAh2UbKm2UbKLgQ7KNlTbKNlFwIdlGyptlGyi4EOyk2VPso2UXAg2UbKn2UbKLgQb&#10;KNlT7KNlFwINlGyp9lGyi4EG2jb9Kn2Um2i4EGyjZU+360bfrRcCDZRsqfZRsouBBso2VPso2UXA&#10;g2e1GyptlGyi4EOyjZU22jb9KLgQ7KNlTbKNlFwJttG2pdtG2pAi20u361JtpdtAEW360bfrUu2j&#10;b9aAItv1o2/Wpdv1o2/WgCLb9aNlS7frRt+tAEWz2o2e1S7fajb7UARbPajZ7VNt9qNntQBDs9qN&#10;ntU2z2o2e1AEOz2o2e1TbPajZ7UAQ7PajZ7VNs9qNntQBDs9qNntU232o2+1FwIdntRs9qm2+1G3&#10;2ouBDs9qNntU232o2+1FwIdntRs9qm2+1G32oAh2e1Gz2qbZ7UbPagCHZ7UbPaptntRs9qAIdntR&#10;s9qm2e1Gz2oAh2e1Gz2qbb7Um32oAi2e1Gz2qXb7UbaAPOxaW3jz43x6fczTPYeDLCHU2sTGRBcX&#10;12Zo4HZg/wAxgigmPlshXN1E4O+Ndvq17Y22pWc9peW8V1azoY5YJ0DpIhGCrKeCCOCDXzBr83jv&#10;TP2jvG8ng7XdPtZotG0a9fR9WsUa0vkka9iG+aNRNGwNs+18yAZIKMMY9E8J/tJ6Tcata6B43024&#10;+H3iS4kENvBqrq1lfSHoLW7X93KT1CHbLjrGKze5SHJ8EtU+HH774T66nhyzU7m8I6sr3WiSD+7C&#10;ufMsuOnkN5QJyYXNZtz+1bo3hS5u9E8beH9W8P8AjW1iSY+H9OiOqtdxuWCzW8kAIMJZSpeYQ7Tj&#10;eFyM9h8dPiPL8NPhte6rp/ly6zdSw6bpaOA4N1PIsaOULLvWPc0rKCCUifkda+ZtB0Q6NaHz7y41&#10;XUpiZLzU7xt093KzM7u56DLO5CLhV3YUKABWtOnz+hvTp851viL9oP4l+Nd0Xh/S7H4c6W/AutUC&#10;alqxX2iRvs0De5e4HX5a4JfA1le6xDrWvXV/4u16I7o9U8Q3Ju5YW7mFD+7twfSFEHtzXR0V2xpx&#10;jsjrjTjHZBWfd22seIta0nwr4amtrfxDrLusN1eQvLDZwRgNPcyKg5CKQFUlQ8kkSFl37hoUvgvx&#10;poXw0+M+geIPE18mmaRd6bd6IuoXMEYt7W4mltpY/NuGYGFXFuydNjN5YYghMuo3GLaHNtRbRveM&#10;f2Nbu2t21bwx4x16XxLCz3Mbanqdw1lLKeQklqjrH5OQBsVQQucEElq4TwP4lXxn4L0HX0iMC6pY&#10;QXvlNjKeZGr7eCRxnHBI9zXt3xz/AGi9K0TRr3wr4I1iz1r4ianalLKCwmWddLWRflvroqSEiQHe&#10;qsQZSFVOpI8b8M6Ba+FPDelaJYhhZabaRWUAbqI40CLn8FFYUOZ3bMaPM7tmlRRRXWdIUUUUAFFF&#10;FABXEaFaw6Z8WfEVvBFHBDNounSokahRuWa8V+B7GOu3rjbn/RvjFp2P+XzQbrPv5Nxb4/8ASg/n&#10;Xq4Btxr0+9OX4csv0Mp/Zfn/AJnZUUUV5RqFFFFABRRWF4q8deH/AARbxza7q9rpvmnbDFK/72dv&#10;7scYy0jf7Kgn2o2DY3aRmCKWYhVAySegrzqPxv4x8aN5fg/wm9hbMcDVvFCtAuP7yWi/vW+khhNb&#10;ulfsz3njGRJ/HGsX3izJBNhcYh05fYWqYRx/118xvesJVorbUwlWjHbUx9Q+NehyXUll4bgvPGuo&#10;oxRodBRZYY29JLlisKEd1L7uuFPSnWfg/wCJvxCbGoajb+DNNf8A5c9CHn3ZHo91Ku1fpHECOznr&#10;X0Z4V+EGn6LawwQWkcEMShUjiQKqgdAAOAK7/TvC1vaKAIxx7Vzyqykc0q0pbaHz58Pv2ZNB8MXL&#10;30On+bqUwxNqV47XF3N/vzyFpG+hYivZtG8A2tiq4iUY9q7aGwSMYCgVYWEDtWRgZFro0UCjagFX&#10;0tlXotWvL9qXZ7UxEAix2pdmO1TbPajZ7UAQ7PajZ7VNs9qNntQBDs9qNntU2z2o2e1AEOz2o2e1&#10;TbPajZ7UAQ7PajZ7VNs9qNntRcCHZ7UbPaptntRs9qLgQ7PajZ7VNs9qNntRcCHZ7UbPaptntRs9&#10;qLgQ7PajZ7VNs9qNntRcCHZ7UbPaptntRs9qAIdntRs9qm2e1Gz2oAh2e1Gz2qbZ7UbPagCHZ7Ub&#10;PaptntRs9qAIdlG361Lt9qNv1oAi2/Wjb9al2/Wjb9aAItv1pNtTbaTbQBFto21Lto20ARbaTbU2&#10;2jbQBLto21Lj2ox7VIyLbRtqXb7UbfagCPbRtqTb7UYNAEe2jbUmDRg0AR7aNtSYNGDQBHto21Lt&#10;NG2gCLbRtqXbRtoAi20bal20baAIttG2pdtG2gCLbRtqXbRtoAi20bal20baAIttG2pdtG2gCLbR&#10;tqXbRtoAi20bal20baAIttG2pdtG2gCLbRtqXbRtoAi20bal20baAIttG2pMGjBoAj20bakwaMGg&#10;DwzxCn2D9py4Y8f2p4PgA/2vst7Nn8vto/P6V0etaJp3iPSrnTNWsLXVNNuU8uezvYVmhlX+6yMC&#10;GHsRWJ8UU+yftDfDq66Jc+Htdsm/2n8/TJU/JY5fzrqKllHzn8U/Bl38M73wHb6N4o15fB134i8m&#10;XwzdXhntYXNheGMo7gyiIOFIgZzGrCJkCbMHXrY/aei8vwFot/3svE2jsD3Hm3sVt/7Xx9Cax67c&#10;P8LO2h8LCiiiuo6AprosilWAZSMEEZBFOooApaTomnaDa/ZtMsLXTrfcW8m0hWJMnqcKAM1doooA&#10;KKKKACiiigAooooAK4XX9RtR8UfCLRXMMky/b9LlRJAWSR4Irny2A5DbIVfB7EHoQa7qvnv45fA3&#10;xN8U/Gtne2Gp3un6ZFJ9mnj8+CETwm1lJwyJ5gjLM0OZfOYG7nIiEakTfS8P0MLiMXKGMrqjBwmu&#10;Zq61i1a27v0899DmxEpxheEbu6Nv48/tJW3wb0vQL+x0208T2+rqzo0OprFtTarJIoCPvRgThhxw&#10;OTkVW+BHxz8X/Gy7+3f8IbbaJ4WiLrJqM16zvK4BwkS7BuIbGTwAM854q74m8D/C/Qfh5aaT4vt7&#10;fTo74QSzDUZU/tS9nTa3ztCS00uQQ3lls5YLxitfSPEPifXLG30zwD4KXQ9JgQRQX/iKJrWJEHA8&#10;qzT96wA/hkMJr08VmPD2Fyt4PD4RzxPNJOrNv4b6NRjK3N0V9Eld3bsue1b2vPOdo9l/wx6azBFL&#10;MQqgZJPQVwF/8atElupLLw1b3njXUUYo0OgxrLDG3cSXLFYUI7qX3dcKelbmkfsyXfjCRJ/HOsX3&#10;izJBNhcYh05fYWqYRx/118xh/er3jwp8H9P0W1hggs4oIYlCpHEgVVA6AAcAV+dyr/yo2lX/AJUf&#10;OFl4L+JvxDbGo6lb+DNNf/lz0Iefdkej3UqbV+kcQI7OeDXpfw8/Zi0Dwvctew6eJNTmGJtSvHa4&#10;u5v9+eQtI30LYr6E07wtb2igCMDHoK2YbBIhwoH0rByct2c0pSluzitG8A2tiq4iUY9q6e10aKBQ&#10;AoH4VrLFjtT9lSQVUt1XoKkEeKmwaXaaAItoFG2pdtG2gCLbRtqXbRtoAi20bal20baAIttG2pdt&#10;G2gCLbRtqXbRtoAi20bal20baAIttG2pdtG2gCLbRtqXbRtoAi20bal20baAIttG2pdtG2gCLbRt&#10;qXbRtoAi20bal20baAIttG2pdtG2gCLbRtqXbRtoAi20bal20mDQBHto21Jg0YNAEe2jbUmDRg0A&#10;R7aTbUu32ox7UARbaNtS49qTHtQBHt+lG36VJgUYFAEm2l207bRtqbjG7aNtP20baLgM20bafto2&#10;0XAZto20/bRtouAzbRtp+2jbQAzbRtp+2jbQAzbRtp+2jbQAzbRtp+2jbRcBm2jbT9tG2i4DNtG2&#10;n7aNtFwGbaNtP20baLgM20bafto20XAZto20/bRtouAzbRtp+2jbRcBm2jbT9tG2i4DNtG2n7aNt&#10;ADNtG2n7aNtADNtG2n7aNtADNtG2nbaNtFwPFvj1H9k8f/By9HDSa/eacT/syaVezY/76tU/T2ro&#10;Kx/2l4/s+j+BNT7af4v0059PPL2n6/acfjWxSGeWftPxZ+BviS4/58Da6j/4D3UM/wD7Trna7b9o&#10;LTW1j4DfEexjz5lx4b1GNCBkhjbSBSPfOK8/0u+XU9MtLxMbLiFJlwcjDKD/AFrsw/VHXQ6lqiii&#10;uw6gooooAKKKKACiiigAoorC8VeOvD/gi3jl13VrXTfOO2GKV/3s7f3Y4xlpG/2VBPtRsGxu0jME&#10;UsxCqBkk9BXnsPjHxn42by/B/hN9PtWOBq/ihWgXH95LRf3rfSQwmui0f9mC68YSJP451i+8W5IJ&#10;sLjEOnL7C1TCOP8Arr5jD1rnlWjHbUwlWittTAvvjTok11JY+Gre88baijFGh0GNZYY29JLlisKE&#10;d1L7uuFPSrFj4H+JvxDb/iY6lb+DNNf/AJc9BHn3ZHo91Km1fpHECOznrX0l4U+D2n6JawwW9pFB&#10;DEoVI40CqoHQADgCvQNO8K29ooAQcegrmlWlLyOeVWUvI+evh3+zBoHha5a9g08SanMMT6ldu1xe&#10;Tf788haRvoWxXtWjeALaxVcRKMe1dpDYpEMAAVYWED2rG5gZdro0VuBtQCr6W4XoKsbKNtFwIxHi&#10;l24p+2jbRcBu2jbT9tG2i4DNtG2n7aNtFwGbaNtP20baLgM20bafto20XAZto20/bRtouAzbRtp+&#10;2jbRcBm2jbT9tG2i4DNtG2n7aNtFwGbaNtP20baLgM20baftpNtFwG7aNtO20baLgN20badto20X&#10;Abto207bRtouA3bRtp22jbRcBu2jbTttG2i4DdtG2nbaNtFwG7aNtO20baAG7aNtO20baLgM20ba&#10;fto20XAZto2mn7aNtFwGYNGDT8GjBouAzBoxT8GkxRcCTaaNtLRSGJto20tFACbaNtLRQAm2jbS0&#10;UAJto20tFACbaNtLRQAm2jbS0UAJto20tFACbaNtLRQAm2jbS0UAJto20tFACbaNtLRQAm2jbS0U&#10;AJto20tFACbaNtLRQAm2jbS0UAJto20tFACbTSYNOooAbg0YNOzikLUAeR/tUxlfgxeXfbTtY0XU&#10;mPotvqtpO36Rn8K0KrftTobj9m34oiP5p4fDWoXMI/6ax27yJ/48i1LBOlzBHNGcxyKHU+oIyKAK&#10;+s6cmsaPfWEmPLuoJIGyMjDKVP8AOvmP4L3r6j8HvA11L/rZtCsXkB7MYE3D8819UV8rfB6MWvgG&#10;0sQcjTrq903/AMB7uaD/ANp11YfdnTQ3Z2lFFFdx2BRRRQAUVheKvHXh/wAEW8cuuata6d5x2wxS&#10;v+9nb+7HGMtI3+yoJ9q5qHxh4z8bN5fhDwm+nWrHA1fxSrQLj+8lov71vpIYTUSnGO7JlOMd2egs&#10;wRSzEKoGST0FcDe/GjRZ7qSx8M295421FGKNFoMaywxt3ElyxWFCO6l93XCnpXQaP+zBc+L5En8c&#10;6xfeLSSCbC5xDpy+wtUwjj083zG/2q988KfB/T9FtYYILSKCCJQqRxIFVQOgAHAFc0sR/KjmlX/l&#10;R812HgX4m/ENv+JlqVv4M01/+XPQR9ouyPR7qVdq+4jiBHZzwa9Q+Hf7L+geFblr2DThJqcwxPqV&#10;47XF5N/vzyFpG+hbFfQuneFre0UARjj0FbMNkkQwFArllKUt2c8pSluzi9G8AW1iq/ulGPauptNG&#10;it1AVAK01jA7U/FSSQJbhegqQJin0UAN24owadRQA3BowadRQA3BowadRQA3BpdtLRQAm2jbS0UA&#10;Jto20tFACbTSYNOooAbg0YNOooAbg0YNOooAbg0YNOooAbg0Yp1FADcUYp1FADcUYp1FADcUU6ig&#10;BtFOooAbRTqKAG4oxTqKAG4oxTqKAG4oxTqKAG4oxTqKAG4oxTqKAG4oxTqKAG4op1FADaKdRigB&#10;tFOxRgUAO20baWigBMCjApaKAEwKMClooATAowKWigBMCjApaKAEwKMClooATaKNtLRQAm2jbS0U&#10;AJto20tFACbaNtLRQAm2jbS0UAJto20tFACbaNtLRQAm2jbS0UAJto20tFACbaNtLRQAm2jbS0UA&#10;NOKafrUhGaaVoAjPFVriXYpq2VzVW4ty6mgDzn4qFtb8E+IdJxvF/p9xalf72+Nlx+tcR8CfF1j4&#10;4+D3g/VrG/t9QEulWqzvbyrJ5c4hTzI32k7XVshlPIIIIr1XXNDNyjDFeC+Nfgap16TxF4fu7vwr&#10;4mYfNq2kMI3nA6LPGQY7hR6Sq2O2DzQB7BXzB4Ej+x3PjKw6G18Vaw2D1HnXklz/AO18/Qiuy034&#10;y+KfAjC2+IugNeaenB8UeG7d5YQP71xaZaWLjq0ZlTqTsHTyu1+Kng7TfGXxH1L/AISbTJtI1DX4&#10;Z9MmtrhZvtivpliWEKoSZW8zzAVQE5HSuig7SN6LtI9MpGYIpZiFUDJJ6CuHh1/xz40Ozwp4RfSr&#10;Rjgat4rVoBj+8lmp81vpKYTXRaN+y9N4rkSfxzq994vYkE2N1iHTl9haJhHHp5vmMP71dEq0Y7an&#10;RKtFbanNXPxh0i7upLLwva3vjfUEYo0egxrLBE3cSXLFYEI7qX3dcKelXbH4e/Ezx+f+Jpqtv4N0&#10;5/8Aly0AfaLsj0e6lTaPcRxAjs54NfSvhb4T2Oj2kFvBaxW8EShUiiQKqAdAAOAK7vT/AAxb2qgB&#10;Bx7VzSrSl5HNKrKXkfPfw8/Zf8P+FLl72301X1KYYm1K8drm8mH+3PIWkb6FsV7Tovw/tbFVxEox&#10;7V2kNmkQwAB9KsLGB2rAxMy00WK3UBUAq+luF6CpsUtADBHil24p1FADdtG2nUUAN20u2looATbR&#10;tpaKAE20baWigBNtG2looATbRtpaKAE20baWigBNtG2looATbRtpaKAE20m2nUUAN20badRQA3bR&#10;tp1FADcGjBp1FADcGjBp1FADcUYp1FADcUYp1FADcUYp1FADcUYp1FADcUYNOooAbg0YNOooAbg0&#10;bTTqKAG7aNtOooAbto206igBu2jaadRQA3BowadRQA3BoxTqKAGUU+jFABRRRQAUUUUAFFFFABRR&#10;RQAUUUUAFFFFABRRRQAUUUUAFFFFABRRRQAUUUUAFFFFABRRRQAUUUUAFFFFABRRRQAUUUUAFFFF&#10;AARmmlc+9OooAryW6uOlZ91o0U2cqDWuRmkK0Acjc+DbacnMYP4VhWHwa8N6ZqNxf2miafa3txK8&#10;01zBaokksjhA7swGSzCOMEnkhFz0FeklaQLQBzVp4PtYMYjX8q2LbSYoAMKBWgFpcUARJAq9BUoX&#10;FLRQAYxRRRQAUUUUAFFFFABRRRQAUUUUAFFFFABRRRQAUUUUAFFFFABRRRQAUUUUAFFFFABRRRQA&#10;UUUUAFFFFABRRRQAUUUUAFFFFABRRRQAUUUUAFFFFABRRRQAUUUUAFFFFABRRRQAUUUUAFFFFABR&#10;RRQAUUUUAFFFFABRRRQAUUUUAFFFFABRRRQAUUUUAFFFFABRRRQAUUUUAFFFFABRRRQAUUUUAFFF&#10;FABRRRQAUUUUAFFFFABRRRQAUUUUAFFFFABRRRQAUUUUAJilx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QtQAtFFFABRRRQAUUUUAFFFFABRRRQAUUUUAFFFFABRRRQAUUUUAFFFFABRRRQAUUUUAFF&#10;FFABRRRQAUUUUAFFFFABRRRQAUUUUAFFFFABRRRQAUUUUAFFFFABRRRQAUUUUAFFFFABRRRQAUUU&#10;UAFFFFABRRRQAUUUUAFFFFABRRRQAUUUUAFFFFABRRRQAUUUUAFFFFABRRRQAUUUUAFFFFABRRRQ&#10;AUUUUAFFFFABRRRQAUUUUAFFFFABRRRQAUUUUAFFFFABRRRQAUUhakyaAHZxSFqbRQAuaSiigB9F&#10;FFABRRRQAUUUUAFFFFABRRRQAUUUUAFFFFABRRRQAUUUUAFFFFABRRRQAUUUUAFFFFABRRRQAUUU&#10;UAFFFFABRRRQAUUUUAFFFFABRRRQAUUUUAFFFFABRRRQAUUUUAFFFFABRRRQAUUUUAFFFFABRRRQ&#10;AUUUUAFFFFABRRRQAUUUUAFFFFABRRRQAUUUUAFFFFABRRRQAUUUUAFFFFABRRRQAUUUUAFFFFAB&#10;RRRQAUUUUAFFFFABRRRQAUUm6kyaAHUm6m0UALk0lFFABRRRQAUUUUAFFFFAH//ZUEsBAi0AFAAG&#10;AAgAAAAhAE/sEYcJAQAAFQIAABMAAAAAAAAAAAAAAAAAAAAAAFtDb250ZW50X1R5cGVzXS54bWxQ&#10;SwECLQAUAAYACAAAACEAI7Jq4dcAAACUAQAACwAAAAAAAAAAAAAAAAA6AQAAX3JlbHMvLnJlbHNQ&#10;SwECLQAUAAYACAAAACEAoLWQqZUDAAAgCwAADgAAAAAAAAAAAAAAAAA6AgAAZHJzL2Uyb0RvYy54&#10;bWxQSwECLQAUAAYACAAAACEALXNLCMMAAACnAQAAGQAAAAAAAAAAAAAAAAD7BQAAZHJzL19yZWxz&#10;L2Uyb0RvYy54bWwucmVsc1BLAQItABQABgAIAAAAIQCyS6NS3gAAAAcBAAAPAAAAAAAAAAAAAAAA&#10;APUGAABkcnMvZG93bnJldi54bWxQSwECLQAKAAAAAAAAACEAng6Snyt+AAArfgAAFQAAAAAAAAAA&#10;AAAAAAAACAAAZHJzL21lZGlhL2ltYWdlMS5qcGVnUEsBAi0ACgAAAAAAAAAhACs8u7vdZwAA3WcA&#10;ABUAAAAAAAAAAAAAAAAAXoYAAGRycy9tZWRpYS9pbWFnZTIuanBlZ1BLBQYAAAAABwAHAMABAABu&#10;7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6" o:spid="_x0000_s1027" type="#_x0000_t75" alt="../Downloads/Snipaste_2020-03-04_20-14-50.jpg" style="position:absolute;width:2879725;height:28797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iX&#10;OBnAAAAA2wAAAA8AAABkcnMvZG93bnJldi54bWxET0trwkAQvhf8D8sI3upGQZHUVVRY6MFLfRx6&#10;G7JjEszOhuxo0n/vFgq9zcf3nPV28I16UhfrwAZm0wwUcRFczaWBy9m+r0BFQXbYBCYDPxRhuxm9&#10;rTF3oecvep6kVCmEY44GKpE21zoWFXmM09ASJ+4WOo+SYFdq12Gfwn2j51m21B5rTg0VtnSoqLif&#10;Ht7ANbjjt7WerhfZ9wvZzRrbWmMm42H3AUpokH/xn/vTpflL+P0lHaA3L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OJc4GcAAAADbAAAADwAAAAAAAAAAAAAAAACcAgAAZHJz&#10;L2Rvd25yZXYueG1sUEsFBgAAAAAEAAQA9wAAAIkDAAAAAA==&#10;">
                  <v:imagedata r:id="rId50" o:title="../Downloads/Snipaste_2020-03-04_20-14-50.jpg" croptop="6919f" cropbottom="7324f" cropleft="14746f" cropright="13271f"/>
                  <v:path arrowok="t"/>
                  <o:lock v:ext="edit" aspectratio="f"/>
                </v:shape>
                <v:shape id="图片 17" o:spid="_x0000_s1028" type="#_x0000_t75" alt="../Downloads/Snipaste_2020-03-04_20-20-15.jpg" style="position:absolute;left:3022600;top:25400;width:2879725;height:28797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03&#10;CnPBAAAA2wAAAA8AAABkcnMvZG93bnJldi54bWxET99rwjAQfh/4P4QT9jI0VYZKNYoOCmNDwSo+&#10;n83ZFptLSTKt//0iDPZ2H9/PW6w604gbOV9bVjAaJiCIC6trLhUcD9lgBsIHZI2NZVLwIA+rZe9l&#10;gam2d97TLQ+liCHsU1RQhdCmUvqiIoN+aFviyF2sMxgidKXUDu8x3DRynCQTabDm2FBhSx8VFdf8&#10;xyiYvBOfss2Xn3WP8fduW56Tt8wp9drv1nMQgbrwL/5zf+o4fwrPX+IBcvkL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03CnPBAAAA2wAAAA8AAAAAAAAAAAAAAAAAnAIAAGRy&#10;cy9kb3ducmV2LnhtbFBLBQYAAAAABAAEAPcAAACKAwAAAAA=&#10;">
                  <v:imagedata r:id="rId51" o:title="../Downloads/Snipaste_2020-03-04_20-20-15.jpg" croptop="5363f" cropbottom="5831f" cropleft="15476f" cropright="14213f"/>
                  <v:path arrowok="t"/>
                  <o:lock v:ext="edit" aspectratio="f"/>
                </v:shape>
                <w10:wrap type="through"/>
              </v:group>
            </w:pict>
          </mc:Fallback>
        </mc:AlternateContent>
      </w:r>
      <w:r w:rsidRPr="00C14650">
        <w:rPr>
          <w:rFonts w:hint="eastAsia"/>
          <w:szCs w:val="21"/>
        </w:rPr>
        <w:t>图</w:t>
      </w:r>
      <w:r>
        <w:rPr>
          <w:szCs w:val="21"/>
        </w:rPr>
        <w:t>6</w:t>
      </w:r>
      <w:r w:rsidRPr="00C14650">
        <w:rPr>
          <w:rFonts w:hint="eastAsia"/>
          <w:szCs w:val="21"/>
        </w:rPr>
        <w:t>-</w:t>
      </w:r>
      <w:r w:rsidR="00C71AD9">
        <w:rPr>
          <w:szCs w:val="21"/>
        </w:rPr>
        <w:t>5</w:t>
      </w:r>
      <w:r w:rsidR="00482D95">
        <w:rPr>
          <w:rFonts w:hint="eastAsia"/>
          <w:szCs w:val="21"/>
        </w:rPr>
        <w:t>：</w:t>
      </w:r>
      <w:r>
        <w:rPr>
          <w:rFonts w:hint="eastAsia"/>
          <w:szCs w:val="21"/>
        </w:rPr>
        <w:t>现</w:t>
      </w:r>
      <w:r>
        <w:rPr>
          <w:rFonts w:hint="eastAsia"/>
        </w:rPr>
        <w:t>机臂碳管固定件组合</w:t>
      </w:r>
    </w:p>
    <w:p w14:paraId="433C4DC9" w14:textId="77777777" w:rsidR="00D6244C" w:rsidRDefault="002F118F" w:rsidP="00D6244C">
      <w:pPr>
        <w:pStyle w:val="10"/>
        <w:numPr>
          <w:ilvl w:val="0"/>
          <w:numId w:val="31"/>
        </w:numPr>
        <w:spacing w:line="360" w:lineRule="auto"/>
      </w:pPr>
      <w:bookmarkStart w:id="37" w:name="_Toc34784168"/>
      <w:r w:rsidRPr="001E056F">
        <w:rPr>
          <w:rFonts w:hint="eastAsia"/>
        </w:rPr>
        <w:lastRenderedPageBreak/>
        <w:t>工业设计</w:t>
      </w:r>
      <w:r w:rsidR="00C43874">
        <w:rPr>
          <w:rFonts w:hint="eastAsia"/>
        </w:rPr>
        <w:t>与人机工程</w:t>
      </w:r>
      <w:bookmarkEnd w:id="37"/>
    </w:p>
    <w:p w14:paraId="0B4DC202" w14:textId="49AF3CDB" w:rsidR="00D6244C" w:rsidRPr="00D6244C" w:rsidRDefault="00D6244C" w:rsidP="00D6244C">
      <w:pPr>
        <w:pStyle w:val="20"/>
        <w:numPr>
          <w:ilvl w:val="1"/>
          <w:numId w:val="31"/>
        </w:numPr>
        <w:spacing w:line="360" w:lineRule="auto"/>
      </w:pPr>
      <w:bookmarkStart w:id="38" w:name="_Toc34784169"/>
      <w:r w:rsidRPr="00D6244C">
        <w:rPr>
          <w:rFonts w:hint="eastAsia"/>
        </w:rPr>
        <w:t>工业设计</w:t>
      </w:r>
      <w:bookmarkEnd w:id="38"/>
    </w:p>
    <w:p w14:paraId="1C069779" w14:textId="7778E8E3" w:rsidR="00072693" w:rsidRPr="00E833CB" w:rsidRDefault="006670B6" w:rsidP="00072693">
      <w:pPr>
        <w:ind w:firstLine="482"/>
        <w:rPr>
          <w:rFonts w:ascii="宋体" w:hAnsi="宋体"/>
          <w:szCs w:val="24"/>
        </w:rPr>
      </w:pPr>
      <w:r>
        <w:rPr>
          <w:rFonts w:ascii="宋体" w:hAnsi="宋体" w:hint="eastAsia"/>
          <w:szCs w:val="24"/>
        </w:rPr>
        <w:t>以步兵机器人为例</w:t>
      </w:r>
      <w:r w:rsidR="00072693">
        <w:rPr>
          <w:rFonts w:ascii="宋体" w:hAnsi="宋体" w:hint="eastAsia"/>
          <w:szCs w:val="24"/>
        </w:rPr>
        <w:t>。</w:t>
      </w:r>
      <w:r w:rsidR="00072693" w:rsidRPr="00E833CB">
        <w:rPr>
          <w:rFonts w:ascii="宋体" w:hAnsi="宋体" w:hint="eastAsia"/>
          <w:szCs w:val="24"/>
        </w:rPr>
        <w:t>步兵机器人的设计具有硬朗、简约的风格</w:t>
      </w:r>
      <w:r w:rsidR="00072693">
        <w:rPr>
          <w:rFonts w:ascii="宋体" w:hAnsi="宋体" w:hint="eastAsia"/>
          <w:szCs w:val="24"/>
        </w:rPr>
        <w:t>，</w:t>
      </w:r>
      <w:r w:rsidR="00072693" w:rsidRPr="00D846A7">
        <w:rPr>
          <w:rFonts w:ascii="宋体" w:hAnsi="宋体" w:hint="eastAsia"/>
          <w:szCs w:val="24"/>
        </w:rPr>
        <w:t>外观上抛去繁重而又难以维护的外壳，采用了框架式的外观设计，整体上呈现机械线条的简约美</w:t>
      </w:r>
      <w:r w:rsidR="00072693" w:rsidRPr="00E833CB">
        <w:rPr>
          <w:rFonts w:ascii="宋体" w:hAnsi="宋体" w:hint="eastAsia"/>
          <w:szCs w:val="24"/>
        </w:rPr>
        <w:t>。整体配色以黑灰为主，外观简洁，霸气侧露，极具科技感。</w:t>
      </w:r>
    </w:p>
    <w:p w14:paraId="393130CA" w14:textId="4983B005" w:rsidR="006670B6" w:rsidRDefault="00072693" w:rsidP="00072693">
      <w:pPr>
        <w:jc w:val="center"/>
        <w:rPr>
          <w:rFonts w:ascii="宋体" w:hAnsi="宋体"/>
          <w:szCs w:val="24"/>
        </w:rPr>
      </w:pPr>
      <w:r>
        <w:rPr>
          <w:noProof/>
          <w:szCs w:val="21"/>
        </w:rPr>
        <w:drawing>
          <wp:inline distT="0" distB="0" distL="0" distR="0" wp14:anchorId="3892792E" wp14:editId="37A9279E">
            <wp:extent cx="3970866" cy="2228405"/>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步兵3.0.png"/>
                    <pic:cNvPicPr/>
                  </pic:nvPicPr>
                  <pic:blipFill rotWithShape="1">
                    <a:blip r:embed="rId52" cstate="print">
                      <a:extLst>
                        <a:ext uri="{28A0092B-C50C-407E-A947-70E740481C1C}">
                          <a14:useLocalDpi xmlns:a14="http://schemas.microsoft.com/office/drawing/2010/main" val="0"/>
                        </a:ext>
                      </a:extLst>
                    </a:blip>
                    <a:srcRect l="9278" t="7117" r="5123" b="4997"/>
                    <a:stretch/>
                  </pic:blipFill>
                  <pic:spPr bwMode="auto">
                    <a:xfrm>
                      <a:off x="0" y="0"/>
                      <a:ext cx="4021654" cy="2256906"/>
                    </a:xfrm>
                    <a:prstGeom prst="rect">
                      <a:avLst/>
                    </a:prstGeom>
                    <a:ln>
                      <a:noFill/>
                    </a:ln>
                    <a:extLst>
                      <a:ext uri="{53640926-AAD7-44D8-BBD7-CCE9431645EC}">
                        <a14:shadowObscured xmlns:a14="http://schemas.microsoft.com/office/drawing/2010/main"/>
                      </a:ext>
                    </a:extLst>
                  </pic:spPr>
                </pic:pic>
              </a:graphicData>
            </a:graphic>
          </wp:inline>
        </w:drawing>
      </w:r>
    </w:p>
    <w:p w14:paraId="5C04915F" w14:textId="1F7DCB82" w:rsidR="00072693" w:rsidRPr="00072693" w:rsidRDefault="00072693" w:rsidP="00072693">
      <w:pPr>
        <w:jc w:val="center"/>
        <w:rPr>
          <w:szCs w:val="21"/>
        </w:rPr>
      </w:pPr>
      <w:r w:rsidRPr="00C14650">
        <w:rPr>
          <w:rFonts w:hint="eastAsia"/>
          <w:szCs w:val="21"/>
        </w:rPr>
        <w:t>图</w:t>
      </w:r>
      <w:r w:rsidRPr="00072693">
        <w:rPr>
          <w:szCs w:val="21"/>
        </w:rPr>
        <w:t>7-1-</w:t>
      </w:r>
      <w:r w:rsidR="00327196">
        <w:rPr>
          <w:szCs w:val="21"/>
        </w:rPr>
        <w:t>1</w:t>
      </w:r>
      <w:r>
        <w:rPr>
          <w:rFonts w:hint="eastAsia"/>
          <w:szCs w:val="21"/>
        </w:rPr>
        <w:t>：步兵渲染效果图</w:t>
      </w:r>
      <w:bookmarkStart w:id="39" w:name="_GoBack"/>
      <w:bookmarkEnd w:id="39"/>
    </w:p>
    <w:p w14:paraId="2F297DB1" w14:textId="1965E66C" w:rsidR="006670B6" w:rsidRPr="00482D95" w:rsidRDefault="006670B6" w:rsidP="00482D95">
      <w:pPr>
        <w:pStyle w:val="30"/>
        <w:numPr>
          <w:ilvl w:val="2"/>
          <w:numId w:val="31"/>
        </w:numPr>
        <w:spacing w:line="360" w:lineRule="auto"/>
      </w:pPr>
      <w:bookmarkStart w:id="40" w:name="_Toc34784170"/>
      <w:r w:rsidRPr="00482D95">
        <w:rPr>
          <w:rFonts w:hint="eastAsia"/>
        </w:rPr>
        <w:t>步兵底盘框架部分</w:t>
      </w:r>
      <w:bookmarkEnd w:id="40"/>
    </w:p>
    <w:p w14:paraId="65C7ADA4" w14:textId="2A9A06BD" w:rsidR="006670B6" w:rsidRDefault="006670B6" w:rsidP="00482D95">
      <w:pPr>
        <w:ind w:firstLine="482"/>
        <w:rPr>
          <w:rFonts w:ascii="宋体" w:hAnsi="宋体"/>
          <w:szCs w:val="24"/>
        </w:rPr>
      </w:pPr>
      <w:r w:rsidRPr="00D846A7">
        <w:rPr>
          <w:rFonts w:ascii="宋体" w:hAnsi="宋体" w:hint="eastAsia"/>
          <w:szCs w:val="24"/>
        </w:rPr>
        <w:t>今年的步兵移除了上方大装甲，给了我们在设计上很大的自由，我们利用装甲板的支架将底盘框架设计成立体式，既减轻了结构件的重量，又提高了强度。并且由于整体框架是立体式的，有效保护了安放与侧边的中部的电路板，防止受到弹丸的直接的冲击。</w:t>
      </w:r>
    </w:p>
    <w:p w14:paraId="6E1B4043" w14:textId="77777777" w:rsidR="006670B6" w:rsidRDefault="006670B6" w:rsidP="006670B6">
      <w:pPr>
        <w:jc w:val="center"/>
        <w:rPr>
          <w:szCs w:val="21"/>
        </w:rPr>
      </w:pPr>
      <w:r w:rsidRPr="00D846A7">
        <w:rPr>
          <w:rFonts w:ascii="宋体" w:hAnsi="宋体"/>
          <w:noProof/>
          <w:szCs w:val="24"/>
        </w:rPr>
        <w:drawing>
          <wp:inline distT="0" distB="0" distL="0" distR="0" wp14:anchorId="73F7E57D" wp14:editId="008C170F">
            <wp:extent cx="3674533" cy="2131541"/>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r="2916"/>
                    <a:stretch/>
                  </pic:blipFill>
                  <pic:spPr bwMode="auto">
                    <a:xfrm>
                      <a:off x="0" y="0"/>
                      <a:ext cx="3694729" cy="2143257"/>
                    </a:xfrm>
                    <a:prstGeom prst="rect">
                      <a:avLst/>
                    </a:prstGeom>
                    <a:ln>
                      <a:noFill/>
                    </a:ln>
                    <a:extLst>
                      <a:ext uri="{53640926-AAD7-44D8-BBD7-CCE9431645EC}">
                        <a14:shadowObscured xmlns:a14="http://schemas.microsoft.com/office/drawing/2010/main"/>
                      </a:ext>
                    </a:extLst>
                  </pic:spPr>
                </pic:pic>
              </a:graphicData>
            </a:graphic>
          </wp:inline>
        </w:drawing>
      </w:r>
    </w:p>
    <w:p w14:paraId="267D4EE4" w14:textId="41BE4990" w:rsidR="006670B6" w:rsidRPr="002770BF" w:rsidRDefault="002770BF" w:rsidP="002770BF">
      <w:pPr>
        <w:jc w:val="center"/>
        <w:rPr>
          <w:szCs w:val="21"/>
        </w:rPr>
      </w:pPr>
      <w:r w:rsidRPr="00C14650">
        <w:rPr>
          <w:rFonts w:hint="eastAsia"/>
          <w:szCs w:val="21"/>
        </w:rPr>
        <w:t>图</w:t>
      </w:r>
      <w:r w:rsidRPr="00072693">
        <w:rPr>
          <w:szCs w:val="21"/>
        </w:rPr>
        <w:t>7-1</w:t>
      </w:r>
      <w:r w:rsidR="00482D95" w:rsidRPr="00072693">
        <w:rPr>
          <w:szCs w:val="21"/>
        </w:rPr>
        <w:t>-</w:t>
      </w:r>
      <w:r w:rsidR="00072693">
        <w:rPr>
          <w:szCs w:val="21"/>
        </w:rPr>
        <w:t>2</w:t>
      </w:r>
      <w:r w:rsidR="00482D95">
        <w:rPr>
          <w:rFonts w:hint="eastAsia"/>
          <w:szCs w:val="21"/>
        </w:rPr>
        <w:t>：</w:t>
      </w:r>
      <w:r>
        <w:rPr>
          <w:rFonts w:hint="eastAsia"/>
          <w:szCs w:val="21"/>
        </w:rPr>
        <w:t>底盘框架设计</w:t>
      </w:r>
    </w:p>
    <w:p w14:paraId="304840BE" w14:textId="77777777" w:rsidR="006670B6" w:rsidRDefault="006670B6" w:rsidP="006670B6">
      <w:pPr>
        <w:ind w:firstLine="482"/>
        <w:rPr>
          <w:szCs w:val="21"/>
        </w:rPr>
      </w:pPr>
      <w:r w:rsidRPr="00D846A7">
        <w:rPr>
          <w:rFonts w:ascii="宋体" w:hAnsi="宋体" w:hint="eastAsia"/>
          <w:szCs w:val="24"/>
        </w:rPr>
        <w:lastRenderedPageBreak/>
        <w:t>保险杠我们采用了上下玻纤板中间铝方管的设计形式，中间的方管一方面弥补了玻纤板质地脆易折断的缺陷，另一方面降低了保险杠整体的重量与加工难度。</w:t>
      </w:r>
    </w:p>
    <w:p w14:paraId="5EE8908A" w14:textId="754582D7" w:rsidR="006670B6" w:rsidRPr="00D846A7" w:rsidRDefault="006670B6" w:rsidP="00482D95">
      <w:pPr>
        <w:pStyle w:val="30"/>
        <w:numPr>
          <w:ilvl w:val="2"/>
          <w:numId w:val="31"/>
        </w:numPr>
        <w:spacing w:line="360" w:lineRule="auto"/>
      </w:pPr>
      <w:bookmarkStart w:id="41" w:name="_Toc34784171"/>
      <w:r w:rsidRPr="00D846A7">
        <w:rPr>
          <w:rFonts w:hint="eastAsia"/>
        </w:rPr>
        <w:t>步兵云台部分</w:t>
      </w:r>
      <w:bookmarkEnd w:id="41"/>
    </w:p>
    <w:p w14:paraId="1AFDDDF8" w14:textId="77777777" w:rsidR="006670B6" w:rsidRPr="00D846A7" w:rsidRDefault="006670B6" w:rsidP="00482D95">
      <w:pPr>
        <w:ind w:firstLine="482"/>
        <w:rPr>
          <w:rFonts w:ascii="宋体" w:hAnsi="宋体"/>
          <w:szCs w:val="24"/>
        </w:rPr>
      </w:pPr>
      <w:r w:rsidRPr="00D846A7">
        <w:rPr>
          <w:rFonts w:ascii="宋体" w:hAnsi="宋体" w:hint="eastAsia"/>
          <w:szCs w:val="24"/>
        </w:rPr>
        <w:t>我们灵活地运用了拨弹轮侧边的空间用于安放主控板，四周再加上侧板，保证了比赛过程中线材不外露的要求，还可以有效保护内部元件，防止弹丸的冲击，整体上也呈现出了简约美。</w:t>
      </w:r>
    </w:p>
    <w:p w14:paraId="655E0BA1" w14:textId="77777777" w:rsidR="006670B6" w:rsidRDefault="006670B6" w:rsidP="00482D95">
      <w:pPr>
        <w:jc w:val="center"/>
        <w:rPr>
          <w:szCs w:val="21"/>
        </w:rPr>
      </w:pPr>
      <w:r w:rsidRPr="00D846A7">
        <w:rPr>
          <w:rFonts w:ascii="宋体" w:hAnsi="宋体"/>
          <w:noProof/>
          <w:szCs w:val="24"/>
        </w:rPr>
        <w:drawing>
          <wp:inline distT="0" distB="0" distL="0" distR="0" wp14:anchorId="01BF5456" wp14:editId="4D61B524">
            <wp:extent cx="4114800" cy="257828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32189" cy="2589180"/>
                    </a:xfrm>
                    <a:prstGeom prst="rect">
                      <a:avLst/>
                    </a:prstGeom>
                  </pic:spPr>
                </pic:pic>
              </a:graphicData>
            </a:graphic>
          </wp:inline>
        </w:drawing>
      </w:r>
    </w:p>
    <w:p w14:paraId="05FE85B0" w14:textId="21D38C42" w:rsidR="002770BF" w:rsidRDefault="002770BF" w:rsidP="00482D95">
      <w:pPr>
        <w:jc w:val="center"/>
        <w:rPr>
          <w:szCs w:val="21"/>
        </w:rPr>
      </w:pPr>
      <w:r w:rsidRPr="00C14650">
        <w:rPr>
          <w:rFonts w:hint="eastAsia"/>
          <w:szCs w:val="21"/>
        </w:rPr>
        <w:t>图</w:t>
      </w:r>
      <w:r>
        <w:rPr>
          <w:szCs w:val="21"/>
        </w:rPr>
        <w:t>7</w:t>
      </w:r>
      <w:r w:rsidRPr="00C14650">
        <w:rPr>
          <w:rFonts w:hint="eastAsia"/>
          <w:szCs w:val="21"/>
        </w:rPr>
        <w:t>-</w:t>
      </w:r>
      <w:r w:rsidR="00482D95">
        <w:rPr>
          <w:szCs w:val="21"/>
        </w:rPr>
        <w:t>1-</w:t>
      </w:r>
      <w:r w:rsidR="00072693">
        <w:rPr>
          <w:szCs w:val="21"/>
        </w:rPr>
        <w:t>3</w:t>
      </w:r>
      <w:r w:rsidR="00482D95">
        <w:rPr>
          <w:rFonts w:hint="eastAsia"/>
          <w:szCs w:val="21"/>
        </w:rPr>
        <w:t>：</w:t>
      </w:r>
      <w:r>
        <w:rPr>
          <w:rFonts w:hint="eastAsia"/>
          <w:szCs w:val="21"/>
        </w:rPr>
        <w:t>云台设计</w:t>
      </w:r>
    </w:p>
    <w:p w14:paraId="63F10BAF" w14:textId="77777777" w:rsidR="006670B6" w:rsidRPr="00D846A7" w:rsidRDefault="006670B6" w:rsidP="00482D95">
      <w:pPr>
        <w:ind w:firstLineChars="200" w:firstLine="480"/>
        <w:rPr>
          <w:rFonts w:ascii="宋体" w:hAnsi="宋体"/>
          <w:szCs w:val="24"/>
        </w:rPr>
      </w:pPr>
      <w:r w:rsidRPr="00D846A7">
        <w:rPr>
          <w:rFonts w:ascii="宋体" w:hAnsi="宋体" w:hint="eastAsia"/>
          <w:szCs w:val="24"/>
        </w:rPr>
        <w:t>榫卯式框架连接方式可以帮助我们完成前期安装时玻纤板之间的定位问题，还可以提升一定的整体强度，有效保护安装在弹仓外侧的电路板和铺设的电线。</w:t>
      </w:r>
    </w:p>
    <w:p w14:paraId="315A1D81" w14:textId="77777777" w:rsidR="006670B6" w:rsidRDefault="006670B6" w:rsidP="00482D95">
      <w:pPr>
        <w:jc w:val="center"/>
        <w:rPr>
          <w:szCs w:val="21"/>
        </w:rPr>
      </w:pPr>
      <w:r w:rsidRPr="00D846A7">
        <w:rPr>
          <w:rFonts w:ascii="宋体" w:hAnsi="宋体"/>
          <w:noProof/>
          <w:szCs w:val="24"/>
        </w:rPr>
        <w:drawing>
          <wp:inline distT="0" distB="0" distL="0" distR="0" wp14:anchorId="3E3AD256" wp14:editId="088FA089">
            <wp:extent cx="3776134" cy="259209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90702" cy="2602096"/>
                    </a:xfrm>
                    <a:prstGeom prst="rect">
                      <a:avLst/>
                    </a:prstGeom>
                  </pic:spPr>
                </pic:pic>
              </a:graphicData>
            </a:graphic>
          </wp:inline>
        </w:drawing>
      </w:r>
    </w:p>
    <w:p w14:paraId="6F827FD8" w14:textId="09D84BF3" w:rsidR="006670B6" w:rsidRDefault="006670B6" w:rsidP="00072693">
      <w:pPr>
        <w:jc w:val="center"/>
        <w:rPr>
          <w:szCs w:val="21"/>
        </w:rPr>
      </w:pPr>
      <w:r>
        <w:rPr>
          <w:rFonts w:hint="eastAsia"/>
          <w:szCs w:val="21"/>
        </w:rPr>
        <w:t>图</w:t>
      </w:r>
      <w:r w:rsidR="00C71AD9">
        <w:rPr>
          <w:rFonts w:hint="eastAsia"/>
          <w:szCs w:val="21"/>
        </w:rPr>
        <w:t>7-</w:t>
      </w:r>
      <w:r w:rsidR="00482D95">
        <w:rPr>
          <w:szCs w:val="21"/>
        </w:rPr>
        <w:t>1-</w:t>
      </w:r>
      <w:r w:rsidR="00072693">
        <w:rPr>
          <w:szCs w:val="21"/>
        </w:rPr>
        <w:t>4</w:t>
      </w:r>
      <w:r w:rsidR="00482D95">
        <w:rPr>
          <w:rFonts w:hint="eastAsia"/>
          <w:szCs w:val="21"/>
        </w:rPr>
        <w:t>：</w:t>
      </w:r>
      <w:r>
        <w:rPr>
          <w:rFonts w:hint="eastAsia"/>
          <w:szCs w:val="21"/>
        </w:rPr>
        <w:t>榫卯设计</w:t>
      </w:r>
    </w:p>
    <w:p w14:paraId="78C9C61E" w14:textId="3E1E9CC6" w:rsidR="00C43874" w:rsidRPr="00482D95" w:rsidRDefault="00C43874" w:rsidP="00482D95">
      <w:pPr>
        <w:pStyle w:val="20"/>
        <w:numPr>
          <w:ilvl w:val="1"/>
          <w:numId w:val="31"/>
        </w:numPr>
        <w:spacing w:line="360" w:lineRule="auto"/>
      </w:pPr>
      <w:bookmarkStart w:id="42" w:name="_Toc34777600"/>
      <w:bookmarkStart w:id="43" w:name="_Toc34784172"/>
      <w:r w:rsidRPr="00482D95">
        <w:rPr>
          <w:rFonts w:hint="eastAsia"/>
        </w:rPr>
        <w:lastRenderedPageBreak/>
        <w:t>人机工程</w:t>
      </w:r>
      <w:bookmarkEnd w:id="42"/>
      <w:bookmarkEnd w:id="43"/>
    </w:p>
    <w:p w14:paraId="6FC2539F" w14:textId="77777777" w:rsidR="00C43874" w:rsidRDefault="00C43874" w:rsidP="00482D95">
      <w:pPr>
        <w:ind w:firstLineChars="200" w:firstLine="480"/>
      </w:pPr>
      <w:r>
        <w:rPr>
          <w:rFonts w:hint="eastAsia"/>
        </w:rPr>
        <w:t>我们选取哨兵机器人的装卸作为案例问题。</w:t>
      </w:r>
    </w:p>
    <w:p w14:paraId="0D0EFC2B" w14:textId="383672A9" w:rsidR="00C43874" w:rsidRDefault="00C43874" w:rsidP="00482D95">
      <w:pPr>
        <w:pStyle w:val="30"/>
        <w:numPr>
          <w:ilvl w:val="2"/>
          <w:numId w:val="31"/>
        </w:numPr>
        <w:spacing w:line="360" w:lineRule="auto"/>
      </w:pPr>
      <w:bookmarkStart w:id="44" w:name="_Toc34777601"/>
      <w:bookmarkStart w:id="45" w:name="_Toc34784173"/>
      <w:r>
        <w:rPr>
          <w:rFonts w:hint="eastAsia"/>
        </w:rPr>
        <w:t>问题分析</w:t>
      </w:r>
      <w:bookmarkEnd w:id="44"/>
      <w:bookmarkEnd w:id="45"/>
    </w:p>
    <w:p w14:paraId="1B9271EE" w14:textId="7E120A8C" w:rsidR="00C43874" w:rsidRDefault="00C43874" w:rsidP="00072693">
      <w:pPr>
        <w:ind w:firstLineChars="200" w:firstLine="480"/>
      </w:pPr>
      <w:r>
        <w:rPr>
          <w:rFonts w:hint="eastAsia"/>
        </w:rPr>
        <w:t>哨兵机器人的装卸在准备阶段中是较为重要的问题，要求队员在短时间快速安装且保证稳定性。哨兵的装卸大多数基于一种特殊的快拆装置，以实现哨兵底盘对哨兵轨道的包裹，进行快速移动、过弯等动作。然而不同的快拆装置装卸所花费时间不同，且其对整个底盘和云台的稳定性有不同影响。一旦安装失败，哨兵机器人失去移动功能或被罚下，整支队伍将失去最后的屏障，对战局影响巨大。针对哨兵机器人新规则下的双云台要求，我们重</w:t>
      </w:r>
      <w:r w:rsidR="009D5891">
        <w:rPr>
          <w:rFonts w:hint="eastAsia"/>
        </w:rPr>
        <w:t>新</w:t>
      </w:r>
      <w:r>
        <w:rPr>
          <w:rFonts w:hint="eastAsia"/>
        </w:rPr>
        <w:t>分析哨兵的装卸问题，并摒弃了典型的快拆模式，提出了一种新型的装卸方法——借助</w:t>
      </w:r>
      <w:r>
        <w:rPr>
          <w:rFonts w:hint="eastAsia"/>
        </w:rPr>
        <w:t>C</w:t>
      </w:r>
      <w:r>
        <w:rPr>
          <w:rFonts w:hint="eastAsia"/>
        </w:rPr>
        <w:t>型底盘框架，</w:t>
      </w:r>
      <w:r w:rsidR="009D5891">
        <w:rPr>
          <w:rFonts w:hint="eastAsia"/>
        </w:rPr>
        <w:t>从</w:t>
      </w:r>
      <w:r>
        <w:rPr>
          <w:rFonts w:hint="eastAsia"/>
        </w:rPr>
        <w:t>侧面推入装卸。（见图</w:t>
      </w:r>
      <w:r>
        <w:rPr>
          <w:rFonts w:hint="eastAsia"/>
        </w:rPr>
        <w:t>7-</w:t>
      </w:r>
      <w:r w:rsidR="00482D95">
        <w:t>2-1</w:t>
      </w:r>
      <w:r>
        <w:rPr>
          <w:rFonts w:hint="eastAsia"/>
        </w:rPr>
        <w:t>）</w:t>
      </w:r>
    </w:p>
    <w:p w14:paraId="5C29878F" w14:textId="77777777" w:rsidR="00C43874" w:rsidRDefault="00C43874" w:rsidP="00C43874">
      <w:pPr>
        <w:ind w:firstLineChars="200" w:firstLine="480"/>
        <w:jc w:val="center"/>
      </w:pPr>
      <w:r>
        <w:rPr>
          <w:noProof/>
        </w:rPr>
        <w:drawing>
          <wp:inline distT="0" distB="0" distL="0" distR="0" wp14:anchorId="13233D44" wp14:editId="49F2114D">
            <wp:extent cx="4723130" cy="2280707"/>
            <wp:effectExtent l="0" t="0" r="127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67746" cy="2302251"/>
                    </a:xfrm>
                    <a:prstGeom prst="rect">
                      <a:avLst/>
                    </a:prstGeom>
                  </pic:spPr>
                </pic:pic>
              </a:graphicData>
            </a:graphic>
          </wp:inline>
        </w:drawing>
      </w:r>
    </w:p>
    <w:p w14:paraId="40425975" w14:textId="1EA201FC" w:rsidR="00C43874" w:rsidRDefault="00C43874" w:rsidP="00C43874">
      <w:pPr>
        <w:ind w:firstLineChars="200" w:firstLine="480"/>
        <w:jc w:val="center"/>
      </w:pPr>
      <w:r>
        <w:rPr>
          <w:rFonts w:hint="eastAsia"/>
        </w:rPr>
        <w:t>图</w:t>
      </w:r>
      <w:r>
        <w:rPr>
          <w:rFonts w:hint="eastAsia"/>
        </w:rPr>
        <w:t>7-</w:t>
      </w:r>
      <w:r w:rsidR="00482D95">
        <w:t>2-1</w:t>
      </w:r>
      <w:r w:rsidR="00482D95">
        <w:rPr>
          <w:rFonts w:hint="eastAsia"/>
        </w:rPr>
        <w:t>：</w:t>
      </w:r>
      <w:r>
        <w:rPr>
          <w:rFonts w:hint="eastAsia"/>
        </w:rPr>
        <w:t>哨兵</w:t>
      </w:r>
      <w:r>
        <w:rPr>
          <w:rFonts w:hint="eastAsia"/>
        </w:rPr>
        <w:t>C</w:t>
      </w:r>
      <w:r>
        <w:rPr>
          <w:rFonts w:hint="eastAsia"/>
        </w:rPr>
        <w:t>型底盘框架示意图</w:t>
      </w:r>
    </w:p>
    <w:p w14:paraId="4C6EB58B" w14:textId="77777777" w:rsidR="00C43874" w:rsidRDefault="00C43874" w:rsidP="00C43874">
      <w:pPr>
        <w:ind w:firstLineChars="200" w:firstLine="480"/>
      </w:pPr>
      <w:r>
        <w:t>这样设计的优势，可以大幅度减少了安装步骤更快速的完成安装工作</w:t>
      </w:r>
      <w:r>
        <w:rPr>
          <w:rFonts w:hint="eastAsia"/>
        </w:rPr>
        <w:t>。</w:t>
      </w:r>
      <w:r>
        <w:t>同时没有了活动的快拆机构，</w:t>
      </w:r>
      <w:r>
        <w:rPr>
          <w:rFonts w:hint="eastAsia"/>
        </w:rPr>
        <w:t>底盘</w:t>
      </w:r>
      <w:r>
        <w:t>整体的强度和稳定性都有提升</w:t>
      </w:r>
      <w:r>
        <w:rPr>
          <w:rFonts w:hint="eastAsia"/>
        </w:rPr>
        <w:t>。</w:t>
      </w:r>
    </w:p>
    <w:p w14:paraId="4E377FBE" w14:textId="5E047C37" w:rsidR="00C43874" w:rsidRPr="00BE6467" w:rsidRDefault="00C43874" w:rsidP="00482D95">
      <w:pPr>
        <w:pStyle w:val="30"/>
        <w:numPr>
          <w:ilvl w:val="2"/>
          <w:numId w:val="31"/>
        </w:numPr>
        <w:spacing w:line="360" w:lineRule="auto"/>
      </w:pPr>
      <w:bookmarkStart w:id="46" w:name="_Toc34777602"/>
      <w:bookmarkStart w:id="47" w:name="_Toc34784174"/>
      <w:r w:rsidRPr="00BE6467">
        <w:rPr>
          <w:rFonts w:hint="eastAsia"/>
        </w:rPr>
        <w:t>设计思路</w:t>
      </w:r>
      <w:bookmarkEnd w:id="46"/>
      <w:bookmarkEnd w:id="47"/>
    </w:p>
    <w:p w14:paraId="422C8B98" w14:textId="3CE75D37" w:rsidR="00C43874" w:rsidRDefault="00C43874" w:rsidP="00482D95">
      <w:pPr>
        <w:ind w:firstLineChars="200" w:firstLine="480"/>
      </w:pPr>
      <w:r>
        <w:rPr>
          <w:rFonts w:hint="eastAsia"/>
        </w:rPr>
        <w:t>新赛季规则中对哨兵轨道改动较大</w:t>
      </w:r>
      <w:r w:rsidR="00D6244C">
        <w:rPr>
          <w:rFonts w:hint="eastAsia"/>
        </w:rPr>
        <w:t>，哨兵轨道</w:t>
      </w:r>
      <w:r>
        <w:rPr>
          <w:rFonts w:hint="eastAsia"/>
        </w:rPr>
        <w:t>全变为直线，一定程度上降低了哨兵对于包</w:t>
      </w:r>
      <w:r w:rsidR="00D6244C">
        <w:rPr>
          <w:rFonts w:hint="eastAsia"/>
        </w:rPr>
        <w:t>裹</w:t>
      </w:r>
      <w:r>
        <w:rPr>
          <w:rFonts w:hint="eastAsia"/>
        </w:rPr>
        <w:t>轨道的摩擦力要求；直线式的轨道利于我们从侧面直接装卸哨兵；同时，哨兵机器人的双云台要求我们评估云台的放置</w:t>
      </w:r>
      <w:r w:rsidR="00D6244C">
        <w:rPr>
          <w:rFonts w:hint="eastAsia"/>
        </w:rPr>
        <w:t>位置</w:t>
      </w:r>
      <w:r>
        <w:rPr>
          <w:rFonts w:hint="eastAsia"/>
        </w:rPr>
        <w:t>。经过分析，上下云台的放置方式优于左右云台。但这也对快拆机构的安装位置提出挑战，如果将快拆机构设置在轨道上方，则会挤压上云台的放置空间与发射机构的活动范围。基于上述分析，我们选择从侧面直接装卸的方式。</w:t>
      </w:r>
    </w:p>
    <w:p w14:paraId="41F40B74" w14:textId="12EFD43C" w:rsidR="00C43874" w:rsidRDefault="00C43874" w:rsidP="00C43874">
      <w:pPr>
        <w:ind w:firstLineChars="200" w:firstLine="480"/>
      </w:pPr>
      <w:r>
        <w:rPr>
          <w:rFonts w:hint="eastAsia"/>
        </w:rPr>
        <w:lastRenderedPageBreak/>
        <w:t>实现这一功能要求我们将重点放在对底盘的设计。我们做出如下设计：</w:t>
      </w:r>
    </w:p>
    <w:p w14:paraId="4A6834AF" w14:textId="459F9E20" w:rsidR="00C43874" w:rsidRPr="00F337FE" w:rsidRDefault="00C43874" w:rsidP="00C43874">
      <w:pPr>
        <w:pStyle w:val="a6"/>
        <w:widowControl/>
        <w:numPr>
          <w:ilvl w:val="0"/>
          <w:numId w:val="27"/>
        </w:numPr>
        <w:ind w:firstLineChars="0"/>
      </w:pPr>
      <w:r>
        <w:t>因为下云台只能装在</w:t>
      </w:r>
      <w:r>
        <w:rPr>
          <w:rFonts w:hint="eastAsia"/>
        </w:rPr>
        <w:t>C</w:t>
      </w:r>
      <w:r>
        <w:rPr>
          <w:rFonts w:hint="eastAsia"/>
        </w:rPr>
        <w:t>型框架</w:t>
      </w:r>
      <w:r>
        <w:t>的其中的一边，</w:t>
      </w:r>
      <w:r w:rsidRPr="00F337FE">
        <w:rPr>
          <w:rFonts w:hint="eastAsia"/>
        </w:rPr>
        <w:t>需要解决部分重心偏离的问题。</w:t>
      </w:r>
    </w:p>
    <w:p w14:paraId="1ABA0BB9" w14:textId="7176C9E4" w:rsidR="00C43874" w:rsidRDefault="00C43874" w:rsidP="00C43874">
      <w:pPr>
        <w:pStyle w:val="a6"/>
        <w:numPr>
          <w:ilvl w:val="0"/>
          <w:numId w:val="27"/>
        </w:numPr>
        <w:ind w:firstLineChars="0"/>
      </w:pPr>
      <w:r>
        <w:t>为保证上下空间的充足，采用</w:t>
      </w:r>
      <w:r w:rsidR="00D6244C">
        <w:rPr>
          <w:rFonts w:hint="eastAsia"/>
        </w:rPr>
        <w:t>侧</w:t>
      </w:r>
      <w:r>
        <w:t>驱动的方式</w:t>
      </w:r>
      <w:r>
        <w:rPr>
          <w:rFonts w:hint="eastAsia"/>
        </w:rPr>
        <w:t>。两个从动轮连接弹簧，挤压轨道一个侧面提高摩擦力，主动轮放于另一侧，且</w:t>
      </w:r>
      <w:r>
        <w:t>两个从动轮</w:t>
      </w:r>
      <w:r w:rsidR="00D6244C">
        <w:rPr>
          <w:rFonts w:hint="eastAsia"/>
        </w:rPr>
        <w:t>根据主动轮对称</w:t>
      </w:r>
      <w:r>
        <w:t>，让两弹簧的受力</w:t>
      </w:r>
      <w:r>
        <w:rPr>
          <w:rFonts w:hint="eastAsia"/>
        </w:rPr>
        <w:t>情况一致。</w:t>
      </w:r>
    </w:p>
    <w:p w14:paraId="6E606C21" w14:textId="71C98788" w:rsidR="00C43874" w:rsidRDefault="00C43874" w:rsidP="00C43874">
      <w:pPr>
        <w:pStyle w:val="a6"/>
        <w:numPr>
          <w:ilvl w:val="0"/>
          <w:numId w:val="27"/>
        </w:numPr>
        <w:ind w:firstLineChars="0"/>
      </w:pPr>
      <w:r>
        <w:rPr>
          <w:rFonts w:hint="eastAsia"/>
        </w:rPr>
        <w:t>对于下层空间的分布，</w:t>
      </w:r>
      <w:r>
        <w:t>将下云台与侧驱动轮</w:t>
      </w:r>
      <w:r>
        <w:rPr>
          <w:rFonts w:hint="eastAsia"/>
        </w:rPr>
        <w:t>电机</w:t>
      </w:r>
      <w:r>
        <w:t>分两侧放，降低</w:t>
      </w:r>
      <w:r>
        <w:rPr>
          <w:rFonts w:hint="eastAsia"/>
        </w:rPr>
        <w:t>重</w:t>
      </w:r>
      <w:r>
        <w:t>心偏</w:t>
      </w:r>
      <w:r>
        <w:rPr>
          <w:rFonts w:hint="eastAsia"/>
        </w:rPr>
        <w:t>离</w:t>
      </w:r>
      <w:r>
        <w:t>问题</w:t>
      </w:r>
      <w:r w:rsidR="00D6244C">
        <w:rPr>
          <w:rFonts w:hint="eastAsia"/>
        </w:rPr>
        <w:t>的</w:t>
      </w:r>
      <w:r>
        <w:t>同时利用下云台带来的扭矩，增加驱动轮与轨道之间的压力，</w:t>
      </w:r>
      <w:r w:rsidR="00D6244C">
        <w:rPr>
          <w:rFonts w:hint="eastAsia"/>
        </w:rPr>
        <w:t>以</w:t>
      </w:r>
      <w:r>
        <w:t>增加摩擦力</w:t>
      </w:r>
      <w:r>
        <w:rPr>
          <w:rFonts w:hint="eastAsia"/>
        </w:rPr>
        <w:t>。轨道上方的</w:t>
      </w:r>
      <w:r w:rsidRPr="00323184">
        <w:rPr>
          <w:rFonts w:hint="eastAsia"/>
        </w:rPr>
        <w:t>云台</w:t>
      </w:r>
      <w:r>
        <w:rPr>
          <w:rFonts w:hint="eastAsia"/>
        </w:rPr>
        <w:t>同样</w:t>
      </w:r>
      <w:r w:rsidRPr="00323184">
        <w:rPr>
          <w:rFonts w:hint="eastAsia"/>
        </w:rPr>
        <w:t>可以平衡</w:t>
      </w:r>
      <w:r>
        <w:rPr>
          <w:rFonts w:hint="eastAsia"/>
        </w:rPr>
        <w:t>重心。</w:t>
      </w:r>
    </w:p>
    <w:p w14:paraId="45DC1932" w14:textId="54176D82" w:rsidR="00C43874" w:rsidRPr="001646BD" w:rsidRDefault="00C43874" w:rsidP="001646BD">
      <w:pPr>
        <w:pStyle w:val="a6"/>
        <w:widowControl/>
        <w:numPr>
          <w:ilvl w:val="0"/>
          <w:numId w:val="27"/>
        </w:numPr>
        <w:ind w:firstLineChars="0"/>
        <w:rPr>
          <w:rFonts w:ascii="微软雅黑" w:eastAsia="微软雅黑" w:hAnsi="微软雅黑" w:cs="FZLanTingHei-L-GBK"/>
          <w:sz w:val="20"/>
        </w:rPr>
      </w:pPr>
      <w:r>
        <w:t>安装的时候先将第一个从动轮和主动轮推上取，然后用力摆正，会比四个轮子方便很多</w:t>
      </w:r>
      <w:r>
        <w:rPr>
          <w:rFonts w:hint="eastAsia"/>
        </w:rPr>
        <w:t>。</w:t>
      </w:r>
      <w:r>
        <w:t>主动轮在两个从动轮</w:t>
      </w:r>
      <w:r w:rsidR="00D6244C">
        <w:rPr>
          <w:rFonts w:hint="eastAsia"/>
        </w:rPr>
        <w:t>的对称线</w:t>
      </w:r>
      <w:r>
        <w:t>上，让两弹簧的受力一样</w:t>
      </w:r>
      <w:r>
        <w:rPr>
          <w:rFonts w:hint="eastAsia"/>
        </w:rPr>
        <w:t>。</w:t>
      </w:r>
    </w:p>
    <w:sectPr w:rsidR="00C43874" w:rsidRPr="001646BD" w:rsidSect="008B0317">
      <w:headerReference w:type="first" r:id="rId57"/>
      <w:pgSz w:w="11906" w:h="16838" w:code="9"/>
      <w:pgMar w:top="1134" w:right="1134" w:bottom="1134" w:left="1134" w:header="851" w:footer="425"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EBA758" w14:textId="77777777" w:rsidR="00D0283A" w:rsidRDefault="00D0283A" w:rsidP="001E6649">
      <w:r>
        <w:separator/>
      </w:r>
    </w:p>
    <w:p w14:paraId="3E7FDDF2" w14:textId="77777777" w:rsidR="00D0283A" w:rsidRDefault="00D0283A" w:rsidP="001E6649"/>
    <w:p w14:paraId="4A7253DF" w14:textId="77777777" w:rsidR="00D0283A" w:rsidRDefault="00D0283A" w:rsidP="001E6649"/>
    <w:p w14:paraId="1F086C61" w14:textId="77777777" w:rsidR="00D0283A" w:rsidRDefault="00D0283A" w:rsidP="001E6649"/>
    <w:p w14:paraId="21327AF7" w14:textId="77777777" w:rsidR="00D0283A" w:rsidRDefault="00D0283A" w:rsidP="001E6649"/>
    <w:p w14:paraId="28A41246" w14:textId="77777777" w:rsidR="00D0283A" w:rsidRDefault="00D0283A" w:rsidP="001E6649"/>
    <w:p w14:paraId="395DD847" w14:textId="77777777" w:rsidR="00D0283A" w:rsidRDefault="00D0283A" w:rsidP="001E6649"/>
    <w:p w14:paraId="603EF541" w14:textId="77777777" w:rsidR="00D0283A" w:rsidRDefault="00D0283A" w:rsidP="001E6649"/>
    <w:p w14:paraId="6A53BA2B" w14:textId="77777777" w:rsidR="00D0283A" w:rsidRDefault="00D0283A" w:rsidP="001E6649"/>
    <w:p w14:paraId="2919F19E" w14:textId="77777777" w:rsidR="00D0283A" w:rsidRDefault="00D0283A" w:rsidP="001E6649"/>
    <w:p w14:paraId="635706C0" w14:textId="77777777" w:rsidR="00D0283A" w:rsidRDefault="00D0283A" w:rsidP="001E6649"/>
    <w:p w14:paraId="1CAAD11D" w14:textId="77777777" w:rsidR="00D0283A" w:rsidRDefault="00D0283A" w:rsidP="001E6649"/>
    <w:p w14:paraId="60250573" w14:textId="77777777" w:rsidR="00D0283A" w:rsidRDefault="00D0283A" w:rsidP="001E6649"/>
    <w:p w14:paraId="074EE44C" w14:textId="77777777" w:rsidR="00D0283A" w:rsidRDefault="00D0283A" w:rsidP="001E6649"/>
    <w:p w14:paraId="7898F114" w14:textId="77777777" w:rsidR="00D0283A" w:rsidRDefault="00D0283A" w:rsidP="001E6649"/>
    <w:p w14:paraId="1E657252" w14:textId="77777777" w:rsidR="00D0283A" w:rsidRDefault="00D0283A" w:rsidP="001E6649"/>
    <w:p w14:paraId="34DF768D" w14:textId="77777777" w:rsidR="00D0283A" w:rsidRDefault="00D0283A" w:rsidP="001E6649"/>
    <w:p w14:paraId="7BD3D2FD" w14:textId="77777777" w:rsidR="00D0283A" w:rsidRDefault="00D0283A" w:rsidP="001E6649"/>
    <w:p w14:paraId="085236F7" w14:textId="77777777" w:rsidR="00D0283A" w:rsidRDefault="00D0283A" w:rsidP="001E6649"/>
    <w:p w14:paraId="5513495E" w14:textId="77777777" w:rsidR="00D0283A" w:rsidRDefault="00D0283A" w:rsidP="001E6649"/>
    <w:p w14:paraId="5FF2785C" w14:textId="77777777" w:rsidR="00D0283A" w:rsidRDefault="00D0283A" w:rsidP="001E6649"/>
    <w:p w14:paraId="740039C2" w14:textId="77777777" w:rsidR="00D0283A" w:rsidRDefault="00D0283A" w:rsidP="001E6649"/>
  </w:endnote>
  <w:endnote w:type="continuationSeparator" w:id="0">
    <w:p w14:paraId="7E4045D0" w14:textId="77777777" w:rsidR="00D0283A" w:rsidRDefault="00D0283A" w:rsidP="001E6649">
      <w:r>
        <w:continuationSeparator/>
      </w:r>
    </w:p>
    <w:p w14:paraId="02C33799" w14:textId="77777777" w:rsidR="00D0283A" w:rsidRDefault="00D0283A" w:rsidP="001E6649"/>
    <w:p w14:paraId="1638A5F4" w14:textId="77777777" w:rsidR="00D0283A" w:rsidRDefault="00D0283A" w:rsidP="001E6649"/>
    <w:p w14:paraId="16432C0E" w14:textId="77777777" w:rsidR="00D0283A" w:rsidRDefault="00D0283A" w:rsidP="001E6649"/>
    <w:p w14:paraId="29FDD839" w14:textId="77777777" w:rsidR="00D0283A" w:rsidRDefault="00D0283A" w:rsidP="001E6649"/>
    <w:p w14:paraId="0A5CD2F5" w14:textId="77777777" w:rsidR="00D0283A" w:rsidRDefault="00D0283A" w:rsidP="001E6649"/>
    <w:p w14:paraId="2615C916" w14:textId="77777777" w:rsidR="00D0283A" w:rsidRDefault="00D0283A" w:rsidP="001E6649"/>
    <w:p w14:paraId="2CD020CB" w14:textId="77777777" w:rsidR="00D0283A" w:rsidRDefault="00D0283A" w:rsidP="001E6649"/>
    <w:p w14:paraId="4786D061" w14:textId="77777777" w:rsidR="00D0283A" w:rsidRDefault="00D0283A" w:rsidP="001E6649"/>
    <w:p w14:paraId="19F501C4" w14:textId="77777777" w:rsidR="00D0283A" w:rsidRDefault="00D0283A" w:rsidP="001E6649"/>
    <w:p w14:paraId="67517E96" w14:textId="77777777" w:rsidR="00D0283A" w:rsidRDefault="00D0283A" w:rsidP="001E6649"/>
    <w:p w14:paraId="3C723E26" w14:textId="77777777" w:rsidR="00D0283A" w:rsidRDefault="00D0283A" w:rsidP="001E6649"/>
    <w:p w14:paraId="05C702BD" w14:textId="77777777" w:rsidR="00D0283A" w:rsidRDefault="00D0283A" w:rsidP="001E6649"/>
    <w:p w14:paraId="3EC0B259" w14:textId="77777777" w:rsidR="00D0283A" w:rsidRDefault="00D0283A" w:rsidP="001E6649"/>
    <w:p w14:paraId="0186E830" w14:textId="77777777" w:rsidR="00D0283A" w:rsidRDefault="00D0283A" w:rsidP="001E6649"/>
    <w:p w14:paraId="2F862379" w14:textId="77777777" w:rsidR="00D0283A" w:rsidRDefault="00D0283A" w:rsidP="001E6649"/>
    <w:p w14:paraId="480BAEFA" w14:textId="77777777" w:rsidR="00D0283A" w:rsidRDefault="00D0283A" w:rsidP="001E6649"/>
    <w:p w14:paraId="03447FE2" w14:textId="77777777" w:rsidR="00D0283A" w:rsidRDefault="00D0283A" w:rsidP="001E6649"/>
    <w:p w14:paraId="75EAAECE" w14:textId="77777777" w:rsidR="00D0283A" w:rsidRDefault="00D0283A" w:rsidP="001E6649"/>
    <w:p w14:paraId="47410D66" w14:textId="77777777" w:rsidR="00D0283A" w:rsidRDefault="00D0283A" w:rsidP="001E6649"/>
    <w:p w14:paraId="25ABD680" w14:textId="77777777" w:rsidR="00D0283A" w:rsidRDefault="00D0283A" w:rsidP="001E6649"/>
    <w:p w14:paraId="4C50BB2D" w14:textId="77777777" w:rsidR="00D0283A" w:rsidRDefault="00D0283A" w:rsidP="001E664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GulimChe">
    <w:charset w:val="81"/>
    <w:family w:val="modern"/>
    <w:pitch w:val="fixed"/>
    <w:sig w:usb0="B00002AF" w:usb1="69D77CFB" w:usb2="00000030" w:usb3="00000000" w:csb0="000800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FZLanTingHeiS-EL-GB">
    <w:altName w:val="Times New Roman"/>
    <w:panose1 w:val="00000000000000000000"/>
    <w:charset w:val="00"/>
    <w:family w:val="auto"/>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FZLanTingHei-L-GBK">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5160801"/>
      <w:docPartObj>
        <w:docPartGallery w:val="Page Numbers (Bottom of Page)"/>
        <w:docPartUnique/>
      </w:docPartObj>
    </w:sdtPr>
    <w:sdtEndPr>
      <w:rPr>
        <w:color w:val="767171" w:themeColor="background2" w:themeShade="80"/>
      </w:rPr>
    </w:sdtEndPr>
    <w:sdtContent>
      <w:p w14:paraId="7EFF41B1" w14:textId="77777777" w:rsidR="00D6244C" w:rsidRPr="00855107" w:rsidRDefault="00D6244C" w:rsidP="001E6649">
        <w:pPr>
          <w:pStyle w:val="a8"/>
          <w:rPr>
            <w:color w:val="767171" w:themeColor="background2" w:themeShade="80"/>
          </w:rPr>
        </w:pPr>
        <w:r w:rsidRPr="00855107">
          <w:fldChar w:fldCharType="begin"/>
        </w:r>
        <w:r w:rsidRPr="00855107">
          <w:instrText>PAGE   \* MERGEFORMAT</w:instrText>
        </w:r>
        <w:r w:rsidRPr="00855107">
          <w:fldChar w:fldCharType="separate"/>
        </w:r>
        <w:r w:rsidRPr="00A63E08">
          <w:rPr>
            <w:noProof/>
            <w:lang w:val="zh-CN"/>
          </w:rPr>
          <w:t>34</w:t>
        </w:r>
        <w:r w:rsidRPr="00855107">
          <w:fldChar w:fldCharType="end"/>
        </w:r>
      </w:p>
    </w:sdtContent>
  </w:sdt>
  <w:p w14:paraId="21881F3C" w14:textId="77777777" w:rsidR="00D6244C" w:rsidRDefault="00D6244C" w:rsidP="001E6649">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849975"/>
      <w:docPartObj>
        <w:docPartGallery w:val="Page Numbers (Bottom of Page)"/>
        <w:docPartUnique/>
      </w:docPartObj>
    </w:sdtPr>
    <w:sdtEndPr/>
    <w:sdtContent>
      <w:p w14:paraId="2085D623" w14:textId="77777777" w:rsidR="00D6244C" w:rsidRDefault="00D6244C" w:rsidP="001E6649">
        <w:pPr>
          <w:pStyle w:val="a8"/>
        </w:pPr>
        <w:r>
          <w:fldChar w:fldCharType="begin"/>
        </w:r>
        <w:r>
          <w:instrText>PAGE   \* MERGEFORMAT</w:instrText>
        </w:r>
        <w:r>
          <w:fldChar w:fldCharType="separate"/>
        </w:r>
        <w:r w:rsidRPr="00A63E08">
          <w:rPr>
            <w:noProof/>
            <w:lang w:val="zh-CN"/>
          </w:rPr>
          <w:t>35</w:t>
        </w:r>
        <w:r>
          <w:fldChar w:fldCharType="end"/>
        </w:r>
      </w:p>
    </w:sdtContent>
  </w:sdt>
  <w:p w14:paraId="4974AD7E" w14:textId="77777777" w:rsidR="00D6244C" w:rsidRDefault="00D6244C" w:rsidP="001E6649">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297060" w14:textId="77777777" w:rsidR="00D0283A" w:rsidRDefault="00D0283A" w:rsidP="001E6649">
      <w:r>
        <w:separator/>
      </w:r>
    </w:p>
    <w:p w14:paraId="46C8FED9" w14:textId="77777777" w:rsidR="00D0283A" w:rsidRDefault="00D0283A" w:rsidP="001E6649"/>
    <w:p w14:paraId="27E59AEF" w14:textId="77777777" w:rsidR="00D0283A" w:rsidRDefault="00D0283A" w:rsidP="001E6649"/>
    <w:p w14:paraId="2E757CF8" w14:textId="77777777" w:rsidR="00D0283A" w:rsidRDefault="00D0283A" w:rsidP="001E6649"/>
    <w:p w14:paraId="6C480E22" w14:textId="77777777" w:rsidR="00D0283A" w:rsidRDefault="00D0283A" w:rsidP="001E6649"/>
    <w:p w14:paraId="2353189A" w14:textId="77777777" w:rsidR="00D0283A" w:rsidRDefault="00D0283A" w:rsidP="001E6649"/>
    <w:p w14:paraId="45E3954D" w14:textId="77777777" w:rsidR="00D0283A" w:rsidRDefault="00D0283A" w:rsidP="001E6649"/>
    <w:p w14:paraId="46E37E25" w14:textId="77777777" w:rsidR="00D0283A" w:rsidRDefault="00D0283A" w:rsidP="001E6649"/>
    <w:p w14:paraId="206B1CBF" w14:textId="77777777" w:rsidR="00D0283A" w:rsidRDefault="00D0283A" w:rsidP="001E6649"/>
    <w:p w14:paraId="483A93EB" w14:textId="77777777" w:rsidR="00D0283A" w:rsidRDefault="00D0283A" w:rsidP="001E6649"/>
    <w:p w14:paraId="0A49719F" w14:textId="77777777" w:rsidR="00D0283A" w:rsidRDefault="00D0283A" w:rsidP="001E6649"/>
    <w:p w14:paraId="3E988CAC" w14:textId="77777777" w:rsidR="00D0283A" w:rsidRDefault="00D0283A" w:rsidP="001E6649"/>
    <w:p w14:paraId="7D5966E4" w14:textId="77777777" w:rsidR="00D0283A" w:rsidRDefault="00D0283A" w:rsidP="001E6649"/>
    <w:p w14:paraId="69CD32CF" w14:textId="77777777" w:rsidR="00D0283A" w:rsidRDefault="00D0283A" w:rsidP="001E6649"/>
    <w:p w14:paraId="00232451" w14:textId="77777777" w:rsidR="00D0283A" w:rsidRDefault="00D0283A" w:rsidP="001E6649"/>
    <w:p w14:paraId="5F34E73A" w14:textId="77777777" w:rsidR="00D0283A" w:rsidRDefault="00D0283A" w:rsidP="001E6649"/>
    <w:p w14:paraId="0B9797EF" w14:textId="77777777" w:rsidR="00D0283A" w:rsidRDefault="00D0283A" w:rsidP="001E6649"/>
    <w:p w14:paraId="51AC50FD" w14:textId="77777777" w:rsidR="00D0283A" w:rsidRDefault="00D0283A" w:rsidP="001E6649"/>
    <w:p w14:paraId="5AABD758" w14:textId="77777777" w:rsidR="00D0283A" w:rsidRDefault="00D0283A" w:rsidP="001E6649"/>
    <w:p w14:paraId="0D713838" w14:textId="77777777" w:rsidR="00D0283A" w:rsidRDefault="00D0283A" w:rsidP="001E6649"/>
    <w:p w14:paraId="4B866960" w14:textId="77777777" w:rsidR="00D0283A" w:rsidRDefault="00D0283A" w:rsidP="001E6649"/>
    <w:p w14:paraId="7E856814" w14:textId="77777777" w:rsidR="00D0283A" w:rsidRDefault="00D0283A" w:rsidP="001E6649"/>
  </w:footnote>
  <w:footnote w:type="continuationSeparator" w:id="0">
    <w:p w14:paraId="3D9C8957" w14:textId="77777777" w:rsidR="00D0283A" w:rsidRDefault="00D0283A" w:rsidP="001E6649">
      <w:r>
        <w:continuationSeparator/>
      </w:r>
    </w:p>
    <w:p w14:paraId="394D9D48" w14:textId="77777777" w:rsidR="00D0283A" w:rsidRDefault="00D0283A" w:rsidP="001E6649"/>
    <w:p w14:paraId="7197A25A" w14:textId="77777777" w:rsidR="00D0283A" w:rsidRDefault="00D0283A" w:rsidP="001E6649"/>
    <w:p w14:paraId="613C56AC" w14:textId="77777777" w:rsidR="00D0283A" w:rsidRDefault="00D0283A" w:rsidP="001E6649"/>
    <w:p w14:paraId="62D5E79D" w14:textId="77777777" w:rsidR="00D0283A" w:rsidRDefault="00D0283A" w:rsidP="001E6649"/>
    <w:p w14:paraId="432357CA" w14:textId="77777777" w:rsidR="00D0283A" w:rsidRDefault="00D0283A" w:rsidP="001E6649"/>
    <w:p w14:paraId="3DEBAD7C" w14:textId="77777777" w:rsidR="00D0283A" w:rsidRDefault="00D0283A" w:rsidP="001E6649"/>
    <w:p w14:paraId="156B445E" w14:textId="77777777" w:rsidR="00D0283A" w:rsidRDefault="00D0283A" w:rsidP="001E6649"/>
    <w:p w14:paraId="4F2A8737" w14:textId="77777777" w:rsidR="00D0283A" w:rsidRDefault="00D0283A" w:rsidP="001E6649"/>
    <w:p w14:paraId="2D92243F" w14:textId="77777777" w:rsidR="00D0283A" w:rsidRDefault="00D0283A" w:rsidP="001E6649"/>
    <w:p w14:paraId="5A854181" w14:textId="77777777" w:rsidR="00D0283A" w:rsidRDefault="00D0283A" w:rsidP="001E6649"/>
    <w:p w14:paraId="452EC9AE" w14:textId="77777777" w:rsidR="00D0283A" w:rsidRDefault="00D0283A" w:rsidP="001E6649"/>
    <w:p w14:paraId="2EFBED8E" w14:textId="77777777" w:rsidR="00D0283A" w:rsidRDefault="00D0283A" w:rsidP="001E6649"/>
    <w:p w14:paraId="11D53628" w14:textId="77777777" w:rsidR="00D0283A" w:rsidRDefault="00D0283A" w:rsidP="001E6649"/>
    <w:p w14:paraId="3B8B60A4" w14:textId="77777777" w:rsidR="00D0283A" w:rsidRDefault="00D0283A" w:rsidP="001E6649"/>
    <w:p w14:paraId="6D0751B0" w14:textId="77777777" w:rsidR="00D0283A" w:rsidRDefault="00D0283A" w:rsidP="001E6649"/>
    <w:p w14:paraId="4CD5AC2C" w14:textId="77777777" w:rsidR="00D0283A" w:rsidRDefault="00D0283A" w:rsidP="001E6649"/>
    <w:p w14:paraId="3C3AE8BB" w14:textId="77777777" w:rsidR="00D0283A" w:rsidRDefault="00D0283A" w:rsidP="001E6649"/>
    <w:p w14:paraId="3AFF121E" w14:textId="77777777" w:rsidR="00D0283A" w:rsidRDefault="00D0283A" w:rsidP="001E6649"/>
    <w:p w14:paraId="6666EDFA" w14:textId="77777777" w:rsidR="00D0283A" w:rsidRDefault="00D0283A" w:rsidP="001E6649"/>
    <w:p w14:paraId="15C46AF0" w14:textId="77777777" w:rsidR="00D0283A" w:rsidRDefault="00D0283A" w:rsidP="001E6649"/>
    <w:p w14:paraId="2B4727DF" w14:textId="77777777" w:rsidR="00D0283A" w:rsidRDefault="00D0283A" w:rsidP="001E664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ECE757" w14:textId="77777777" w:rsidR="00D6244C" w:rsidRPr="00E12200" w:rsidRDefault="00D6244C" w:rsidP="001E664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8559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01A95E5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05890E3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15:restartNumberingAfterBreak="0">
    <w:nsid w:val="06767A84"/>
    <w:multiLevelType w:val="hybridMultilevel"/>
    <w:tmpl w:val="11261E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C9A3276"/>
    <w:multiLevelType w:val="hybridMultilevel"/>
    <w:tmpl w:val="0B70040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D220894"/>
    <w:multiLevelType w:val="hybridMultilevel"/>
    <w:tmpl w:val="07C6A256"/>
    <w:lvl w:ilvl="0" w:tplc="5F582DC6">
      <w:start w:val="1"/>
      <w:numFmt w:val="bullet"/>
      <w:pStyle w:val="Ulinsubul"/>
      <w:lvlText w:val=""/>
      <w:lvlJc w:val="left"/>
      <w:pPr>
        <w:ind w:left="770" w:hanging="420"/>
      </w:pPr>
      <w:rPr>
        <w:rFonts w:ascii="Wingdings" w:hAnsi="Wingdings" w:hint="default"/>
        <w:b w:val="0"/>
        <w:i w:val="0"/>
        <w:sz w:val="18"/>
      </w:rPr>
    </w:lvl>
    <w:lvl w:ilvl="1" w:tplc="04090003" w:tentative="1">
      <w:start w:val="1"/>
      <w:numFmt w:val="bullet"/>
      <w:lvlText w:val=""/>
      <w:lvlJc w:val="left"/>
      <w:pPr>
        <w:ind w:left="1190" w:hanging="420"/>
      </w:pPr>
      <w:rPr>
        <w:rFonts w:ascii="Wingdings" w:hAnsi="Wingdings" w:hint="default"/>
      </w:rPr>
    </w:lvl>
    <w:lvl w:ilvl="2" w:tplc="04090005" w:tentative="1">
      <w:start w:val="1"/>
      <w:numFmt w:val="bullet"/>
      <w:lvlText w:val=""/>
      <w:lvlJc w:val="left"/>
      <w:pPr>
        <w:ind w:left="1610" w:hanging="420"/>
      </w:pPr>
      <w:rPr>
        <w:rFonts w:ascii="Wingdings" w:hAnsi="Wingdings" w:hint="default"/>
      </w:rPr>
    </w:lvl>
    <w:lvl w:ilvl="3" w:tplc="04090001" w:tentative="1">
      <w:start w:val="1"/>
      <w:numFmt w:val="bullet"/>
      <w:lvlText w:val=""/>
      <w:lvlJc w:val="left"/>
      <w:pPr>
        <w:ind w:left="2030" w:hanging="420"/>
      </w:pPr>
      <w:rPr>
        <w:rFonts w:ascii="Wingdings" w:hAnsi="Wingdings" w:hint="default"/>
      </w:rPr>
    </w:lvl>
    <w:lvl w:ilvl="4" w:tplc="04090003" w:tentative="1">
      <w:start w:val="1"/>
      <w:numFmt w:val="bullet"/>
      <w:lvlText w:val=""/>
      <w:lvlJc w:val="left"/>
      <w:pPr>
        <w:ind w:left="2450" w:hanging="420"/>
      </w:pPr>
      <w:rPr>
        <w:rFonts w:ascii="Wingdings" w:hAnsi="Wingdings" w:hint="default"/>
      </w:rPr>
    </w:lvl>
    <w:lvl w:ilvl="5" w:tplc="04090005" w:tentative="1">
      <w:start w:val="1"/>
      <w:numFmt w:val="bullet"/>
      <w:lvlText w:val=""/>
      <w:lvlJc w:val="left"/>
      <w:pPr>
        <w:ind w:left="2870" w:hanging="420"/>
      </w:pPr>
      <w:rPr>
        <w:rFonts w:ascii="Wingdings" w:hAnsi="Wingdings" w:hint="default"/>
      </w:rPr>
    </w:lvl>
    <w:lvl w:ilvl="6" w:tplc="04090001" w:tentative="1">
      <w:start w:val="1"/>
      <w:numFmt w:val="bullet"/>
      <w:lvlText w:val=""/>
      <w:lvlJc w:val="left"/>
      <w:pPr>
        <w:ind w:left="3290" w:hanging="420"/>
      </w:pPr>
      <w:rPr>
        <w:rFonts w:ascii="Wingdings" w:hAnsi="Wingdings" w:hint="default"/>
      </w:rPr>
    </w:lvl>
    <w:lvl w:ilvl="7" w:tplc="04090003" w:tentative="1">
      <w:start w:val="1"/>
      <w:numFmt w:val="bullet"/>
      <w:lvlText w:val=""/>
      <w:lvlJc w:val="left"/>
      <w:pPr>
        <w:ind w:left="3710" w:hanging="420"/>
      </w:pPr>
      <w:rPr>
        <w:rFonts w:ascii="Wingdings" w:hAnsi="Wingdings" w:hint="default"/>
      </w:rPr>
    </w:lvl>
    <w:lvl w:ilvl="8" w:tplc="04090005" w:tentative="1">
      <w:start w:val="1"/>
      <w:numFmt w:val="bullet"/>
      <w:lvlText w:val=""/>
      <w:lvlJc w:val="left"/>
      <w:pPr>
        <w:ind w:left="4130" w:hanging="420"/>
      </w:pPr>
      <w:rPr>
        <w:rFonts w:ascii="Wingdings" w:hAnsi="Wingdings" w:hint="default"/>
      </w:rPr>
    </w:lvl>
  </w:abstractNum>
  <w:abstractNum w:abstractNumId="6" w15:restartNumberingAfterBreak="0">
    <w:nsid w:val="10E5635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15:restartNumberingAfterBreak="0">
    <w:nsid w:val="14041B02"/>
    <w:multiLevelType w:val="hybridMultilevel"/>
    <w:tmpl w:val="059C9D74"/>
    <w:lvl w:ilvl="0" w:tplc="5D501E7E">
      <w:start w:val="1"/>
      <w:numFmt w:val="decimal"/>
      <w:pStyle w:val="3"/>
      <w:lvlText w:val="表6-%1"/>
      <w:lvlJc w:val="left"/>
      <w:pPr>
        <w:tabs>
          <w:tab w:val="num" w:pos="1967"/>
        </w:tabs>
        <w:ind w:left="1967" w:hanging="420"/>
      </w:pPr>
      <w:rPr>
        <w:rFonts w:ascii="Arial" w:eastAsia="宋体" w:hAnsi="Arial" w:hint="default"/>
        <w:b/>
        <w:i w:val="0"/>
        <w:color w:val="000000"/>
        <w:sz w:val="21"/>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8" w15:restartNumberingAfterBreak="0">
    <w:nsid w:val="1B1B031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15:restartNumberingAfterBreak="0">
    <w:nsid w:val="1D224A78"/>
    <w:multiLevelType w:val="hybridMultilevel"/>
    <w:tmpl w:val="6C380906"/>
    <w:lvl w:ilvl="0" w:tplc="FFFFFFFF">
      <w:start w:val="1"/>
      <w:numFmt w:val="decimal"/>
      <w:pStyle w:val="4"/>
      <w:lvlText w:val="图3-%1"/>
      <w:lvlJc w:val="left"/>
      <w:pPr>
        <w:tabs>
          <w:tab w:val="num" w:pos="2194"/>
        </w:tabs>
        <w:ind w:left="2307" w:hanging="867"/>
      </w:pPr>
      <w:rPr>
        <w:rFonts w:ascii="Arial" w:eastAsia="宋体" w:hAnsi="Arial" w:hint="default"/>
        <w:b/>
        <w:i w:val="0"/>
        <w:sz w:val="21"/>
      </w:r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10" w15:restartNumberingAfterBreak="0">
    <w:nsid w:val="277A216D"/>
    <w:multiLevelType w:val="hybridMultilevel"/>
    <w:tmpl w:val="67EADA0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7D54B3D"/>
    <w:multiLevelType w:val="multilevel"/>
    <w:tmpl w:val="E64C8C30"/>
    <w:lvl w:ilvl="0">
      <w:start w:val="1"/>
      <w:numFmt w:val="decimal"/>
      <w:lvlText w:val="%1"/>
      <w:lvlJc w:val="left"/>
      <w:pPr>
        <w:ind w:left="495" w:hanging="495"/>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1080" w:hanging="1080"/>
      </w:pPr>
      <w:rPr>
        <w:rFonts w:hint="default"/>
        <w:b/>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2" w15:restartNumberingAfterBreak="0">
    <w:nsid w:val="27E067F2"/>
    <w:multiLevelType w:val="multilevel"/>
    <w:tmpl w:val="AE26762A"/>
    <w:lvl w:ilvl="0">
      <w:start w:val="1"/>
      <w:numFmt w:val="bullet"/>
      <w:pStyle w:val="Ulinnote"/>
      <w:suff w:val="space"/>
      <w:lvlText w:val=""/>
      <w:lvlJc w:val="left"/>
      <w:pPr>
        <w:ind w:left="903" w:hanging="420"/>
      </w:pPr>
      <w:rPr>
        <w:rFonts w:ascii="Wingdings" w:hAnsi="Wingdings" w:hint="default"/>
      </w:rPr>
    </w:lvl>
    <w:lvl w:ilvl="1">
      <w:start w:val="1"/>
      <w:numFmt w:val="bullet"/>
      <w:lvlText w:val=""/>
      <w:lvlJc w:val="left"/>
      <w:pPr>
        <w:ind w:left="1323" w:hanging="420"/>
      </w:pPr>
      <w:rPr>
        <w:rFonts w:ascii="Wingdings" w:hAnsi="Wingdings" w:hint="default"/>
      </w:rPr>
    </w:lvl>
    <w:lvl w:ilvl="2">
      <w:start w:val="1"/>
      <w:numFmt w:val="bullet"/>
      <w:lvlText w:val=""/>
      <w:lvlJc w:val="left"/>
      <w:pPr>
        <w:ind w:left="1743" w:hanging="420"/>
      </w:pPr>
      <w:rPr>
        <w:rFonts w:ascii="Wingdings" w:hAnsi="Wingdings" w:hint="default"/>
      </w:rPr>
    </w:lvl>
    <w:lvl w:ilvl="3">
      <w:start w:val="1"/>
      <w:numFmt w:val="bullet"/>
      <w:lvlText w:val=""/>
      <w:lvlJc w:val="left"/>
      <w:pPr>
        <w:ind w:left="2163" w:hanging="420"/>
      </w:pPr>
      <w:rPr>
        <w:rFonts w:ascii="Wingdings" w:hAnsi="Wingdings" w:hint="default"/>
      </w:rPr>
    </w:lvl>
    <w:lvl w:ilvl="4">
      <w:start w:val="1"/>
      <w:numFmt w:val="bullet"/>
      <w:lvlText w:val=""/>
      <w:lvlJc w:val="left"/>
      <w:pPr>
        <w:ind w:left="2583" w:hanging="420"/>
      </w:pPr>
      <w:rPr>
        <w:rFonts w:ascii="Wingdings" w:hAnsi="Wingdings" w:hint="default"/>
      </w:rPr>
    </w:lvl>
    <w:lvl w:ilvl="5">
      <w:start w:val="1"/>
      <w:numFmt w:val="bullet"/>
      <w:lvlText w:val=""/>
      <w:lvlJc w:val="left"/>
      <w:pPr>
        <w:ind w:left="3003" w:hanging="420"/>
      </w:pPr>
      <w:rPr>
        <w:rFonts w:ascii="Wingdings" w:hAnsi="Wingdings" w:hint="default"/>
      </w:rPr>
    </w:lvl>
    <w:lvl w:ilvl="6">
      <w:start w:val="1"/>
      <w:numFmt w:val="bullet"/>
      <w:lvlText w:val=""/>
      <w:lvlJc w:val="left"/>
      <w:pPr>
        <w:ind w:left="3423" w:hanging="420"/>
      </w:pPr>
      <w:rPr>
        <w:rFonts w:ascii="Wingdings" w:hAnsi="Wingdings" w:hint="default"/>
      </w:rPr>
    </w:lvl>
    <w:lvl w:ilvl="7">
      <w:start w:val="1"/>
      <w:numFmt w:val="bullet"/>
      <w:lvlText w:val=""/>
      <w:lvlJc w:val="left"/>
      <w:pPr>
        <w:ind w:left="3843" w:hanging="420"/>
      </w:pPr>
      <w:rPr>
        <w:rFonts w:ascii="Wingdings" w:hAnsi="Wingdings" w:hint="default"/>
      </w:rPr>
    </w:lvl>
    <w:lvl w:ilvl="8">
      <w:start w:val="1"/>
      <w:numFmt w:val="bullet"/>
      <w:lvlText w:val=""/>
      <w:lvlJc w:val="left"/>
      <w:pPr>
        <w:ind w:left="4263" w:hanging="420"/>
      </w:pPr>
      <w:rPr>
        <w:rFonts w:ascii="Wingdings" w:hAnsi="Wingdings" w:hint="default"/>
      </w:rPr>
    </w:lvl>
  </w:abstractNum>
  <w:abstractNum w:abstractNumId="13" w15:restartNumberingAfterBreak="0">
    <w:nsid w:val="2B90784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15:restartNumberingAfterBreak="0">
    <w:nsid w:val="2BF47E2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rPr>
        <w:rFonts w:hint="default"/>
        <w:b/>
      </w:rPr>
    </w:lvl>
    <w:lvl w:ilvl="2">
      <w:start w:val="1"/>
      <w:numFmt w:val="decimal"/>
      <w:lvlText w:val="%1.%2.%3."/>
      <w:lvlJc w:val="left"/>
      <w:pPr>
        <w:ind w:left="709" w:hanging="709"/>
      </w:pPr>
      <w:rPr>
        <w:rFonts w:hint="default"/>
        <w:b/>
      </w:rPr>
    </w:lvl>
    <w:lvl w:ilvl="3">
      <w:start w:val="1"/>
      <w:numFmt w:val="decimal"/>
      <w:lvlText w:val="%1.%2.%3.%4."/>
      <w:lvlJc w:val="left"/>
      <w:pPr>
        <w:ind w:left="851" w:hanging="851"/>
      </w:pPr>
      <w:rPr>
        <w:rFonts w:hint="default"/>
        <w:b/>
      </w:rPr>
    </w:lvl>
    <w:lvl w:ilvl="4">
      <w:start w:val="1"/>
      <w:numFmt w:val="decimal"/>
      <w:lvlText w:val="%1.%2.%3.%4.%5."/>
      <w:lvlJc w:val="left"/>
      <w:pPr>
        <w:ind w:left="992" w:hanging="992"/>
      </w:pPr>
      <w:rPr>
        <w:rFonts w:hint="default"/>
        <w:b/>
      </w:rPr>
    </w:lvl>
    <w:lvl w:ilvl="5">
      <w:start w:val="1"/>
      <w:numFmt w:val="decimal"/>
      <w:lvlText w:val="%1.%2.%3.%4.%5.%6."/>
      <w:lvlJc w:val="left"/>
      <w:pPr>
        <w:ind w:left="1134" w:hanging="1134"/>
      </w:pPr>
      <w:rPr>
        <w:rFonts w:hint="default"/>
        <w:b/>
      </w:rPr>
    </w:lvl>
    <w:lvl w:ilvl="6">
      <w:start w:val="1"/>
      <w:numFmt w:val="decimal"/>
      <w:lvlText w:val="%1.%2.%3.%4.%5.%6.%7."/>
      <w:lvlJc w:val="left"/>
      <w:pPr>
        <w:ind w:left="1276" w:hanging="1276"/>
      </w:pPr>
      <w:rPr>
        <w:rFonts w:hint="default"/>
        <w:b/>
      </w:rPr>
    </w:lvl>
    <w:lvl w:ilvl="7">
      <w:start w:val="1"/>
      <w:numFmt w:val="decimal"/>
      <w:lvlText w:val="%1.%2.%3.%4.%5.%6.%7.%8."/>
      <w:lvlJc w:val="left"/>
      <w:pPr>
        <w:ind w:left="1418" w:hanging="1418"/>
      </w:pPr>
      <w:rPr>
        <w:rFonts w:hint="default"/>
        <w:b/>
      </w:rPr>
    </w:lvl>
    <w:lvl w:ilvl="8">
      <w:start w:val="1"/>
      <w:numFmt w:val="decimal"/>
      <w:lvlText w:val="%1.%2.%3.%4.%5.%6.%7.%8.%9."/>
      <w:lvlJc w:val="left"/>
      <w:pPr>
        <w:ind w:left="1559" w:hanging="1559"/>
      </w:pPr>
      <w:rPr>
        <w:rFonts w:hint="default"/>
        <w:b/>
      </w:rPr>
    </w:lvl>
  </w:abstractNum>
  <w:abstractNum w:abstractNumId="15" w15:restartNumberingAfterBreak="0">
    <w:nsid w:val="2CDF113B"/>
    <w:multiLevelType w:val="hybridMultilevel"/>
    <w:tmpl w:val="7480EF80"/>
    <w:lvl w:ilvl="0" w:tplc="BB682828">
      <w:start w:val="1"/>
      <w:numFmt w:val="bullet"/>
      <w:lvlText w:val=""/>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2D857CE8"/>
    <w:multiLevelType w:val="multilevel"/>
    <w:tmpl w:val="E6E47D02"/>
    <w:lvl w:ilvl="0">
      <w:start w:val="1"/>
      <w:numFmt w:val="decimal"/>
      <w:suff w:val="space"/>
      <w:lvlText w:val="%1."/>
      <w:lvlJc w:val="left"/>
      <w:pPr>
        <w:ind w:left="0" w:firstLine="0"/>
      </w:pPr>
      <w:rPr>
        <w:rFonts w:ascii="Arial" w:eastAsia="宋体" w:hAnsi="Arial" w:hint="default"/>
        <w:b/>
        <w:i w:val="0"/>
        <w:color w:val="333399"/>
        <w:sz w:val="44"/>
      </w:rPr>
    </w:lvl>
    <w:lvl w:ilvl="1">
      <w:start w:val="1"/>
      <w:numFmt w:val="decimal"/>
      <w:suff w:val="space"/>
      <w:lvlText w:val="%1.%2"/>
      <w:lvlJc w:val="left"/>
      <w:pPr>
        <w:ind w:left="0" w:firstLine="0"/>
      </w:pPr>
      <w:rPr>
        <w:rFonts w:ascii="Arial" w:eastAsia="宋体" w:hAnsi="Arial" w:hint="default"/>
        <w:b/>
        <w:i w:val="0"/>
        <w:color w:val="333399"/>
        <w:sz w:val="36"/>
      </w:rPr>
    </w:lvl>
    <w:lvl w:ilvl="2">
      <w:start w:val="1"/>
      <w:numFmt w:val="decimal"/>
      <w:suff w:val="space"/>
      <w:lvlText w:val="%1.%2.%3"/>
      <w:lvlJc w:val="left"/>
      <w:pPr>
        <w:ind w:left="0" w:firstLine="0"/>
      </w:pPr>
      <w:rPr>
        <w:rFonts w:ascii="Arial" w:eastAsia="宋体" w:hAnsi="Arial" w:hint="default"/>
        <w:b/>
        <w:i w:val="0"/>
        <w:color w:val="333399"/>
        <w:sz w:val="32"/>
      </w:rPr>
    </w:lvl>
    <w:lvl w:ilvl="3">
      <w:start w:val="1"/>
      <w:numFmt w:val="decimal"/>
      <w:suff w:val="space"/>
      <w:lvlText w:val="%1.%2.%3.%4"/>
      <w:lvlJc w:val="left"/>
      <w:pPr>
        <w:ind w:left="0" w:firstLine="0"/>
      </w:pPr>
      <w:rPr>
        <w:rFonts w:hint="eastAsia"/>
      </w:rPr>
    </w:lvl>
    <w:lvl w:ilvl="4">
      <w:start w:val="1"/>
      <w:numFmt w:val="none"/>
      <w:suff w:val="nothing"/>
      <w:lvlText w:val=""/>
      <w:lvlJc w:val="left"/>
      <w:pPr>
        <w:ind w:left="0" w:firstLine="0"/>
      </w:pPr>
      <w:rPr>
        <w:rFonts w:ascii="Arial" w:eastAsia="宋体" w:hAnsi="Arial" w:hint="default"/>
        <w:b/>
        <w:i w:val="0"/>
        <w:color w:val="auto"/>
        <w:sz w:val="21"/>
      </w:rPr>
    </w:lvl>
    <w:lvl w:ilvl="5">
      <w:start w:val="1"/>
      <w:numFmt w:val="decimal"/>
      <w:lvlText w:val="%6. "/>
      <w:lvlJc w:val="left"/>
      <w:pPr>
        <w:tabs>
          <w:tab w:val="num" w:pos="0"/>
        </w:tabs>
        <w:ind w:left="284" w:hanging="284"/>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Restart w:val="0"/>
      <w:lvlText w:val="%7."/>
      <w:lvlJc w:val="left"/>
      <w:pPr>
        <w:ind w:left="400" w:firstLine="60"/>
      </w:pPr>
      <w:rPr>
        <w:rFonts w:hint="eastAsia"/>
        <w:b w:val="0"/>
        <w:bCs w:val="0"/>
        <w:i w:val="0"/>
        <w:iCs w:val="0"/>
        <w:caps w:val="0"/>
        <w:smallCaps w:val="0"/>
        <w:strike w:val="0"/>
        <w:dstrike w:val="0"/>
        <w:outline w:val="0"/>
        <w:shadow w:val="0"/>
        <w:emboss w:val="0"/>
        <w:imprint w:val="0"/>
        <w:vanish w:val="0"/>
        <w:color w:val="000000"/>
        <w:spacing w:val="0"/>
        <w:kern w:val="0"/>
        <w:position w:val="0"/>
        <w:u w:val="none"/>
        <w:vertAlign w:val="baseline"/>
        <w:em w:val="none"/>
      </w:rPr>
    </w:lvl>
    <w:lvl w:ilvl="7">
      <w:start w:val="1"/>
      <w:numFmt w:val="lowerLetter"/>
      <w:pStyle w:val="Subli"/>
      <w:lvlText w:val="%8."/>
      <w:lvlJc w:val="left"/>
      <w:pPr>
        <w:tabs>
          <w:tab w:val="num" w:pos="567"/>
        </w:tabs>
        <w:ind w:left="284" w:firstLine="283"/>
      </w:pPr>
      <w:rPr>
        <w:rFonts w:ascii="Arial" w:eastAsia="宋体" w:hAnsi="Arial" w:hint="default"/>
        <w:b w:val="0"/>
        <w:i w:val="0"/>
      </w:rPr>
    </w:lvl>
    <w:lvl w:ilvl="8">
      <w:start w:val="1"/>
      <w:numFmt w:val="lowerRoman"/>
      <w:pStyle w:val="LiinSubli"/>
      <w:lvlText w:val="%9."/>
      <w:lvlJc w:val="left"/>
      <w:pPr>
        <w:ind w:left="1400" w:hanging="300"/>
      </w:pPr>
      <w:rPr>
        <w:rFonts w:ascii="Arial" w:eastAsia="宋体" w:hAnsi="Arial" w:cs="Times New Roman"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21"/>
        <w:szCs w:val="0"/>
        <w:u w:val="none"/>
        <w:vertAlign w:val="baseline"/>
        <w:em w:val="none"/>
      </w:rPr>
    </w:lvl>
  </w:abstractNum>
  <w:abstractNum w:abstractNumId="17" w15:restartNumberingAfterBreak="0">
    <w:nsid w:val="3874710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15:restartNumberingAfterBreak="0">
    <w:nsid w:val="389457AD"/>
    <w:multiLevelType w:val="hybridMultilevel"/>
    <w:tmpl w:val="5F16376A"/>
    <w:lvl w:ilvl="0" w:tplc="5A7A4DCA">
      <w:start w:val="1"/>
      <w:numFmt w:val="bullet"/>
      <w:pStyle w:val="Ul"/>
      <w:lvlText w:val=""/>
      <w:lvlJc w:val="left"/>
      <w:pPr>
        <w:ind w:left="420" w:hanging="420"/>
      </w:pPr>
      <w:rPr>
        <w:rFonts w:ascii="Wingdings" w:hAnsi="Wingdings" w:hint="default"/>
        <w:sz w:val="21"/>
      </w:rPr>
    </w:lvl>
    <w:lvl w:ilvl="1" w:tplc="A2CE585C" w:tentative="1">
      <w:start w:val="1"/>
      <w:numFmt w:val="bullet"/>
      <w:lvlText w:val=""/>
      <w:lvlJc w:val="left"/>
      <w:pPr>
        <w:ind w:left="505" w:hanging="420"/>
      </w:pPr>
      <w:rPr>
        <w:rFonts w:ascii="Wingdings" w:hAnsi="Wingdings" w:hint="default"/>
      </w:rPr>
    </w:lvl>
    <w:lvl w:ilvl="2" w:tplc="24DA1304" w:tentative="1">
      <w:start w:val="1"/>
      <w:numFmt w:val="bullet"/>
      <w:lvlText w:val=""/>
      <w:lvlJc w:val="left"/>
      <w:pPr>
        <w:ind w:left="925" w:hanging="420"/>
      </w:pPr>
      <w:rPr>
        <w:rFonts w:ascii="Wingdings" w:hAnsi="Wingdings" w:hint="default"/>
      </w:rPr>
    </w:lvl>
    <w:lvl w:ilvl="3" w:tplc="C762B10C" w:tentative="1">
      <w:start w:val="1"/>
      <w:numFmt w:val="bullet"/>
      <w:lvlText w:val=""/>
      <w:lvlJc w:val="left"/>
      <w:pPr>
        <w:ind w:left="1345" w:hanging="420"/>
      </w:pPr>
      <w:rPr>
        <w:rFonts w:ascii="Wingdings" w:hAnsi="Wingdings" w:hint="default"/>
      </w:rPr>
    </w:lvl>
    <w:lvl w:ilvl="4" w:tplc="AA1EB42C" w:tentative="1">
      <w:start w:val="1"/>
      <w:numFmt w:val="bullet"/>
      <w:lvlText w:val=""/>
      <w:lvlJc w:val="left"/>
      <w:pPr>
        <w:ind w:left="1765" w:hanging="420"/>
      </w:pPr>
      <w:rPr>
        <w:rFonts w:ascii="Wingdings" w:hAnsi="Wingdings" w:hint="default"/>
      </w:rPr>
    </w:lvl>
    <w:lvl w:ilvl="5" w:tplc="6E76417C" w:tentative="1">
      <w:start w:val="1"/>
      <w:numFmt w:val="bullet"/>
      <w:lvlText w:val=""/>
      <w:lvlJc w:val="left"/>
      <w:pPr>
        <w:ind w:left="2185" w:hanging="420"/>
      </w:pPr>
      <w:rPr>
        <w:rFonts w:ascii="Wingdings" w:hAnsi="Wingdings" w:hint="default"/>
      </w:rPr>
    </w:lvl>
    <w:lvl w:ilvl="6" w:tplc="937A58B0" w:tentative="1">
      <w:start w:val="1"/>
      <w:numFmt w:val="bullet"/>
      <w:lvlText w:val=""/>
      <w:lvlJc w:val="left"/>
      <w:pPr>
        <w:ind w:left="2605" w:hanging="420"/>
      </w:pPr>
      <w:rPr>
        <w:rFonts w:ascii="Wingdings" w:hAnsi="Wingdings" w:hint="default"/>
      </w:rPr>
    </w:lvl>
    <w:lvl w:ilvl="7" w:tplc="E63E7B76" w:tentative="1">
      <w:start w:val="1"/>
      <w:numFmt w:val="bullet"/>
      <w:lvlText w:val=""/>
      <w:lvlJc w:val="left"/>
      <w:pPr>
        <w:ind w:left="3025" w:hanging="420"/>
      </w:pPr>
      <w:rPr>
        <w:rFonts w:ascii="Wingdings" w:hAnsi="Wingdings" w:hint="default"/>
      </w:rPr>
    </w:lvl>
    <w:lvl w:ilvl="8" w:tplc="DB1C4792" w:tentative="1">
      <w:start w:val="1"/>
      <w:numFmt w:val="bullet"/>
      <w:lvlText w:val=""/>
      <w:lvlJc w:val="left"/>
      <w:pPr>
        <w:ind w:left="3445" w:hanging="420"/>
      </w:pPr>
      <w:rPr>
        <w:rFonts w:ascii="Wingdings" w:hAnsi="Wingdings" w:hint="default"/>
      </w:rPr>
    </w:lvl>
  </w:abstractNum>
  <w:abstractNum w:abstractNumId="19" w15:restartNumberingAfterBreak="0">
    <w:nsid w:val="4CE116C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15:restartNumberingAfterBreak="0">
    <w:nsid w:val="4DA44C4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15:restartNumberingAfterBreak="0">
    <w:nsid w:val="51D77930"/>
    <w:multiLevelType w:val="hybridMultilevel"/>
    <w:tmpl w:val="67A0C4B2"/>
    <w:lvl w:ilvl="0" w:tplc="1082CDCA">
      <w:start w:val="1"/>
      <w:numFmt w:val="decimal"/>
      <w:pStyle w:val="a"/>
      <w:lvlText w:val="图2-%1"/>
      <w:lvlJc w:val="left"/>
      <w:pPr>
        <w:tabs>
          <w:tab w:val="num" w:pos="964"/>
        </w:tabs>
        <w:ind w:left="1077" w:hanging="867"/>
      </w:pPr>
      <w:rPr>
        <w:rFonts w:ascii="Arial" w:eastAsia="宋体" w:hAnsi="Arial" w:hint="default"/>
        <w:b w:val="0"/>
        <w:i w:val="0"/>
        <w:sz w:val="21"/>
      </w:rPr>
    </w:lvl>
    <w:lvl w:ilvl="1" w:tplc="04090019">
      <w:start w:val="1"/>
      <w:numFmt w:val="bullet"/>
      <w:lvlText w:val=""/>
      <w:lvlJc w:val="left"/>
      <w:pPr>
        <w:tabs>
          <w:tab w:val="num" w:pos="840"/>
        </w:tabs>
        <w:ind w:left="840" w:hanging="420"/>
      </w:pPr>
      <w:rPr>
        <w:rFonts w:ascii="Wingdings" w:hAnsi="Wingdings" w:hint="default"/>
        <w:b w:val="0"/>
        <w:i w:val="0"/>
        <w:sz w:val="18"/>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53790EAD"/>
    <w:multiLevelType w:val="hybridMultilevel"/>
    <w:tmpl w:val="9552DD3A"/>
    <w:lvl w:ilvl="0" w:tplc="046E6B1C">
      <w:start w:val="1"/>
      <w:numFmt w:val="decimal"/>
      <w:pStyle w:val="2"/>
      <w:lvlText w:val="表3-%1"/>
      <w:lvlJc w:val="left"/>
      <w:pPr>
        <w:tabs>
          <w:tab w:val="num" w:pos="840"/>
        </w:tabs>
        <w:ind w:left="840" w:hanging="420"/>
      </w:pPr>
      <w:rPr>
        <w:rFonts w:ascii="Arial" w:eastAsia="宋体" w:hAnsi="Arial" w:cs="GulimChe" w:hint="default"/>
        <w:b/>
        <w:bCs w:val="0"/>
        <w:i w:val="0"/>
        <w:iCs w:val="0"/>
        <w:caps w:val="0"/>
        <w:strike w:val="0"/>
        <w:dstrike w:val="0"/>
        <w:outline w:val="0"/>
        <w:shadow w:val="0"/>
        <w:emboss w:val="0"/>
        <w:imprint w:val="0"/>
        <w:vanish w:val="0"/>
        <w:spacing w:val="0"/>
        <w:position w:val="0"/>
        <w:sz w:val="21"/>
        <w:u w:val="none"/>
        <w:vertAlign w:val="baseline"/>
        <w:em w:val="none"/>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5888350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15:restartNumberingAfterBreak="0">
    <w:nsid w:val="58B26E2F"/>
    <w:multiLevelType w:val="hybridMultilevel"/>
    <w:tmpl w:val="7F543D2C"/>
    <w:lvl w:ilvl="0" w:tplc="011E3A30">
      <w:start w:val="1"/>
      <w:numFmt w:val="bullet"/>
      <w:pStyle w:val="Talbeul"/>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5" w15:restartNumberingAfterBreak="0">
    <w:nsid w:val="617759F7"/>
    <w:multiLevelType w:val="hybridMultilevel"/>
    <w:tmpl w:val="262A67EE"/>
    <w:lvl w:ilvl="0" w:tplc="47482954">
      <w:start w:val="1"/>
      <w:numFmt w:val="decimal"/>
      <w:pStyle w:val="a0"/>
      <w:lvlText w:val="%1."/>
      <w:lvlJc w:val="left"/>
      <w:pPr>
        <w:tabs>
          <w:tab w:val="num" w:pos="600"/>
        </w:tabs>
        <w:ind w:left="600" w:hanging="420"/>
      </w:pPr>
      <w:rPr>
        <w:rFonts w:ascii="Arial" w:eastAsia="宋体" w:hAnsi="Arial" w:hint="default"/>
        <w:b w:val="0"/>
        <w:i w:val="0"/>
        <w:sz w:val="21"/>
      </w:rPr>
    </w:lvl>
    <w:lvl w:ilvl="1" w:tplc="C4847D16">
      <w:start w:val="1"/>
      <w:numFmt w:val="decimal"/>
      <w:lvlText w:val="图3-%2"/>
      <w:lvlJc w:val="left"/>
      <w:pPr>
        <w:tabs>
          <w:tab w:val="num" w:pos="1134"/>
        </w:tabs>
        <w:ind w:left="1259" w:hanging="839"/>
      </w:pPr>
      <w:rPr>
        <w:rFonts w:ascii="Arial" w:eastAsia="宋体" w:hAnsi="Arial" w:hint="default"/>
        <w:color w:val="000000"/>
        <w:sz w:val="21"/>
      </w:rPr>
    </w:lvl>
    <w:lvl w:ilvl="2" w:tplc="2DA0CED0" w:tentative="1">
      <w:start w:val="1"/>
      <w:numFmt w:val="lowerRoman"/>
      <w:lvlText w:val="%3."/>
      <w:lvlJc w:val="right"/>
      <w:pPr>
        <w:tabs>
          <w:tab w:val="num" w:pos="1260"/>
        </w:tabs>
        <w:ind w:left="1260" w:hanging="420"/>
      </w:pPr>
    </w:lvl>
    <w:lvl w:ilvl="3" w:tplc="9EF22128" w:tentative="1">
      <w:start w:val="1"/>
      <w:numFmt w:val="decimal"/>
      <w:lvlText w:val="%4."/>
      <w:lvlJc w:val="left"/>
      <w:pPr>
        <w:tabs>
          <w:tab w:val="num" w:pos="1680"/>
        </w:tabs>
        <w:ind w:left="1680" w:hanging="420"/>
      </w:pPr>
    </w:lvl>
    <w:lvl w:ilvl="4" w:tplc="871E13B0" w:tentative="1">
      <w:start w:val="1"/>
      <w:numFmt w:val="lowerLetter"/>
      <w:lvlText w:val="%5)"/>
      <w:lvlJc w:val="left"/>
      <w:pPr>
        <w:tabs>
          <w:tab w:val="num" w:pos="2100"/>
        </w:tabs>
        <w:ind w:left="2100" w:hanging="420"/>
      </w:pPr>
    </w:lvl>
    <w:lvl w:ilvl="5" w:tplc="9154B692" w:tentative="1">
      <w:start w:val="1"/>
      <w:numFmt w:val="lowerRoman"/>
      <w:lvlText w:val="%6."/>
      <w:lvlJc w:val="right"/>
      <w:pPr>
        <w:tabs>
          <w:tab w:val="num" w:pos="2520"/>
        </w:tabs>
        <w:ind w:left="2520" w:hanging="420"/>
      </w:pPr>
    </w:lvl>
    <w:lvl w:ilvl="6" w:tplc="7E8AF6A8" w:tentative="1">
      <w:start w:val="1"/>
      <w:numFmt w:val="decimal"/>
      <w:lvlText w:val="%7."/>
      <w:lvlJc w:val="left"/>
      <w:pPr>
        <w:tabs>
          <w:tab w:val="num" w:pos="2940"/>
        </w:tabs>
        <w:ind w:left="2940" w:hanging="420"/>
      </w:pPr>
    </w:lvl>
    <w:lvl w:ilvl="7" w:tplc="1120387C" w:tentative="1">
      <w:start w:val="1"/>
      <w:numFmt w:val="lowerLetter"/>
      <w:lvlText w:val="%8)"/>
      <w:lvlJc w:val="left"/>
      <w:pPr>
        <w:tabs>
          <w:tab w:val="num" w:pos="3360"/>
        </w:tabs>
        <w:ind w:left="3360" w:hanging="420"/>
      </w:pPr>
    </w:lvl>
    <w:lvl w:ilvl="8" w:tplc="4D90E15E" w:tentative="1">
      <w:start w:val="1"/>
      <w:numFmt w:val="lowerRoman"/>
      <w:lvlText w:val="%9."/>
      <w:lvlJc w:val="right"/>
      <w:pPr>
        <w:tabs>
          <w:tab w:val="num" w:pos="3780"/>
        </w:tabs>
        <w:ind w:left="3780" w:hanging="420"/>
      </w:pPr>
    </w:lvl>
  </w:abstractNum>
  <w:abstractNum w:abstractNumId="26" w15:restartNumberingAfterBreak="0">
    <w:nsid w:val="617B03A3"/>
    <w:multiLevelType w:val="multilevel"/>
    <w:tmpl w:val="0C520EEE"/>
    <w:lvl w:ilvl="0">
      <w:start w:val="1"/>
      <w:numFmt w:val="decimal"/>
      <w:lvlText w:val="%1."/>
      <w:lvlJc w:val="left"/>
      <w:pPr>
        <w:ind w:left="425" w:hanging="425"/>
      </w:pPr>
    </w:lvl>
    <w:lvl w:ilvl="1">
      <w:start w:val="1"/>
      <w:numFmt w:val="decimal"/>
      <w:lvlText w:val="%1.%2."/>
      <w:lvlJc w:val="left"/>
      <w:pPr>
        <w:ind w:left="567" w:hanging="567"/>
      </w:pPr>
      <w:rPr>
        <w:rFonts w:hint="default"/>
        <w:sz w:val="36"/>
        <w:szCs w:val="36"/>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15:restartNumberingAfterBreak="0">
    <w:nsid w:val="62BD3FC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15:restartNumberingAfterBreak="0">
    <w:nsid w:val="64932E14"/>
    <w:multiLevelType w:val="hybridMultilevel"/>
    <w:tmpl w:val="80303AC6"/>
    <w:lvl w:ilvl="0" w:tplc="1E7CD01E">
      <w:start w:val="1"/>
      <w:numFmt w:val="bullet"/>
      <w:pStyle w:val="Subul"/>
      <w:lvlText w:val=""/>
      <w:lvlJc w:val="left"/>
      <w:pPr>
        <w:ind w:left="2688" w:hanging="420"/>
      </w:pPr>
      <w:rPr>
        <w:rFonts w:ascii="Wingdings" w:hAnsi="Wingdings" w:hint="default"/>
        <w:sz w:val="15"/>
      </w:rPr>
    </w:lvl>
    <w:lvl w:ilvl="1" w:tplc="04090019" w:tentative="1">
      <w:start w:val="1"/>
      <w:numFmt w:val="bullet"/>
      <w:lvlText w:val=""/>
      <w:lvlJc w:val="left"/>
      <w:pPr>
        <w:ind w:left="2966" w:hanging="420"/>
      </w:pPr>
      <w:rPr>
        <w:rFonts w:ascii="Wingdings" w:hAnsi="Wingdings" w:hint="default"/>
      </w:rPr>
    </w:lvl>
    <w:lvl w:ilvl="2" w:tplc="0409001B" w:tentative="1">
      <w:start w:val="1"/>
      <w:numFmt w:val="bullet"/>
      <w:lvlText w:val=""/>
      <w:lvlJc w:val="left"/>
      <w:pPr>
        <w:ind w:left="3386" w:hanging="420"/>
      </w:pPr>
      <w:rPr>
        <w:rFonts w:ascii="Wingdings" w:hAnsi="Wingdings" w:hint="default"/>
      </w:rPr>
    </w:lvl>
    <w:lvl w:ilvl="3" w:tplc="0409000F" w:tentative="1">
      <w:start w:val="1"/>
      <w:numFmt w:val="bullet"/>
      <w:lvlText w:val=""/>
      <w:lvlJc w:val="left"/>
      <w:pPr>
        <w:ind w:left="3806" w:hanging="420"/>
      </w:pPr>
      <w:rPr>
        <w:rFonts w:ascii="Wingdings" w:hAnsi="Wingdings" w:hint="default"/>
      </w:rPr>
    </w:lvl>
    <w:lvl w:ilvl="4" w:tplc="04090019" w:tentative="1">
      <w:start w:val="1"/>
      <w:numFmt w:val="bullet"/>
      <w:lvlText w:val=""/>
      <w:lvlJc w:val="left"/>
      <w:pPr>
        <w:ind w:left="4226" w:hanging="420"/>
      </w:pPr>
      <w:rPr>
        <w:rFonts w:ascii="Wingdings" w:hAnsi="Wingdings" w:hint="default"/>
      </w:rPr>
    </w:lvl>
    <w:lvl w:ilvl="5" w:tplc="0409001B" w:tentative="1">
      <w:start w:val="1"/>
      <w:numFmt w:val="bullet"/>
      <w:lvlText w:val=""/>
      <w:lvlJc w:val="left"/>
      <w:pPr>
        <w:ind w:left="4646" w:hanging="420"/>
      </w:pPr>
      <w:rPr>
        <w:rFonts w:ascii="Wingdings" w:hAnsi="Wingdings" w:hint="default"/>
      </w:rPr>
    </w:lvl>
    <w:lvl w:ilvl="6" w:tplc="0409000F" w:tentative="1">
      <w:start w:val="1"/>
      <w:numFmt w:val="bullet"/>
      <w:lvlText w:val=""/>
      <w:lvlJc w:val="left"/>
      <w:pPr>
        <w:ind w:left="5066" w:hanging="420"/>
      </w:pPr>
      <w:rPr>
        <w:rFonts w:ascii="Wingdings" w:hAnsi="Wingdings" w:hint="default"/>
      </w:rPr>
    </w:lvl>
    <w:lvl w:ilvl="7" w:tplc="04090019" w:tentative="1">
      <w:start w:val="1"/>
      <w:numFmt w:val="bullet"/>
      <w:lvlText w:val=""/>
      <w:lvlJc w:val="left"/>
      <w:pPr>
        <w:ind w:left="5486" w:hanging="420"/>
      </w:pPr>
      <w:rPr>
        <w:rFonts w:ascii="Wingdings" w:hAnsi="Wingdings" w:hint="default"/>
      </w:rPr>
    </w:lvl>
    <w:lvl w:ilvl="8" w:tplc="0409001B" w:tentative="1">
      <w:start w:val="1"/>
      <w:numFmt w:val="bullet"/>
      <w:lvlText w:val=""/>
      <w:lvlJc w:val="left"/>
      <w:pPr>
        <w:ind w:left="5906" w:hanging="420"/>
      </w:pPr>
      <w:rPr>
        <w:rFonts w:ascii="Wingdings" w:hAnsi="Wingdings" w:hint="default"/>
      </w:rPr>
    </w:lvl>
  </w:abstractNum>
  <w:abstractNum w:abstractNumId="29" w15:restartNumberingAfterBreak="0">
    <w:nsid w:val="65B35922"/>
    <w:multiLevelType w:val="hybridMultilevel"/>
    <w:tmpl w:val="76B0E38A"/>
    <w:lvl w:ilvl="0" w:tplc="CCBE47CE">
      <w:start w:val="1"/>
      <w:numFmt w:val="decimal"/>
      <w:pStyle w:val="1"/>
      <w:lvlText w:val="表1-%1"/>
      <w:lvlJc w:val="left"/>
      <w:pPr>
        <w:tabs>
          <w:tab w:val="num" w:pos="1050"/>
        </w:tabs>
        <w:ind w:left="1050" w:hanging="420"/>
      </w:pPr>
      <w:rPr>
        <w:rFonts w:ascii="Arial" w:eastAsia="宋体" w:hAnsi="Arial" w:cs="Times New Roman" w:hint="default"/>
        <w:b/>
        <w:bCs w:val="0"/>
        <w:i w:val="0"/>
        <w:iCs w:val="0"/>
        <w:caps w:val="0"/>
        <w:strike w:val="0"/>
        <w:dstrike w:val="0"/>
        <w:outline w:val="0"/>
        <w:shadow w:val="0"/>
        <w:emboss w:val="0"/>
        <w:imprint w:val="0"/>
        <w:vanish w:val="0"/>
        <w:spacing w:val="0"/>
        <w:position w:val="0"/>
        <w:sz w:val="21"/>
        <w:u w:val="none"/>
        <w:vertAlign w:val="baseline"/>
        <w:em w:val="none"/>
      </w:rPr>
    </w:lvl>
    <w:lvl w:ilvl="1" w:tplc="04090003" w:tentative="1">
      <w:start w:val="1"/>
      <w:numFmt w:val="lowerLetter"/>
      <w:lvlText w:val="%2)"/>
      <w:lvlJc w:val="left"/>
      <w:pPr>
        <w:tabs>
          <w:tab w:val="num" w:pos="840"/>
        </w:tabs>
        <w:ind w:left="840" w:hanging="420"/>
      </w:pPr>
    </w:lvl>
    <w:lvl w:ilvl="2" w:tplc="04090005" w:tentative="1">
      <w:start w:val="1"/>
      <w:numFmt w:val="lowerRoman"/>
      <w:lvlText w:val="%3."/>
      <w:lvlJc w:val="right"/>
      <w:pPr>
        <w:tabs>
          <w:tab w:val="num" w:pos="1260"/>
        </w:tabs>
        <w:ind w:left="1260" w:hanging="420"/>
      </w:pPr>
    </w:lvl>
    <w:lvl w:ilvl="3" w:tplc="04090001" w:tentative="1">
      <w:start w:val="1"/>
      <w:numFmt w:val="decimal"/>
      <w:lvlText w:val="%4."/>
      <w:lvlJc w:val="left"/>
      <w:pPr>
        <w:tabs>
          <w:tab w:val="num" w:pos="1680"/>
        </w:tabs>
        <w:ind w:left="1680" w:hanging="420"/>
      </w:pPr>
    </w:lvl>
    <w:lvl w:ilvl="4" w:tplc="04090003" w:tentative="1">
      <w:start w:val="1"/>
      <w:numFmt w:val="lowerLetter"/>
      <w:lvlText w:val="%5)"/>
      <w:lvlJc w:val="left"/>
      <w:pPr>
        <w:tabs>
          <w:tab w:val="num" w:pos="2100"/>
        </w:tabs>
        <w:ind w:left="2100" w:hanging="420"/>
      </w:pPr>
    </w:lvl>
    <w:lvl w:ilvl="5" w:tplc="04090005" w:tentative="1">
      <w:start w:val="1"/>
      <w:numFmt w:val="lowerRoman"/>
      <w:lvlText w:val="%6."/>
      <w:lvlJc w:val="right"/>
      <w:pPr>
        <w:tabs>
          <w:tab w:val="num" w:pos="2520"/>
        </w:tabs>
        <w:ind w:left="2520" w:hanging="420"/>
      </w:pPr>
    </w:lvl>
    <w:lvl w:ilvl="6" w:tplc="04090001" w:tentative="1">
      <w:start w:val="1"/>
      <w:numFmt w:val="decimal"/>
      <w:lvlText w:val="%7."/>
      <w:lvlJc w:val="left"/>
      <w:pPr>
        <w:tabs>
          <w:tab w:val="num" w:pos="2940"/>
        </w:tabs>
        <w:ind w:left="2940" w:hanging="420"/>
      </w:pPr>
    </w:lvl>
    <w:lvl w:ilvl="7" w:tplc="04090003" w:tentative="1">
      <w:start w:val="1"/>
      <w:numFmt w:val="lowerLetter"/>
      <w:lvlText w:val="%8)"/>
      <w:lvlJc w:val="left"/>
      <w:pPr>
        <w:tabs>
          <w:tab w:val="num" w:pos="3360"/>
        </w:tabs>
        <w:ind w:left="3360" w:hanging="420"/>
      </w:pPr>
    </w:lvl>
    <w:lvl w:ilvl="8" w:tplc="04090005" w:tentative="1">
      <w:start w:val="1"/>
      <w:numFmt w:val="lowerRoman"/>
      <w:lvlText w:val="%9."/>
      <w:lvlJc w:val="right"/>
      <w:pPr>
        <w:tabs>
          <w:tab w:val="num" w:pos="3780"/>
        </w:tabs>
        <w:ind w:left="3780" w:hanging="420"/>
      </w:pPr>
    </w:lvl>
  </w:abstractNum>
  <w:abstractNum w:abstractNumId="30" w15:restartNumberingAfterBreak="0">
    <w:nsid w:val="68B23978"/>
    <w:multiLevelType w:val="hybridMultilevel"/>
    <w:tmpl w:val="FDD45882"/>
    <w:lvl w:ilvl="0" w:tplc="0F92A5B6">
      <w:start w:val="1"/>
      <w:numFmt w:val="upperLetter"/>
      <w:pStyle w:val="6"/>
      <w:lvlText w:val="%1."/>
      <w:lvlJc w:val="left"/>
      <w:pPr>
        <w:tabs>
          <w:tab w:val="num" w:pos="915"/>
        </w:tabs>
        <w:ind w:left="915" w:hanging="420"/>
      </w:pPr>
      <w:rPr>
        <w:rFonts w:ascii="Arial" w:eastAsia="宋体" w:hAnsi="Arial" w:hint="default"/>
        <w:b/>
        <w:i w:val="0"/>
        <w:color w:val="000000"/>
        <w:sz w:val="36"/>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1" w15:restartNumberingAfterBreak="0">
    <w:nsid w:val="6D2F719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2" w15:restartNumberingAfterBreak="0">
    <w:nsid w:val="70ED057D"/>
    <w:multiLevelType w:val="multilevel"/>
    <w:tmpl w:val="0409001F"/>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default"/>
        <w:b/>
      </w:rPr>
    </w:lvl>
    <w:lvl w:ilvl="2">
      <w:start w:val="1"/>
      <w:numFmt w:val="decimal"/>
      <w:lvlText w:val="%1.%2.%3."/>
      <w:lvlJc w:val="left"/>
      <w:pPr>
        <w:ind w:left="709" w:hanging="709"/>
      </w:pPr>
      <w:rPr>
        <w:rFonts w:hint="default"/>
        <w:b/>
      </w:rPr>
    </w:lvl>
    <w:lvl w:ilvl="3">
      <w:start w:val="1"/>
      <w:numFmt w:val="decimal"/>
      <w:lvlText w:val="%1.%2.%3.%4."/>
      <w:lvlJc w:val="left"/>
      <w:pPr>
        <w:ind w:left="851" w:hanging="851"/>
      </w:pPr>
      <w:rPr>
        <w:rFonts w:hint="default"/>
        <w:b/>
      </w:rPr>
    </w:lvl>
    <w:lvl w:ilvl="4">
      <w:start w:val="1"/>
      <w:numFmt w:val="decimal"/>
      <w:lvlText w:val="%1.%2.%3.%4.%5."/>
      <w:lvlJc w:val="left"/>
      <w:pPr>
        <w:ind w:left="992" w:hanging="992"/>
      </w:pPr>
      <w:rPr>
        <w:rFonts w:hint="default"/>
        <w:b/>
      </w:rPr>
    </w:lvl>
    <w:lvl w:ilvl="5">
      <w:start w:val="1"/>
      <w:numFmt w:val="decimal"/>
      <w:lvlText w:val="%1.%2.%3.%4.%5.%6."/>
      <w:lvlJc w:val="left"/>
      <w:pPr>
        <w:ind w:left="1134" w:hanging="1134"/>
      </w:pPr>
      <w:rPr>
        <w:rFonts w:hint="default"/>
        <w:b/>
      </w:rPr>
    </w:lvl>
    <w:lvl w:ilvl="6">
      <w:start w:val="1"/>
      <w:numFmt w:val="decimal"/>
      <w:lvlText w:val="%1.%2.%3.%4.%5.%6.%7."/>
      <w:lvlJc w:val="left"/>
      <w:pPr>
        <w:ind w:left="1276" w:hanging="1276"/>
      </w:pPr>
      <w:rPr>
        <w:rFonts w:hint="default"/>
        <w:b/>
      </w:rPr>
    </w:lvl>
    <w:lvl w:ilvl="7">
      <w:start w:val="1"/>
      <w:numFmt w:val="decimal"/>
      <w:lvlText w:val="%1.%2.%3.%4.%5.%6.%7.%8."/>
      <w:lvlJc w:val="left"/>
      <w:pPr>
        <w:ind w:left="1418" w:hanging="1418"/>
      </w:pPr>
      <w:rPr>
        <w:rFonts w:hint="default"/>
        <w:b/>
      </w:rPr>
    </w:lvl>
    <w:lvl w:ilvl="8">
      <w:start w:val="1"/>
      <w:numFmt w:val="decimal"/>
      <w:lvlText w:val="%1.%2.%3.%4.%5.%6.%7.%8.%9."/>
      <w:lvlJc w:val="left"/>
      <w:pPr>
        <w:ind w:left="1559" w:hanging="1559"/>
      </w:pPr>
      <w:rPr>
        <w:rFonts w:hint="default"/>
        <w:b/>
      </w:rPr>
    </w:lvl>
  </w:abstractNum>
  <w:abstractNum w:abstractNumId="33" w15:restartNumberingAfterBreak="0">
    <w:nsid w:val="70F234F5"/>
    <w:multiLevelType w:val="hybridMultilevel"/>
    <w:tmpl w:val="82766626"/>
    <w:lvl w:ilvl="0" w:tplc="F4C4B4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425111B"/>
    <w:multiLevelType w:val="hybridMultilevel"/>
    <w:tmpl w:val="D9088CB8"/>
    <w:lvl w:ilvl="0" w:tplc="83B40512">
      <w:start w:val="1"/>
      <w:numFmt w:val="decimal"/>
      <w:pStyle w:val="Liinnote"/>
      <w:lvlText w:val="%1."/>
      <w:lvlJc w:val="left"/>
      <w:pPr>
        <w:ind w:left="880" w:hanging="420"/>
      </w:pPr>
    </w:lvl>
    <w:lvl w:ilvl="1" w:tplc="04090019" w:tentative="1">
      <w:start w:val="1"/>
      <w:numFmt w:val="lowerLetter"/>
      <w:lvlText w:val="%2)"/>
      <w:lvlJc w:val="left"/>
      <w:pPr>
        <w:ind w:left="1300" w:hanging="420"/>
      </w:pPr>
    </w:lvl>
    <w:lvl w:ilvl="2" w:tplc="0409001B" w:tentative="1">
      <w:start w:val="1"/>
      <w:numFmt w:val="lowerRoman"/>
      <w:lvlText w:val="%3."/>
      <w:lvlJc w:val="right"/>
      <w:pPr>
        <w:ind w:left="1720" w:hanging="420"/>
      </w:pPr>
    </w:lvl>
    <w:lvl w:ilvl="3" w:tplc="0409000F" w:tentative="1">
      <w:start w:val="1"/>
      <w:numFmt w:val="decimal"/>
      <w:lvlText w:val="%4."/>
      <w:lvlJc w:val="left"/>
      <w:pPr>
        <w:ind w:left="2140" w:hanging="420"/>
      </w:pPr>
    </w:lvl>
    <w:lvl w:ilvl="4" w:tplc="04090019" w:tentative="1">
      <w:start w:val="1"/>
      <w:numFmt w:val="lowerLetter"/>
      <w:lvlText w:val="%5)"/>
      <w:lvlJc w:val="left"/>
      <w:pPr>
        <w:ind w:left="2560" w:hanging="420"/>
      </w:pPr>
    </w:lvl>
    <w:lvl w:ilvl="5" w:tplc="0409001B" w:tentative="1">
      <w:start w:val="1"/>
      <w:numFmt w:val="lowerRoman"/>
      <w:lvlText w:val="%6."/>
      <w:lvlJc w:val="right"/>
      <w:pPr>
        <w:ind w:left="2980" w:hanging="420"/>
      </w:pPr>
    </w:lvl>
    <w:lvl w:ilvl="6" w:tplc="0409000F" w:tentative="1">
      <w:start w:val="1"/>
      <w:numFmt w:val="decimal"/>
      <w:lvlText w:val="%7."/>
      <w:lvlJc w:val="left"/>
      <w:pPr>
        <w:ind w:left="3400" w:hanging="420"/>
      </w:pPr>
    </w:lvl>
    <w:lvl w:ilvl="7" w:tplc="04090019" w:tentative="1">
      <w:start w:val="1"/>
      <w:numFmt w:val="lowerLetter"/>
      <w:lvlText w:val="%8)"/>
      <w:lvlJc w:val="left"/>
      <w:pPr>
        <w:ind w:left="3820" w:hanging="420"/>
      </w:pPr>
    </w:lvl>
    <w:lvl w:ilvl="8" w:tplc="0409001B" w:tentative="1">
      <w:start w:val="1"/>
      <w:numFmt w:val="lowerRoman"/>
      <w:lvlText w:val="%9."/>
      <w:lvlJc w:val="right"/>
      <w:pPr>
        <w:ind w:left="4240" w:hanging="420"/>
      </w:pPr>
    </w:lvl>
  </w:abstractNum>
  <w:abstractNum w:abstractNumId="35" w15:restartNumberingAfterBreak="0">
    <w:nsid w:val="7E671BE6"/>
    <w:multiLevelType w:val="hybridMultilevel"/>
    <w:tmpl w:val="FF286156"/>
    <w:lvl w:ilvl="0" w:tplc="CBC6ED1C">
      <w:start w:val="1"/>
      <w:numFmt w:val="decimal"/>
      <w:pStyle w:val="Li"/>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1"/>
  </w:num>
  <w:num w:numId="2">
    <w:abstractNumId w:val="25"/>
  </w:num>
  <w:num w:numId="3">
    <w:abstractNumId w:val="30"/>
  </w:num>
  <w:num w:numId="4">
    <w:abstractNumId w:val="29"/>
  </w:num>
  <w:num w:numId="5">
    <w:abstractNumId w:val="22"/>
  </w:num>
  <w:num w:numId="6">
    <w:abstractNumId w:val="7"/>
  </w:num>
  <w:num w:numId="7">
    <w:abstractNumId w:val="9"/>
  </w:num>
  <w:num w:numId="8">
    <w:abstractNumId w:val="28"/>
  </w:num>
  <w:num w:numId="9">
    <w:abstractNumId w:val="18"/>
  </w:num>
  <w:num w:numId="10">
    <w:abstractNumId w:val="24"/>
  </w:num>
  <w:num w:numId="11">
    <w:abstractNumId w:val="12"/>
  </w:num>
  <w:num w:numId="12">
    <w:abstractNumId w:val="5"/>
  </w:num>
  <w:num w:numId="13">
    <w:abstractNumId w:val="35"/>
  </w:num>
  <w:num w:numId="14">
    <w:abstractNumId w:val="34"/>
  </w:num>
  <w:num w:numId="15">
    <w:abstractNumId w:val="16"/>
  </w:num>
  <w:num w:numId="16">
    <w:abstractNumId w:val="14"/>
  </w:num>
  <w:num w:numId="17">
    <w:abstractNumId w:val="11"/>
  </w:num>
  <w:num w:numId="18">
    <w:abstractNumId w:val="32"/>
  </w:num>
  <w:num w:numId="19">
    <w:abstractNumId w:val="15"/>
  </w:num>
  <w:num w:numId="20">
    <w:abstractNumId w:val="2"/>
  </w:num>
  <w:num w:numId="21">
    <w:abstractNumId w:val="1"/>
  </w:num>
  <w:num w:numId="22">
    <w:abstractNumId w:val="8"/>
  </w:num>
  <w:num w:numId="23">
    <w:abstractNumId w:val="19"/>
  </w:num>
  <w:num w:numId="24">
    <w:abstractNumId w:val="4"/>
  </w:num>
  <w:num w:numId="25">
    <w:abstractNumId w:val="10"/>
  </w:num>
  <w:num w:numId="26">
    <w:abstractNumId w:val="33"/>
  </w:num>
  <w:num w:numId="27">
    <w:abstractNumId w:val="3"/>
  </w:num>
  <w:num w:numId="28">
    <w:abstractNumId w:val="23"/>
  </w:num>
  <w:num w:numId="29">
    <w:abstractNumId w:val="20"/>
  </w:num>
  <w:num w:numId="30">
    <w:abstractNumId w:val="17"/>
  </w:num>
  <w:num w:numId="31">
    <w:abstractNumId w:val="26"/>
  </w:num>
  <w:num w:numId="32">
    <w:abstractNumId w:val="31"/>
  </w:num>
  <w:num w:numId="33">
    <w:abstractNumId w:val="13"/>
  </w:num>
  <w:num w:numId="34">
    <w:abstractNumId w:val="0"/>
  </w:num>
  <w:num w:numId="35">
    <w:abstractNumId w:val="6"/>
  </w:num>
  <w:num w:numId="36">
    <w:abstractNumId w:val="2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spelling="clean"/>
  <w:attachedTemplate r:id="rId1"/>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o:colormru v:ext="edit" colors="#339,#99fe00,#9c0"/>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3647"/>
    <w:rsid w:val="0000126E"/>
    <w:rsid w:val="00001F51"/>
    <w:rsid w:val="00003025"/>
    <w:rsid w:val="0000333C"/>
    <w:rsid w:val="000041D9"/>
    <w:rsid w:val="0000482B"/>
    <w:rsid w:val="0000529F"/>
    <w:rsid w:val="000136BE"/>
    <w:rsid w:val="000176EB"/>
    <w:rsid w:val="0002068C"/>
    <w:rsid w:val="000214C5"/>
    <w:rsid w:val="000217F5"/>
    <w:rsid w:val="000219FA"/>
    <w:rsid w:val="00024120"/>
    <w:rsid w:val="000278AD"/>
    <w:rsid w:val="00030A13"/>
    <w:rsid w:val="000336CF"/>
    <w:rsid w:val="00035BA7"/>
    <w:rsid w:val="00036106"/>
    <w:rsid w:val="0004003C"/>
    <w:rsid w:val="00040E1B"/>
    <w:rsid w:val="00044844"/>
    <w:rsid w:val="000457C3"/>
    <w:rsid w:val="00045CED"/>
    <w:rsid w:val="00046B88"/>
    <w:rsid w:val="0004736F"/>
    <w:rsid w:val="000515E7"/>
    <w:rsid w:val="00051681"/>
    <w:rsid w:val="00051CD6"/>
    <w:rsid w:val="000537D9"/>
    <w:rsid w:val="00060D2D"/>
    <w:rsid w:val="000613D2"/>
    <w:rsid w:val="00067633"/>
    <w:rsid w:val="00067B76"/>
    <w:rsid w:val="0007087F"/>
    <w:rsid w:val="00070BB8"/>
    <w:rsid w:val="00072693"/>
    <w:rsid w:val="00073A00"/>
    <w:rsid w:val="00074529"/>
    <w:rsid w:val="0007580E"/>
    <w:rsid w:val="0007771E"/>
    <w:rsid w:val="00080F20"/>
    <w:rsid w:val="0008191D"/>
    <w:rsid w:val="000821DC"/>
    <w:rsid w:val="00084DBB"/>
    <w:rsid w:val="00086E85"/>
    <w:rsid w:val="00092EAF"/>
    <w:rsid w:val="0009302E"/>
    <w:rsid w:val="00093396"/>
    <w:rsid w:val="00097BAC"/>
    <w:rsid w:val="000A56C6"/>
    <w:rsid w:val="000A5FAE"/>
    <w:rsid w:val="000A687D"/>
    <w:rsid w:val="000A6A1F"/>
    <w:rsid w:val="000A6EB4"/>
    <w:rsid w:val="000B049C"/>
    <w:rsid w:val="000B101F"/>
    <w:rsid w:val="000B4361"/>
    <w:rsid w:val="000B616E"/>
    <w:rsid w:val="000B7AD0"/>
    <w:rsid w:val="000C0932"/>
    <w:rsid w:val="000C0E39"/>
    <w:rsid w:val="000D0B43"/>
    <w:rsid w:val="000D23D6"/>
    <w:rsid w:val="000D37EA"/>
    <w:rsid w:val="000D4772"/>
    <w:rsid w:val="000D58CC"/>
    <w:rsid w:val="000D58F1"/>
    <w:rsid w:val="000D7135"/>
    <w:rsid w:val="000D71D3"/>
    <w:rsid w:val="000E0313"/>
    <w:rsid w:val="000E072B"/>
    <w:rsid w:val="000E253B"/>
    <w:rsid w:val="000E2CA9"/>
    <w:rsid w:val="000E3054"/>
    <w:rsid w:val="000E3414"/>
    <w:rsid w:val="000E3477"/>
    <w:rsid w:val="000E35CE"/>
    <w:rsid w:val="000E4524"/>
    <w:rsid w:val="000E46BC"/>
    <w:rsid w:val="000E5D21"/>
    <w:rsid w:val="000F36FE"/>
    <w:rsid w:val="000F547B"/>
    <w:rsid w:val="000F5D28"/>
    <w:rsid w:val="000F5D76"/>
    <w:rsid w:val="000F64A7"/>
    <w:rsid w:val="000F7367"/>
    <w:rsid w:val="000F760D"/>
    <w:rsid w:val="0010014A"/>
    <w:rsid w:val="001028E1"/>
    <w:rsid w:val="00103159"/>
    <w:rsid w:val="001038CB"/>
    <w:rsid w:val="00106D52"/>
    <w:rsid w:val="00107624"/>
    <w:rsid w:val="0011223C"/>
    <w:rsid w:val="001126B7"/>
    <w:rsid w:val="0011321B"/>
    <w:rsid w:val="001166EF"/>
    <w:rsid w:val="00116B0E"/>
    <w:rsid w:val="00117D20"/>
    <w:rsid w:val="001215BE"/>
    <w:rsid w:val="00121BBF"/>
    <w:rsid w:val="0012558B"/>
    <w:rsid w:val="00127E1D"/>
    <w:rsid w:val="00131971"/>
    <w:rsid w:val="00135749"/>
    <w:rsid w:val="00135F66"/>
    <w:rsid w:val="00136754"/>
    <w:rsid w:val="00140562"/>
    <w:rsid w:val="00140C1A"/>
    <w:rsid w:val="00141A9E"/>
    <w:rsid w:val="001477F2"/>
    <w:rsid w:val="00150811"/>
    <w:rsid w:val="00151550"/>
    <w:rsid w:val="001532FF"/>
    <w:rsid w:val="001550C4"/>
    <w:rsid w:val="00157D1F"/>
    <w:rsid w:val="001612DA"/>
    <w:rsid w:val="0016277B"/>
    <w:rsid w:val="00163C61"/>
    <w:rsid w:val="001646BD"/>
    <w:rsid w:val="0016528A"/>
    <w:rsid w:val="00165C3D"/>
    <w:rsid w:val="00167A2A"/>
    <w:rsid w:val="0017018E"/>
    <w:rsid w:val="00170674"/>
    <w:rsid w:val="00170B69"/>
    <w:rsid w:val="001713A6"/>
    <w:rsid w:val="00171D99"/>
    <w:rsid w:val="00173780"/>
    <w:rsid w:val="00174987"/>
    <w:rsid w:val="00177595"/>
    <w:rsid w:val="00177C7A"/>
    <w:rsid w:val="00177DBD"/>
    <w:rsid w:val="001805ED"/>
    <w:rsid w:val="00181F74"/>
    <w:rsid w:val="00184DAB"/>
    <w:rsid w:val="00187099"/>
    <w:rsid w:val="00191E1F"/>
    <w:rsid w:val="001934B9"/>
    <w:rsid w:val="0019358A"/>
    <w:rsid w:val="00194939"/>
    <w:rsid w:val="00195504"/>
    <w:rsid w:val="00196F68"/>
    <w:rsid w:val="00197715"/>
    <w:rsid w:val="001A12B2"/>
    <w:rsid w:val="001A1B56"/>
    <w:rsid w:val="001A49B6"/>
    <w:rsid w:val="001B0A36"/>
    <w:rsid w:val="001B0E58"/>
    <w:rsid w:val="001B206F"/>
    <w:rsid w:val="001B4839"/>
    <w:rsid w:val="001B4E3B"/>
    <w:rsid w:val="001B5067"/>
    <w:rsid w:val="001B55FF"/>
    <w:rsid w:val="001B56A2"/>
    <w:rsid w:val="001B6558"/>
    <w:rsid w:val="001B67AC"/>
    <w:rsid w:val="001B7D2A"/>
    <w:rsid w:val="001B7E21"/>
    <w:rsid w:val="001C1517"/>
    <w:rsid w:val="001C2324"/>
    <w:rsid w:val="001C33E3"/>
    <w:rsid w:val="001C4982"/>
    <w:rsid w:val="001C4B18"/>
    <w:rsid w:val="001C521E"/>
    <w:rsid w:val="001C63EA"/>
    <w:rsid w:val="001C7B8F"/>
    <w:rsid w:val="001D070A"/>
    <w:rsid w:val="001D1C9D"/>
    <w:rsid w:val="001D2BFE"/>
    <w:rsid w:val="001D4B7F"/>
    <w:rsid w:val="001D5C37"/>
    <w:rsid w:val="001E0B47"/>
    <w:rsid w:val="001E0BD6"/>
    <w:rsid w:val="001E109A"/>
    <w:rsid w:val="001E3420"/>
    <w:rsid w:val="001E59B9"/>
    <w:rsid w:val="001E5E94"/>
    <w:rsid w:val="001E6649"/>
    <w:rsid w:val="001E6FDA"/>
    <w:rsid w:val="001E7460"/>
    <w:rsid w:val="001E78A0"/>
    <w:rsid w:val="001F109F"/>
    <w:rsid w:val="001F2639"/>
    <w:rsid w:val="001F5AAF"/>
    <w:rsid w:val="001F5FBE"/>
    <w:rsid w:val="001F7FC4"/>
    <w:rsid w:val="00200303"/>
    <w:rsid w:val="00202242"/>
    <w:rsid w:val="0020239A"/>
    <w:rsid w:val="00202D8D"/>
    <w:rsid w:val="00203FED"/>
    <w:rsid w:val="00204098"/>
    <w:rsid w:val="002121A1"/>
    <w:rsid w:val="0021487E"/>
    <w:rsid w:val="00214CDC"/>
    <w:rsid w:val="00215A99"/>
    <w:rsid w:val="00216EAC"/>
    <w:rsid w:val="00217096"/>
    <w:rsid w:val="00217FB2"/>
    <w:rsid w:val="00221522"/>
    <w:rsid w:val="0022257D"/>
    <w:rsid w:val="002249D3"/>
    <w:rsid w:val="00226F15"/>
    <w:rsid w:val="00230D49"/>
    <w:rsid w:val="00230F38"/>
    <w:rsid w:val="002349BE"/>
    <w:rsid w:val="0023551A"/>
    <w:rsid w:val="00236B94"/>
    <w:rsid w:val="00236BAA"/>
    <w:rsid w:val="0024057E"/>
    <w:rsid w:val="0024652A"/>
    <w:rsid w:val="002468CB"/>
    <w:rsid w:val="00246F8D"/>
    <w:rsid w:val="002472EB"/>
    <w:rsid w:val="00247CB4"/>
    <w:rsid w:val="00251A92"/>
    <w:rsid w:val="00251E96"/>
    <w:rsid w:val="00252541"/>
    <w:rsid w:val="00253695"/>
    <w:rsid w:val="0025459D"/>
    <w:rsid w:val="0025651D"/>
    <w:rsid w:val="00260F21"/>
    <w:rsid w:val="00262D72"/>
    <w:rsid w:val="00264462"/>
    <w:rsid w:val="00264F70"/>
    <w:rsid w:val="002651D5"/>
    <w:rsid w:val="002653EA"/>
    <w:rsid w:val="00265475"/>
    <w:rsid w:val="002656AB"/>
    <w:rsid w:val="00265A05"/>
    <w:rsid w:val="002676E0"/>
    <w:rsid w:val="00267DFD"/>
    <w:rsid w:val="0027156E"/>
    <w:rsid w:val="0027204F"/>
    <w:rsid w:val="00273E9F"/>
    <w:rsid w:val="00274251"/>
    <w:rsid w:val="002770BF"/>
    <w:rsid w:val="0027762F"/>
    <w:rsid w:val="00277693"/>
    <w:rsid w:val="00277C07"/>
    <w:rsid w:val="00277F73"/>
    <w:rsid w:val="00281E2E"/>
    <w:rsid w:val="00283060"/>
    <w:rsid w:val="0028320B"/>
    <w:rsid w:val="002839CA"/>
    <w:rsid w:val="002906D1"/>
    <w:rsid w:val="00291099"/>
    <w:rsid w:val="002919A8"/>
    <w:rsid w:val="00292946"/>
    <w:rsid w:val="00292A6F"/>
    <w:rsid w:val="00293975"/>
    <w:rsid w:val="00294AD8"/>
    <w:rsid w:val="00294E0F"/>
    <w:rsid w:val="00294FDD"/>
    <w:rsid w:val="002959A6"/>
    <w:rsid w:val="002961A7"/>
    <w:rsid w:val="0029622E"/>
    <w:rsid w:val="002A19C6"/>
    <w:rsid w:val="002A2056"/>
    <w:rsid w:val="002A338C"/>
    <w:rsid w:val="002A362D"/>
    <w:rsid w:val="002A38E8"/>
    <w:rsid w:val="002A4EC8"/>
    <w:rsid w:val="002A53E5"/>
    <w:rsid w:val="002A53F1"/>
    <w:rsid w:val="002A5B1B"/>
    <w:rsid w:val="002A7DF1"/>
    <w:rsid w:val="002B07A0"/>
    <w:rsid w:val="002B1EEC"/>
    <w:rsid w:val="002B290C"/>
    <w:rsid w:val="002B2E94"/>
    <w:rsid w:val="002B319C"/>
    <w:rsid w:val="002B556B"/>
    <w:rsid w:val="002B633F"/>
    <w:rsid w:val="002B6976"/>
    <w:rsid w:val="002B6C59"/>
    <w:rsid w:val="002B7F4B"/>
    <w:rsid w:val="002C0BAF"/>
    <w:rsid w:val="002C58E8"/>
    <w:rsid w:val="002D1CEA"/>
    <w:rsid w:val="002D2053"/>
    <w:rsid w:val="002D5041"/>
    <w:rsid w:val="002D51BC"/>
    <w:rsid w:val="002D60FD"/>
    <w:rsid w:val="002D7359"/>
    <w:rsid w:val="002E0B56"/>
    <w:rsid w:val="002E1325"/>
    <w:rsid w:val="002E3779"/>
    <w:rsid w:val="002F0DB5"/>
    <w:rsid w:val="002F0DF3"/>
    <w:rsid w:val="002F118F"/>
    <w:rsid w:val="002F1786"/>
    <w:rsid w:val="002F2659"/>
    <w:rsid w:val="002F28BB"/>
    <w:rsid w:val="002F3041"/>
    <w:rsid w:val="002F3193"/>
    <w:rsid w:val="002F434D"/>
    <w:rsid w:val="002F7980"/>
    <w:rsid w:val="003009FF"/>
    <w:rsid w:val="003010A7"/>
    <w:rsid w:val="00301C23"/>
    <w:rsid w:val="003037D2"/>
    <w:rsid w:val="003045F9"/>
    <w:rsid w:val="00304779"/>
    <w:rsid w:val="00305784"/>
    <w:rsid w:val="0030678C"/>
    <w:rsid w:val="00310C9F"/>
    <w:rsid w:val="003111D6"/>
    <w:rsid w:val="00312853"/>
    <w:rsid w:val="00313357"/>
    <w:rsid w:val="00322324"/>
    <w:rsid w:val="00322F45"/>
    <w:rsid w:val="0032301A"/>
    <w:rsid w:val="00326750"/>
    <w:rsid w:val="00327196"/>
    <w:rsid w:val="00327523"/>
    <w:rsid w:val="00327B7B"/>
    <w:rsid w:val="00331B6B"/>
    <w:rsid w:val="00332701"/>
    <w:rsid w:val="003327B4"/>
    <w:rsid w:val="00334F29"/>
    <w:rsid w:val="0034316F"/>
    <w:rsid w:val="00343FA9"/>
    <w:rsid w:val="00347A2C"/>
    <w:rsid w:val="003521F9"/>
    <w:rsid w:val="0035336A"/>
    <w:rsid w:val="00355BE1"/>
    <w:rsid w:val="00356EA7"/>
    <w:rsid w:val="00360868"/>
    <w:rsid w:val="00361443"/>
    <w:rsid w:val="00364662"/>
    <w:rsid w:val="0036706B"/>
    <w:rsid w:val="0036796D"/>
    <w:rsid w:val="0037017A"/>
    <w:rsid w:val="00371CA8"/>
    <w:rsid w:val="003756D2"/>
    <w:rsid w:val="0037597E"/>
    <w:rsid w:val="003825C5"/>
    <w:rsid w:val="00383651"/>
    <w:rsid w:val="0038366A"/>
    <w:rsid w:val="00383967"/>
    <w:rsid w:val="00384008"/>
    <w:rsid w:val="00385B09"/>
    <w:rsid w:val="0038636D"/>
    <w:rsid w:val="00386D07"/>
    <w:rsid w:val="0039075C"/>
    <w:rsid w:val="003908E9"/>
    <w:rsid w:val="003916F9"/>
    <w:rsid w:val="003947E6"/>
    <w:rsid w:val="00394F38"/>
    <w:rsid w:val="003956CC"/>
    <w:rsid w:val="00397488"/>
    <w:rsid w:val="003A0216"/>
    <w:rsid w:val="003A4522"/>
    <w:rsid w:val="003A4712"/>
    <w:rsid w:val="003A5F96"/>
    <w:rsid w:val="003A7E78"/>
    <w:rsid w:val="003B074D"/>
    <w:rsid w:val="003B4785"/>
    <w:rsid w:val="003B60AC"/>
    <w:rsid w:val="003B6FF8"/>
    <w:rsid w:val="003C03F2"/>
    <w:rsid w:val="003C27D2"/>
    <w:rsid w:val="003C2D5A"/>
    <w:rsid w:val="003C3AF2"/>
    <w:rsid w:val="003C475A"/>
    <w:rsid w:val="003D5903"/>
    <w:rsid w:val="003D72DA"/>
    <w:rsid w:val="003D7B08"/>
    <w:rsid w:val="003E0270"/>
    <w:rsid w:val="003E03DC"/>
    <w:rsid w:val="003E2433"/>
    <w:rsid w:val="003E2926"/>
    <w:rsid w:val="003E318E"/>
    <w:rsid w:val="003E5C7C"/>
    <w:rsid w:val="003E70D1"/>
    <w:rsid w:val="003E7701"/>
    <w:rsid w:val="003E778B"/>
    <w:rsid w:val="003F036B"/>
    <w:rsid w:val="003F063B"/>
    <w:rsid w:val="003F0B6E"/>
    <w:rsid w:val="003F16EC"/>
    <w:rsid w:val="003F3600"/>
    <w:rsid w:val="003F5988"/>
    <w:rsid w:val="003F7B22"/>
    <w:rsid w:val="003F7CE0"/>
    <w:rsid w:val="00401A61"/>
    <w:rsid w:val="00401F3C"/>
    <w:rsid w:val="0040260F"/>
    <w:rsid w:val="00402988"/>
    <w:rsid w:val="004030D7"/>
    <w:rsid w:val="00403BCC"/>
    <w:rsid w:val="00404D51"/>
    <w:rsid w:val="00404F08"/>
    <w:rsid w:val="00405BAE"/>
    <w:rsid w:val="00410F19"/>
    <w:rsid w:val="00411A76"/>
    <w:rsid w:val="00412273"/>
    <w:rsid w:val="00413678"/>
    <w:rsid w:val="0041485E"/>
    <w:rsid w:val="0041568C"/>
    <w:rsid w:val="00420758"/>
    <w:rsid w:val="004224A7"/>
    <w:rsid w:val="00422D0C"/>
    <w:rsid w:val="00425A07"/>
    <w:rsid w:val="0042680A"/>
    <w:rsid w:val="00430A23"/>
    <w:rsid w:val="00430FF2"/>
    <w:rsid w:val="004315C6"/>
    <w:rsid w:val="00433F2A"/>
    <w:rsid w:val="00434B67"/>
    <w:rsid w:val="0043572B"/>
    <w:rsid w:val="00436A44"/>
    <w:rsid w:val="00436C0C"/>
    <w:rsid w:val="004374B9"/>
    <w:rsid w:val="00441699"/>
    <w:rsid w:val="004426D7"/>
    <w:rsid w:val="00443AA6"/>
    <w:rsid w:val="00443FA9"/>
    <w:rsid w:val="00444C12"/>
    <w:rsid w:val="004451D4"/>
    <w:rsid w:val="00445D09"/>
    <w:rsid w:val="00451664"/>
    <w:rsid w:val="004517C7"/>
    <w:rsid w:val="00451834"/>
    <w:rsid w:val="00451842"/>
    <w:rsid w:val="0045235E"/>
    <w:rsid w:val="00453828"/>
    <w:rsid w:val="004544D7"/>
    <w:rsid w:val="0045475A"/>
    <w:rsid w:val="00454981"/>
    <w:rsid w:val="00455E04"/>
    <w:rsid w:val="00456FCA"/>
    <w:rsid w:val="0045767D"/>
    <w:rsid w:val="004615E6"/>
    <w:rsid w:val="004617E4"/>
    <w:rsid w:val="00461BF3"/>
    <w:rsid w:val="00462720"/>
    <w:rsid w:val="00470B66"/>
    <w:rsid w:val="00472BDC"/>
    <w:rsid w:val="00474E67"/>
    <w:rsid w:val="0047522B"/>
    <w:rsid w:val="004760DE"/>
    <w:rsid w:val="004761D8"/>
    <w:rsid w:val="0048195E"/>
    <w:rsid w:val="00481B45"/>
    <w:rsid w:val="00482587"/>
    <w:rsid w:val="00482CCE"/>
    <w:rsid w:val="00482D95"/>
    <w:rsid w:val="00485D0D"/>
    <w:rsid w:val="0049050B"/>
    <w:rsid w:val="00491265"/>
    <w:rsid w:val="00491844"/>
    <w:rsid w:val="0049263A"/>
    <w:rsid w:val="00495493"/>
    <w:rsid w:val="00496137"/>
    <w:rsid w:val="00497383"/>
    <w:rsid w:val="00497D5D"/>
    <w:rsid w:val="004A0BCB"/>
    <w:rsid w:val="004A1392"/>
    <w:rsid w:val="004A5B91"/>
    <w:rsid w:val="004B08AF"/>
    <w:rsid w:val="004B0F52"/>
    <w:rsid w:val="004B2484"/>
    <w:rsid w:val="004B3A85"/>
    <w:rsid w:val="004B4E42"/>
    <w:rsid w:val="004B50CA"/>
    <w:rsid w:val="004B5A9F"/>
    <w:rsid w:val="004C0D49"/>
    <w:rsid w:val="004C22E6"/>
    <w:rsid w:val="004C259D"/>
    <w:rsid w:val="004C2D87"/>
    <w:rsid w:val="004C6B13"/>
    <w:rsid w:val="004C7859"/>
    <w:rsid w:val="004D0F3E"/>
    <w:rsid w:val="004D26B7"/>
    <w:rsid w:val="004D4BAD"/>
    <w:rsid w:val="004D5797"/>
    <w:rsid w:val="004D7A8F"/>
    <w:rsid w:val="004D7F15"/>
    <w:rsid w:val="004E0AC1"/>
    <w:rsid w:val="004E140A"/>
    <w:rsid w:val="004E2015"/>
    <w:rsid w:val="004E210E"/>
    <w:rsid w:val="004E39C9"/>
    <w:rsid w:val="004E49BF"/>
    <w:rsid w:val="004E52AE"/>
    <w:rsid w:val="004E64CD"/>
    <w:rsid w:val="004F59DE"/>
    <w:rsid w:val="004F7FE7"/>
    <w:rsid w:val="0050011B"/>
    <w:rsid w:val="0050063F"/>
    <w:rsid w:val="005025BF"/>
    <w:rsid w:val="0050267B"/>
    <w:rsid w:val="00502EEF"/>
    <w:rsid w:val="00507D7F"/>
    <w:rsid w:val="005126AC"/>
    <w:rsid w:val="00512A5B"/>
    <w:rsid w:val="0051363E"/>
    <w:rsid w:val="0051489F"/>
    <w:rsid w:val="00515EFC"/>
    <w:rsid w:val="00516F50"/>
    <w:rsid w:val="00520D0F"/>
    <w:rsid w:val="005216ED"/>
    <w:rsid w:val="00521C3C"/>
    <w:rsid w:val="00521FD5"/>
    <w:rsid w:val="0052279C"/>
    <w:rsid w:val="00531463"/>
    <w:rsid w:val="00532043"/>
    <w:rsid w:val="005328B6"/>
    <w:rsid w:val="00536DAC"/>
    <w:rsid w:val="00537A12"/>
    <w:rsid w:val="00541B2F"/>
    <w:rsid w:val="0054273A"/>
    <w:rsid w:val="00543384"/>
    <w:rsid w:val="00543A38"/>
    <w:rsid w:val="0054488B"/>
    <w:rsid w:val="00545228"/>
    <w:rsid w:val="00545348"/>
    <w:rsid w:val="005457DA"/>
    <w:rsid w:val="00546DA7"/>
    <w:rsid w:val="0054763C"/>
    <w:rsid w:val="00547FF2"/>
    <w:rsid w:val="005550C4"/>
    <w:rsid w:val="00555387"/>
    <w:rsid w:val="00560057"/>
    <w:rsid w:val="00560CFC"/>
    <w:rsid w:val="00560D03"/>
    <w:rsid w:val="00560F4B"/>
    <w:rsid w:val="005628B3"/>
    <w:rsid w:val="00562CE8"/>
    <w:rsid w:val="005642DD"/>
    <w:rsid w:val="005646F2"/>
    <w:rsid w:val="0056534F"/>
    <w:rsid w:val="005655E4"/>
    <w:rsid w:val="00566463"/>
    <w:rsid w:val="005726E2"/>
    <w:rsid w:val="005733B9"/>
    <w:rsid w:val="00573F77"/>
    <w:rsid w:val="005753D5"/>
    <w:rsid w:val="0057653F"/>
    <w:rsid w:val="0057786B"/>
    <w:rsid w:val="00581079"/>
    <w:rsid w:val="00581A08"/>
    <w:rsid w:val="00581AA8"/>
    <w:rsid w:val="00582FCF"/>
    <w:rsid w:val="00583070"/>
    <w:rsid w:val="00584257"/>
    <w:rsid w:val="00585A17"/>
    <w:rsid w:val="00587214"/>
    <w:rsid w:val="00590ADE"/>
    <w:rsid w:val="0059289C"/>
    <w:rsid w:val="00595355"/>
    <w:rsid w:val="005A1084"/>
    <w:rsid w:val="005A7694"/>
    <w:rsid w:val="005A770F"/>
    <w:rsid w:val="005A7768"/>
    <w:rsid w:val="005B4CAF"/>
    <w:rsid w:val="005B5F41"/>
    <w:rsid w:val="005C05A3"/>
    <w:rsid w:val="005C1282"/>
    <w:rsid w:val="005C3533"/>
    <w:rsid w:val="005C4589"/>
    <w:rsid w:val="005C726D"/>
    <w:rsid w:val="005D01A7"/>
    <w:rsid w:val="005D0C4D"/>
    <w:rsid w:val="005D21A4"/>
    <w:rsid w:val="005D2EA1"/>
    <w:rsid w:val="005D5D1E"/>
    <w:rsid w:val="005D6A37"/>
    <w:rsid w:val="005E0744"/>
    <w:rsid w:val="005E195E"/>
    <w:rsid w:val="005E1AE0"/>
    <w:rsid w:val="005E292A"/>
    <w:rsid w:val="005E4FA3"/>
    <w:rsid w:val="005E690B"/>
    <w:rsid w:val="005E79FD"/>
    <w:rsid w:val="005F2D5A"/>
    <w:rsid w:val="005F3CB5"/>
    <w:rsid w:val="005F644E"/>
    <w:rsid w:val="00603117"/>
    <w:rsid w:val="00605200"/>
    <w:rsid w:val="00606D79"/>
    <w:rsid w:val="00610D7B"/>
    <w:rsid w:val="00614D84"/>
    <w:rsid w:val="00614DFA"/>
    <w:rsid w:val="006173E2"/>
    <w:rsid w:val="00617C67"/>
    <w:rsid w:val="00624006"/>
    <w:rsid w:val="0062704B"/>
    <w:rsid w:val="006305D1"/>
    <w:rsid w:val="0063099C"/>
    <w:rsid w:val="0063126F"/>
    <w:rsid w:val="00632EF3"/>
    <w:rsid w:val="00633647"/>
    <w:rsid w:val="006400FE"/>
    <w:rsid w:val="00640CF1"/>
    <w:rsid w:val="00641A77"/>
    <w:rsid w:val="0064212F"/>
    <w:rsid w:val="00642AE2"/>
    <w:rsid w:val="00646708"/>
    <w:rsid w:val="00646C15"/>
    <w:rsid w:val="00651171"/>
    <w:rsid w:val="00652721"/>
    <w:rsid w:val="0065328A"/>
    <w:rsid w:val="0065404D"/>
    <w:rsid w:val="006555BD"/>
    <w:rsid w:val="006563C5"/>
    <w:rsid w:val="0066047B"/>
    <w:rsid w:val="00661017"/>
    <w:rsid w:val="00664E97"/>
    <w:rsid w:val="00665EC3"/>
    <w:rsid w:val="00666D61"/>
    <w:rsid w:val="006670B6"/>
    <w:rsid w:val="006672BA"/>
    <w:rsid w:val="0066794C"/>
    <w:rsid w:val="00671A6B"/>
    <w:rsid w:val="00672957"/>
    <w:rsid w:val="00673019"/>
    <w:rsid w:val="006740A9"/>
    <w:rsid w:val="00674106"/>
    <w:rsid w:val="006748C3"/>
    <w:rsid w:val="00676471"/>
    <w:rsid w:val="00676813"/>
    <w:rsid w:val="0067720E"/>
    <w:rsid w:val="00682890"/>
    <w:rsid w:val="00683AF5"/>
    <w:rsid w:val="006856EE"/>
    <w:rsid w:val="00685A16"/>
    <w:rsid w:val="00686659"/>
    <w:rsid w:val="006900C4"/>
    <w:rsid w:val="006905C0"/>
    <w:rsid w:val="0069099F"/>
    <w:rsid w:val="006912B8"/>
    <w:rsid w:val="0069212E"/>
    <w:rsid w:val="00692E02"/>
    <w:rsid w:val="006938BC"/>
    <w:rsid w:val="0069692A"/>
    <w:rsid w:val="00697C97"/>
    <w:rsid w:val="006A44E8"/>
    <w:rsid w:val="006A5101"/>
    <w:rsid w:val="006A6201"/>
    <w:rsid w:val="006A7444"/>
    <w:rsid w:val="006B04F9"/>
    <w:rsid w:val="006B0E16"/>
    <w:rsid w:val="006B1132"/>
    <w:rsid w:val="006B1F61"/>
    <w:rsid w:val="006B2D97"/>
    <w:rsid w:val="006B472E"/>
    <w:rsid w:val="006B4EE0"/>
    <w:rsid w:val="006B5037"/>
    <w:rsid w:val="006B574E"/>
    <w:rsid w:val="006B5758"/>
    <w:rsid w:val="006C07F5"/>
    <w:rsid w:val="006C0940"/>
    <w:rsid w:val="006C1255"/>
    <w:rsid w:val="006C31FB"/>
    <w:rsid w:val="006C5401"/>
    <w:rsid w:val="006C5F11"/>
    <w:rsid w:val="006C635E"/>
    <w:rsid w:val="006D1879"/>
    <w:rsid w:val="006D237C"/>
    <w:rsid w:val="006D2D4D"/>
    <w:rsid w:val="006D2DF6"/>
    <w:rsid w:val="006D57D7"/>
    <w:rsid w:val="006D61AC"/>
    <w:rsid w:val="006D735A"/>
    <w:rsid w:val="006E0B3A"/>
    <w:rsid w:val="006E237A"/>
    <w:rsid w:val="006E3813"/>
    <w:rsid w:val="006E3DC3"/>
    <w:rsid w:val="006E6C72"/>
    <w:rsid w:val="006E7F6E"/>
    <w:rsid w:val="006F0F57"/>
    <w:rsid w:val="006F13E5"/>
    <w:rsid w:val="006F17C1"/>
    <w:rsid w:val="006F2150"/>
    <w:rsid w:val="006F447E"/>
    <w:rsid w:val="006F71B1"/>
    <w:rsid w:val="00701765"/>
    <w:rsid w:val="00702EC6"/>
    <w:rsid w:val="00703F49"/>
    <w:rsid w:val="0070446E"/>
    <w:rsid w:val="00707C29"/>
    <w:rsid w:val="00707FF0"/>
    <w:rsid w:val="00712B37"/>
    <w:rsid w:val="00713521"/>
    <w:rsid w:val="007138D6"/>
    <w:rsid w:val="007142E0"/>
    <w:rsid w:val="007147E2"/>
    <w:rsid w:val="00714B8A"/>
    <w:rsid w:val="00716904"/>
    <w:rsid w:val="007217E9"/>
    <w:rsid w:val="007219F9"/>
    <w:rsid w:val="00721C1A"/>
    <w:rsid w:val="00722006"/>
    <w:rsid w:val="007225BD"/>
    <w:rsid w:val="00722B57"/>
    <w:rsid w:val="00725DCE"/>
    <w:rsid w:val="007313F3"/>
    <w:rsid w:val="00731677"/>
    <w:rsid w:val="00731A53"/>
    <w:rsid w:val="0073266B"/>
    <w:rsid w:val="00732C46"/>
    <w:rsid w:val="00733899"/>
    <w:rsid w:val="00733A12"/>
    <w:rsid w:val="00735AC7"/>
    <w:rsid w:val="00736A4E"/>
    <w:rsid w:val="00737455"/>
    <w:rsid w:val="0074149A"/>
    <w:rsid w:val="00746156"/>
    <w:rsid w:val="007474C6"/>
    <w:rsid w:val="00751A0C"/>
    <w:rsid w:val="00752C6E"/>
    <w:rsid w:val="007538A9"/>
    <w:rsid w:val="00753F05"/>
    <w:rsid w:val="0075537E"/>
    <w:rsid w:val="00755479"/>
    <w:rsid w:val="007575C0"/>
    <w:rsid w:val="00757FE4"/>
    <w:rsid w:val="0076000C"/>
    <w:rsid w:val="00760206"/>
    <w:rsid w:val="00760C58"/>
    <w:rsid w:val="007610B5"/>
    <w:rsid w:val="007630D5"/>
    <w:rsid w:val="00763B2F"/>
    <w:rsid w:val="00763EDC"/>
    <w:rsid w:val="00764A9D"/>
    <w:rsid w:val="00764B41"/>
    <w:rsid w:val="00766768"/>
    <w:rsid w:val="0076692E"/>
    <w:rsid w:val="00770492"/>
    <w:rsid w:val="00770E94"/>
    <w:rsid w:val="0077252F"/>
    <w:rsid w:val="007728DC"/>
    <w:rsid w:val="00776445"/>
    <w:rsid w:val="00776A25"/>
    <w:rsid w:val="00780683"/>
    <w:rsid w:val="00781377"/>
    <w:rsid w:val="00783517"/>
    <w:rsid w:val="00783746"/>
    <w:rsid w:val="00783C00"/>
    <w:rsid w:val="007842A9"/>
    <w:rsid w:val="00785F65"/>
    <w:rsid w:val="00790038"/>
    <w:rsid w:val="00790391"/>
    <w:rsid w:val="0079247C"/>
    <w:rsid w:val="00792885"/>
    <w:rsid w:val="007928A2"/>
    <w:rsid w:val="00792D10"/>
    <w:rsid w:val="00793912"/>
    <w:rsid w:val="00794F3B"/>
    <w:rsid w:val="0079511C"/>
    <w:rsid w:val="007958D7"/>
    <w:rsid w:val="00796FD8"/>
    <w:rsid w:val="00797A12"/>
    <w:rsid w:val="007A025C"/>
    <w:rsid w:val="007A0910"/>
    <w:rsid w:val="007A0D01"/>
    <w:rsid w:val="007A3192"/>
    <w:rsid w:val="007A4BC1"/>
    <w:rsid w:val="007A4D89"/>
    <w:rsid w:val="007A4D9F"/>
    <w:rsid w:val="007A5375"/>
    <w:rsid w:val="007A5BCF"/>
    <w:rsid w:val="007A636E"/>
    <w:rsid w:val="007A6FC0"/>
    <w:rsid w:val="007A7173"/>
    <w:rsid w:val="007A7F96"/>
    <w:rsid w:val="007B16F1"/>
    <w:rsid w:val="007B1AE0"/>
    <w:rsid w:val="007B25BD"/>
    <w:rsid w:val="007B2F1B"/>
    <w:rsid w:val="007B6644"/>
    <w:rsid w:val="007B75EB"/>
    <w:rsid w:val="007B7CD1"/>
    <w:rsid w:val="007C1180"/>
    <w:rsid w:val="007C2F5B"/>
    <w:rsid w:val="007C58E6"/>
    <w:rsid w:val="007C6506"/>
    <w:rsid w:val="007C6C69"/>
    <w:rsid w:val="007C7C65"/>
    <w:rsid w:val="007D0A1E"/>
    <w:rsid w:val="007D1A36"/>
    <w:rsid w:val="007D2A8E"/>
    <w:rsid w:val="007D378D"/>
    <w:rsid w:val="007D4664"/>
    <w:rsid w:val="007D5D6C"/>
    <w:rsid w:val="007D6241"/>
    <w:rsid w:val="007E33C5"/>
    <w:rsid w:val="007E3ECA"/>
    <w:rsid w:val="007E49BD"/>
    <w:rsid w:val="007E570B"/>
    <w:rsid w:val="007E5790"/>
    <w:rsid w:val="007E5B2C"/>
    <w:rsid w:val="007F2FEA"/>
    <w:rsid w:val="007F3399"/>
    <w:rsid w:val="007F4E42"/>
    <w:rsid w:val="00800575"/>
    <w:rsid w:val="0080084D"/>
    <w:rsid w:val="00802017"/>
    <w:rsid w:val="00803FA3"/>
    <w:rsid w:val="00810155"/>
    <w:rsid w:val="008108D3"/>
    <w:rsid w:val="008119FD"/>
    <w:rsid w:val="00811A9E"/>
    <w:rsid w:val="00813B0E"/>
    <w:rsid w:val="00814C8E"/>
    <w:rsid w:val="00817A71"/>
    <w:rsid w:val="008217E4"/>
    <w:rsid w:val="0082210C"/>
    <w:rsid w:val="00823A06"/>
    <w:rsid w:val="00826FFF"/>
    <w:rsid w:val="00830512"/>
    <w:rsid w:val="008310A1"/>
    <w:rsid w:val="00834A2F"/>
    <w:rsid w:val="00837CC0"/>
    <w:rsid w:val="0084059A"/>
    <w:rsid w:val="00842444"/>
    <w:rsid w:val="008425F6"/>
    <w:rsid w:val="00844361"/>
    <w:rsid w:val="008446BD"/>
    <w:rsid w:val="008458B0"/>
    <w:rsid w:val="00847310"/>
    <w:rsid w:val="00850AEB"/>
    <w:rsid w:val="0085150D"/>
    <w:rsid w:val="0085404B"/>
    <w:rsid w:val="00855107"/>
    <w:rsid w:val="0085536E"/>
    <w:rsid w:val="008564F5"/>
    <w:rsid w:val="008614EE"/>
    <w:rsid w:val="00861F81"/>
    <w:rsid w:val="00862871"/>
    <w:rsid w:val="0086344F"/>
    <w:rsid w:val="00864D94"/>
    <w:rsid w:val="00865257"/>
    <w:rsid w:val="00865F1F"/>
    <w:rsid w:val="008662A2"/>
    <w:rsid w:val="008665C0"/>
    <w:rsid w:val="008675EC"/>
    <w:rsid w:val="008679C9"/>
    <w:rsid w:val="00867ED0"/>
    <w:rsid w:val="00867F91"/>
    <w:rsid w:val="00870502"/>
    <w:rsid w:val="00875488"/>
    <w:rsid w:val="00875A75"/>
    <w:rsid w:val="00877CAD"/>
    <w:rsid w:val="00880C27"/>
    <w:rsid w:val="00881CAA"/>
    <w:rsid w:val="00882164"/>
    <w:rsid w:val="0088266F"/>
    <w:rsid w:val="00882ED5"/>
    <w:rsid w:val="008834F9"/>
    <w:rsid w:val="0088374F"/>
    <w:rsid w:val="00885CC8"/>
    <w:rsid w:val="008868FA"/>
    <w:rsid w:val="00892A09"/>
    <w:rsid w:val="008941C8"/>
    <w:rsid w:val="0089459F"/>
    <w:rsid w:val="00894A81"/>
    <w:rsid w:val="00894DAE"/>
    <w:rsid w:val="00896C1D"/>
    <w:rsid w:val="00897EA6"/>
    <w:rsid w:val="008A0740"/>
    <w:rsid w:val="008A3FAD"/>
    <w:rsid w:val="008A4587"/>
    <w:rsid w:val="008A4B39"/>
    <w:rsid w:val="008B0317"/>
    <w:rsid w:val="008B4115"/>
    <w:rsid w:val="008B6205"/>
    <w:rsid w:val="008B70B1"/>
    <w:rsid w:val="008B7BCC"/>
    <w:rsid w:val="008B7C1B"/>
    <w:rsid w:val="008C4261"/>
    <w:rsid w:val="008D1601"/>
    <w:rsid w:val="008D3070"/>
    <w:rsid w:val="008D397B"/>
    <w:rsid w:val="008D3C24"/>
    <w:rsid w:val="008D44AE"/>
    <w:rsid w:val="008D7830"/>
    <w:rsid w:val="008E3A89"/>
    <w:rsid w:val="008E5467"/>
    <w:rsid w:val="008E5B95"/>
    <w:rsid w:val="008E6EC0"/>
    <w:rsid w:val="008F0C46"/>
    <w:rsid w:val="008F0F3D"/>
    <w:rsid w:val="008F2ED1"/>
    <w:rsid w:val="008F4F8D"/>
    <w:rsid w:val="00900D51"/>
    <w:rsid w:val="009012F9"/>
    <w:rsid w:val="00904BF7"/>
    <w:rsid w:val="00904E8C"/>
    <w:rsid w:val="00906563"/>
    <w:rsid w:val="00906613"/>
    <w:rsid w:val="00910517"/>
    <w:rsid w:val="00910A9D"/>
    <w:rsid w:val="009118E8"/>
    <w:rsid w:val="00912D67"/>
    <w:rsid w:val="00914D5F"/>
    <w:rsid w:val="00914F34"/>
    <w:rsid w:val="00915C7F"/>
    <w:rsid w:val="00915FC2"/>
    <w:rsid w:val="00922947"/>
    <w:rsid w:val="009242CC"/>
    <w:rsid w:val="0092506C"/>
    <w:rsid w:val="009250A0"/>
    <w:rsid w:val="009257CB"/>
    <w:rsid w:val="00925B85"/>
    <w:rsid w:val="00927034"/>
    <w:rsid w:val="009300CE"/>
    <w:rsid w:val="00930EAE"/>
    <w:rsid w:val="00931AB2"/>
    <w:rsid w:val="00932FB5"/>
    <w:rsid w:val="00933079"/>
    <w:rsid w:val="00937691"/>
    <w:rsid w:val="00940C51"/>
    <w:rsid w:val="009419CA"/>
    <w:rsid w:val="009421E8"/>
    <w:rsid w:val="00942641"/>
    <w:rsid w:val="009434B3"/>
    <w:rsid w:val="00945687"/>
    <w:rsid w:val="00947370"/>
    <w:rsid w:val="00950978"/>
    <w:rsid w:val="0095100E"/>
    <w:rsid w:val="00951551"/>
    <w:rsid w:val="0095261F"/>
    <w:rsid w:val="009532F3"/>
    <w:rsid w:val="00954182"/>
    <w:rsid w:val="0095605C"/>
    <w:rsid w:val="009568F7"/>
    <w:rsid w:val="00956F7A"/>
    <w:rsid w:val="0096047B"/>
    <w:rsid w:val="00960A70"/>
    <w:rsid w:val="00961F60"/>
    <w:rsid w:val="00962214"/>
    <w:rsid w:val="00962349"/>
    <w:rsid w:val="009664FF"/>
    <w:rsid w:val="00970E02"/>
    <w:rsid w:val="00970E06"/>
    <w:rsid w:val="00970EC1"/>
    <w:rsid w:val="00971740"/>
    <w:rsid w:val="00971821"/>
    <w:rsid w:val="00976296"/>
    <w:rsid w:val="00976A93"/>
    <w:rsid w:val="00981477"/>
    <w:rsid w:val="0098349A"/>
    <w:rsid w:val="00984597"/>
    <w:rsid w:val="009845B8"/>
    <w:rsid w:val="0098638B"/>
    <w:rsid w:val="009863BC"/>
    <w:rsid w:val="009946D0"/>
    <w:rsid w:val="00997393"/>
    <w:rsid w:val="0099766E"/>
    <w:rsid w:val="009A01D5"/>
    <w:rsid w:val="009A1AD6"/>
    <w:rsid w:val="009A7BD6"/>
    <w:rsid w:val="009B11F0"/>
    <w:rsid w:val="009B27C3"/>
    <w:rsid w:val="009B291F"/>
    <w:rsid w:val="009B2A93"/>
    <w:rsid w:val="009B2A98"/>
    <w:rsid w:val="009B47E5"/>
    <w:rsid w:val="009B5935"/>
    <w:rsid w:val="009B5B72"/>
    <w:rsid w:val="009C1287"/>
    <w:rsid w:val="009C1FF0"/>
    <w:rsid w:val="009C4285"/>
    <w:rsid w:val="009C432F"/>
    <w:rsid w:val="009C4DE7"/>
    <w:rsid w:val="009C6B84"/>
    <w:rsid w:val="009C7454"/>
    <w:rsid w:val="009D3EE6"/>
    <w:rsid w:val="009D528F"/>
    <w:rsid w:val="009D56E4"/>
    <w:rsid w:val="009D5891"/>
    <w:rsid w:val="009D7914"/>
    <w:rsid w:val="009E3892"/>
    <w:rsid w:val="009E3FE1"/>
    <w:rsid w:val="009E57F7"/>
    <w:rsid w:val="009E5F99"/>
    <w:rsid w:val="009F1C9F"/>
    <w:rsid w:val="009F4A2E"/>
    <w:rsid w:val="009F62AD"/>
    <w:rsid w:val="009F68ED"/>
    <w:rsid w:val="009F6C89"/>
    <w:rsid w:val="009F7E17"/>
    <w:rsid w:val="009F7EC2"/>
    <w:rsid w:val="00A005D3"/>
    <w:rsid w:val="00A01183"/>
    <w:rsid w:val="00A028BF"/>
    <w:rsid w:val="00A0494E"/>
    <w:rsid w:val="00A0687C"/>
    <w:rsid w:val="00A0767E"/>
    <w:rsid w:val="00A10821"/>
    <w:rsid w:val="00A10AAC"/>
    <w:rsid w:val="00A1189E"/>
    <w:rsid w:val="00A12819"/>
    <w:rsid w:val="00A129F0"/>
    <w:rsid w:val="00A13422"/>
    <w:rsid w:val="00A13E6D"/>
    <w:rsid w:val="00A142E5"/>
    <w:rsid w:val="00A14815"/>
    <w:rsid w:val="00A2056B"/>
    <w:rsid w:val="00A2245D"/>
    <w:rsid w:val="00A2435D"/>
    <w:rsid w:val="00A24BBB"/>
    <w:rsid w:val="00A26192"/>
    <w:rsid w:val="00A26216"/>
    <w:rsid w:val="00A26901"/>
    <w:rsid w:val="00A305C7"/>
    <w:rsid w:val="00A31FFC"/>
    <w:rsid w:val="00A32E01"/>
    <w:rsid w:val="00A33B25"/>
    <w:rsid w:val="00A35C48"/>
    <w:rsid w:val="00A37434"/>
    <w:rsid w:val="00A37AEA"/>
    <w:rsid w:val="00A40ED0"/>
    <w:rsid w:val="00A410B9"/>
    <w:rsid w:val="00A41D26"/>
    <w:rsid w:val="00A42146"/>
    <w:rsid w:val="00A42CD6"/>
    <w:rsid w:val="00A446F8"/>
    <w:rsid w:val="00A44D27"/>
    <w:rsid w:val="00A52E79"/>
    <w:rsid w:val="00A564F7"/>
    <w:rsid w:val="00A60411"/>
    <w:rsid w:val="00A607E0"/>
    <w:rsid w:val="00A6214B"/>
    <w:rsid w:val="00A62170"/>
    <w:rsid w:val="00A622B1"/>
    <w:rsid w:val="00A63036"/>
    <w:rsid w:val="00A6326D"/>
    <w:rsid w:val="00A63E08"/>
    <w:rsid w:val="00A652C5"/>
    <w:rsid w:val="00A66285"/>
    <w:rsid w:val="00A67C5E"/>
    <w:rsid w:val="00A71795"/>
    <w:rsid w:val="00A71BC0"/>
    <w:rsid w:val="00A73012"/>
    <w:rsid w:val="00A73091"/>
    <w:rsid w:val="00A7342C"/>
    <w:rsid w:val="00A7437D"/>
    <w:rsid w:val="00A744CD"/>
    <w:rsid w:val="00A82CF8"/>
    <w:rsid w:val="00A82EF5"/>
    <w:rsid w:val="00A8332C"/>
    <w:rsid w:val="00A83632"/>
    <w:rsid w:val="00A83F36"/>
    <w:rsid w:val="00A8479D"/>
    <w:rsid w:val="00A8640D"/>
    <w:rsid w:val="00A8652D"/>
    <w:rsid w:val="00A91F7C"/>
    <w:rsid w:val="00A92908"/>
    <w:rsid w:val="00A939C2"/>
    <w:rsid w:val="00A93D31"/>
    <w:rsid w:val="00A957BA"/>
    <w:rsid w:val="00A95BB5"/>
    <w:rsid w:val="00A95EC8"/>
    <w:rsid w:val="00A96EA4"/>
    <w:rsid w:val="00AA2B01"/>
    <w:rsid w:val="00AA2C38"/>
    <w:rsid w:val="00AA384B"/>
    <w:rsid w:val="00AA4722"/>
    <w:rsid w:val="00AB6903"/>
    <w:rsid w:val="00AB711A"/>
    <w:rsid w:val="00AB72B3"/>
    <w:rsid w:val="00AC0FD7"/>
    <w:rsid w:val="00AC2B73"/>
    <w:rsid w:val="00AC2CEC"/>
    <w:rsid w:val="00AC7494"/>
    <w:rsid w:val="00AD330F"/>
    <w:rsid w:val="00AD5407"/>
    <w:rsid w:val="00AD7262"/>
    <w:rsid w:val="00AD73F7"/>
    <w:rsid w:val="00AE444E"/>
    <w:rsid w:val="00AE46E0"/>
    <w:rsid w:val="00AE5AE1"/>
    <w:rsid w:val="00AE6483"/>
    <w:rsid w:val="00AF006A"/>
    <w:rsid w:val="00AF09C9"/>
    <w:rsid w:val="00AF1EB0"/>
    <w:rsid w:val="00AF3D5E"/>
    <w:rsid w:val="00AF539F"/>
    <w:rsid w:val="00B014D4"/>
    <w:rsid w:val="00B0552F"/>
    <w:rsid w:val="00B05A39"/>
    <w:rsid w:val="00B077C2"/>
    <w:rsid w:val="00B07E71"/>
    <w:rsid w:val="00B10881"/>
    <w:rsid w:val="00B110B8"/>
    <w:rsid w:val="00B11CA2"/>
    <w:rsid w:val="00B1233D"/>
    <w:rsid w:val="00B13E33"/>
    <w:rsid w:val="00B14354"/>
    <w:rsid w:val="00B15CA1"/>
    <w:rsid w:val="00B17D16"/>
    <w:rsid w:val="00B17DAF"/>
    <w:rsid w:val="00B222C0"/>
    <w:rsid w:val="00B22B87"/>
    <w:rsid w:val="00B241AA"/>
    <w:rsid w:val="00B25D3A"/>
    <w:rsid w:val="00B26C2B"/>
    <w:rsid w:val="00B27081"/>
    <w:rsid w:val="00B27CF3"/>
    <w:rsid w:val="00B30C82"/>
    <w:rsid w:val="00B313D6"/>
    <w:rsid w:val="00B318E7"/>
    <w:rsid w:val="00B3413E"/>
    <w:rsid w:val="00B34BAF"/>
    <w:rsid w:val="00B35B57"/>
    <w:rsid w:val="00B36615"/>
    <w:rsid w:val="00B36B0E"/>
    <w:rsid w:val="00B408FE"/>
    <w:rsid w:val="00B40D0A"/>
    <w:rsid w:val="00B41017"/>
    <w:rsid w:val="00B42AD7"/>
    <w:rsid w:val="00B45FE5"/>
    <w:rsid w:val="00B50349"/>
    <w:rsid w:val="00B51E2A"/>
    <w:rsid w:val="00B52153"/>
    <w:rsid w:val="00B602CB"/>
    <w:rsid w:val="00B61369"/>
    <w:rsid w:val="00B61741"/>
    <w:rsid w:val="00B62CE2"/>
    <w:rsid w:val="00B64616"/>
    <w:rsid w:val="00B64CF8"/>
    <w:rsid w:val="00B64F52"/>
    <w:rsid w:val="00B6538C"/>
    <w:rsid w:val="00B65ECD"/>
    <w:rsid w:val="00B66187"/>
    <w:rsid w:val="00B66D65"/>
    <w:rsid w:val="00B67B52"/>
    <w:rsid w:val="00B67F23"/>
    <w:rsid w:val="00B70028"/>
    <w:rsid w:val="00B70BF0"/>
    <w:rsid w:val="00B70E9C"/>
    <w:rsid w:val="00B72362"/>
    <w:rsid w:val="00B72A43"/>
    <w:rsid w:val="00B72A94"/>
    <w:rsid w:val="00B737B1"/>
    <w:rsid w:val="00B73C09"/>
    <w:rsid w:val="00B77530"/>
    <w:rsid w:val="00B77C09"/>
    <w:rsid w:val="00B808A0"/>
    <w:rsid w:val="00B825C7"/>
    <w:rsid w:val="00B82F5C"/>
    <w:rsid w:val="00B83B7E"/>
    <w:rsid w:val="00B8483C"/>
    <w:rsid w:val="00B915F0"/>
    <w:rsid w:val="00B91BAC"/>
    <w:rsid w:val="00B93231"/>
    <w:rsid w:val="00B936FE"/>
    <w:rsid w:val="00B93CC1"/>
    <w:rsid w:val="00B9402C"/>
    <w:rsid w:val="00B943CF"/>
    <w:rsid w:val="00B94A74"/>
    <w:rsid w:val="00B94AE4"/>
    <w:rsid w:val="00B96162"/>
    <w:rsid w:val="00BA065D"/>
    <w:rsid w:val="00BA0AD8"/>
    <w:rsid w:val="00BA10A6"/>
    <w:rsid w:val="00BA162B"/>
    <w:rsid w:val="00BA22DA"/>
    <w:rsid w:val="00BA2EF7"/>
    <w:rsid w:val="00BA4EE2"/>
    <w:rsid w:val="00BA5A42"/>
    <w:rsid w:val="00BA7DEC"/>
    <w:rsid w:val="00BB0355"/>
    <w:rsid w:val="00BB0721"/>
    <w:rsid w:val="00BB2F78"/>
    <w:rsid w:val="00BB327C"/>
    <w:rsid w:val="00BB518C"/>
    <w:rsid w:val="00BB752D"/>
    <w:rsid w:val="00BC0067"/>
    <w:rsid w:val="00BC093A"/>
    <w:rsid w:val="00BC2953"/>
    <w:rsid w:val="00BC3FF1"/>
    <w:rsid w:val="00BD0BD8"/>
    <w:rsid w:val="00BD1BED"/>
    <w:rsid w:val="00BD37B8"/>
    <w:rsid w:val="00BD4082"/>
    <w:rsid w:val="00BD4525"/>
    <w:rsid w:val="00BD5C20"/>
    <w:rsid w:val="00BD6376"/>
    <w:rsid w:val="00BD7B08"/>
    <w:rsid w:val="00BE19CF"/>
    <w:rsid w:val="00BE2E09"/>
    <w:rsid w:val="00BE4BDA"/>
    <w:rsid w:val="00BE69EA"/>
    <w:rsid w:val="00BF0168"/>
    <w:rsid w:val="00BF06D4"/>
    <w:rsid w:val="00BF1F2A"/>
    <w:rsid w:val="00BF35DA"/>
    <w:rsid w:val="00BF39DF"/>
    <w:rsid w:val="00BF6403"/>
    <w:rsid w:val="00BF75E8"/>
    <w:rsid w:val="00C00259"/>
    <w:rsid w:val="00C06804"/>
    <w:rsid w:val="00C12C80"/>
    <w:rsid w:val="00C13D4D"/>
    <w:rsid w:val="00C1435F"/>
    <w:rsid w:val="00C14547"/>
    <w:rsid w:val="00C173CB"/>
    <w:rsid w:val="00C17F52"/>
    <w:rsid w:val="00C20937"/>
    <w:rsid w:val="00C22774"/>
    <w:rsid w:val="00C23916"/>
    <w:rsid w:val="00C247A6"/>
    <w:rsid w:val="00C24E4B"/>
    <w:rsid w:val="00C25BA8"/>
    <w:rsid w:val="00C26593"/>
    <w:rsid w:val="00C27794"/>
    <w:rsid w:val="00C27B54"/>
    <w:rsid w:val="00C31A09"/>
    <w:rsid w:val="00C31CE6"/>
    <w:rsid w:val="00C327FF"/>
    <w:rsid w:val="00C34476"/>
    <w:rsid w:val="00C34B68"/>
    <w:rsid w:val="00C37281"/>
    <w:rsid w:val="00C40648"/>
    <w:rsid w:val="00C427D3"/>
    <w:rsid w:val="00C42D68"/>
    <w:rsid w:val="00C43874"/>
    <w:rsid w:val="00C451DA"/>
    <w:rsid w:val="00C4713C"/>
    <w:rsid w:val="00C47F15"/>
    <w:rsid w:val="00C50335"/>
    <w:rsid w:val="00C51FE1"/>
    <w:rsid w:val="00C53446"/>
    <w:rsid w:val="00C544DC"/>
    <w:rsid w:val="00C54B36"/>
    <w:rsid w:val="00C5667C"/>
    <w:rsid w:val="00C56E31"/>
    <w:rsid w:val="00C56F2D"/>
    <w:rsid w:val="00C57082"/>
    <w:rsid w:val="00C579CB"/>
    <w:rsid w:val="00C60747"/>
    <w:rsid w:val="00C60A26"/>
    <w:rsid w:val="00C61312"/>
    <w:rsid w:val="00C622AA"/>
    <w:rsid w:val="00C6411E"/>
    <w:rsid w:val="00C673D4"/>
    <w:rsid w:val="00C67D63"/>
    <w:rsid w:val="00C707BF"/>
    <w:rsid w:val="00C70E7D"/>
    <w:rsid w:val="00C71AD9"/>
    <w:rsid w:val="00C742F7"/>
    <w:rsid w:val="00C743D7"/>
    <w:rsid w:val="00C774E0"/>
    <w:rsid w:val="00C77A8B"/>
    <w:rsid w:val="00C80A02"/>
    <w:rsid w:val="00C81DEC"/>
    <w:rsid w:val="00C87124"/>
    <w:rsid w:val="00C90941"/>
    <w:rsid w:val="00C90D04"/>
    <w:rsid w:val="00C91E8F"/>
    <w:rsid w:val="00C925ED"/>
    <w:rsid w:val="00C92D83"/>
    <w:rsid w:val="00C93598"/>
    <w:rsid w:val="00C9386C"/>
    <w:rsid w:val="00C94E83"/>
    <w:rsid w:val="00C964E7"/>
    <w:rsid w:val="00C96606"/>
    <w:rsid w:val="00C96C17"/>
    <w:rsid w:val="00C96DBA"/>
    <w:rsid w:val="00CA0E48"/>
    <w:rsid w:val="00CA3461"/>
    <w:rsid w:val="00CA3F44"/>
    <w:rsid w:val="00CA4399"/>
    <w:rsid w:val="00CA7A58"/>
    <w:rsid w:val="00CB1DD9"/>
    <w:rsid w:val="00CB3B59"/>
    <w:rsid w:val="00CB49E4"/>
    <w:rsid w:val="00CB4D8A"/>
    <w:rsid w:val="00CB7B0B"/>
    <w:rsid w:val="00CC18D5"/>
    <w:rsid w:val="00CC4B30"/>
    <w:rsid w:val="00CC4D07"/>
    <w:rsid w:val="00CC57C3"/>
    <w:rsid w:val="00CC6B1D"/>
    <w:rsid w:val="00CC7D97"/>
    <w:rsid w:val="00CD1AA1"/>
    <w:rsid w:val="00CD259D"/>
    <w:rsid w:val="00CD4B6D"/>
    <w:rsid w:val="00CD5F0E"/>
    <w:rsid w:val="00CD6C89"/>
    <w:rsid w:val="00CD76DE"/>
    <w:rsid w:val="00CD79A6"/>
    <w:rsid w:val="00CE052E"/>
    <w:rsid w:val="00CE1284"/>
    <w:rsid w:val="00CE4700"/>
    <w:rsid w:val="00CE633C"/>
    <w:rsid w:val="00CE68FA"/>
    <w:rsid w:val="00CE6DC3"/>
    <w:rsid w:val="00CE7813"/>
    <w:rsid w:val="00CF0650"/>
    <w:rsid w:val="00CF1052"/>
    <w:rsid w:val="00CF38C1"/>
    <w:rsid w:val="00CF5178"/>
    <w:rsid w:val="00CF7E02"/>
    <w:rsid w:val="00CF7E12"/>
    <w:rsid w:val="00D000BE"/>
    <w:rsid w:val="00D016F9"/>
    <w:rsid w:val="00D0283A"/>
    <w:rsid w:val="00D02C9B"/>
    <w:rsid w:val="00D050B4"/>
    <w:rsid w:val="00D06168"/>
    <w:rsid w:val="00D078F1"/>
    <w:rsid w:val="00D07931"/>
    <w:rsid w:val="00D10F62"/>
    <w:rsid w:val="00D11501"/>
    <w:rsid w:val="00D11D2A"/>
    <w:rsid w:val="00D138F2"/>
    <w:rsid w:val="00D13F73"/>
    <w:rsid w:val="00D14B0B"/>
    <w:rsid w:val="00D15A65"/>
    <w:rsid w:val="00D16EFC"/>
    <w:rsid w:val="00D173A3"/>
    <w:rsid w:val="00D17FA2"/>
    <w:rsid w:val="00D2100F"/>
    <w:rsid w:val="00D21B91"/>
    <w:rsid w:val="00D21EA0"/>
    <w:rsid w:val="00D2296D"/>
    <w:rsid w:val="00D23B29"/>
    <w:rsid w:val="00D24466"/>
    <w:rsid w:val="00D26769"/>
    <w:rsid w:val="00D27C2F"/>
    <w:rsid w:val="00D27DDC"/>
    <w:rsid w:val="00D31E19"/>
    <w:rsid w:val="00D334DE"/>
    <w:rsid w:val="00D35109"/>
    <w:rsid w:val="00D378BC"/>
    <w:rsid w:val="00D40B7C"/>
    <w:rsid w:val="00D41E82"/>
    <w:rsid w:val="00D430A6"/>
    <w:rsid w:val="00D43E37"/>
    <w:rsid w:val="00D44C55"/>
    <w:rsid w:val="00D458AD"/>
    <w:rsid w:val="00D46533"/>
    <w:rsid w:val="00D47CD1"/>
    <w:rsid w:val="00D50DD5"/>
    <w:rsid w:val="00D519CF"/>
    <w:rsid w:val="00D5478E"/>
    <w:rsid w:val="00D54B18"/>
    <w:rsid w:val="00D54C55"/>
    <w:rsid w:val="00D552C2"/>
    <w:rsid w:val="00D608F4"/>
    <w:rsid w:val="00D614C9"/>
    <w:rsid w:val="00D6244C"/>
    <w:rsid w:val="00D636BE"/>
    <w:rsid w:val="00D65452"/>
    <w:rsid w:val="00D65689"/>
    <w:rsid w:val="00D65E24"/>
    <w:rsid w:val="00D671AE"/>
    <w:rsid w:val="00D674E2"/>
    <w:rsid w:val="00D70696"/>
    <w:rsid w:val="00D707A0"/>
    <w:rsid w:val="00D72F68"/>
    <w:rsid w:val="00D73B6B"/>
    <w:rsid w:val="00D74375"/>
    <w:rsid w:val="00D74A0D"/>
    <w:rsid w:val="00D75722"/>
    <w:rsid w:val="00D75D8C"/>
    <w:rsid w:val="00D76E3F"/>
    <w:rsid w:val="00D76E4F"/>
    <w:rsid w:val="00D7710F"/>
    <w:rsid w:val="00D80331"/>
    <w:rsid w:val="00D80C15"/>
    <w:rsid w:val="00D81C5B"/>
    <w:rsid w:val="00D82B6F"/>
    <w:rsid w:val="00D8491B"/>
    <w:rsid w:val="00D85413"/>
    <w:rsid w:val="00D855D9"/>
    <w:rsid w:val="00D8566D"/>
    <w:rsid w:val="00D856CD"/>
    <w:rsid w:val="00D87AA2"/>
    <w:rsid w:val="00D904FD"/>
    <w:rsid w:val="00D95AE9"/>
    <w:rsid w:val="00D95AEC"/>
    <w:rsid w:val="00D960E0"/>
    <w:rsid w:val="00D972BB"/>
    <w:rsid w:val="00D97B37"/>
    <w:rsid w:val="00DA10F1"/>
    <w:rsid w:val="00DA382C"/>
    <w:rsid w:val="00DA4561"/>
    <w:rsid w:val="00DA6BCB"/>
    <w:rsid w:val="00DA70DC"/>
    <w:rsid w:val="00DB16BA"/>
    <w:rsid w:val="00DB1B76"/>
    <w:rsid w:val="00DB4088"/>
    <w:rsid w:val="00DB5E41"/>
    <w:rsid w:val="00DC0E0E"/>
    <w:rsid w:val="00DC10D4"/>
    <w:rsid w:val="00DC324C"/>
    <w:rsid w:val="00DC3864"/>
    <w:rsid w:val="00DC3A0E"/>
    <w:rsid w:val="00DC5DF1"/>
    <w:rsid w:val="00DC6215"/>
    <w:rsid w:val="00DC6578"/>
    <w:rsid w:val="00DC6B7F"/>
    <w:rsid w:val="00DC72A0"/>
    <w:rsid w:val="00DC7886"/>
    <w:rsid w:val="00DD006E"/>
    <w:rsid w:val="00DD4C21"/>
    <w:rsid w:val="00DD6823"/>
    <w:rsid w:val="00DD7106"/>
    <w:rsid w:val="00DE012D"/>
    <w:rsid w:val="00DE052E"/>
    <w:rsid w:val="00DE0A17"/>
    <w:rsid w:val="00DE2C21"/>
    <w:rsid w:val="00DE2D18"/>
    <w:rsid w:val="00DE34D8"/>
    <w:rsid w:val="00DE3C10"/>
    <w:rsid w:val="00DE3C9B"/>
    <w:rsid w:val="00DE41A7"/>
    <w:rsid w:val="00DE68E9"/>
    <w:rsid w:val="00DF237C"/>
    <w:rsid w:val="00DF3228"/>
    <w:rsid w:val="00E016C0"/>
    <w:rsid w:val="00E0229C"/>
    <w:rsid w:val="00E03474"/>
    <w:rsid w:val="00E0446C"/>
    <w:rsid w:val="00E048AB"/>
    <w:rsid w:val="00E04957"/>
    <w:rsid w:val="00E04E0D"/>
    <w:rsid w:val="00E12200"/>
    <w:rsid w:val="00E14035"/>
    <w:rsid w:val="00E144C9"/>
    <w:rsid w:val="00E15622"/>
    <w:rsid w:val="00E16391"/>
    <w:rsid w:val="00E218AA"/>
    <w:rsid w:val="00E22B02"/>
    <w:rsid w:val="00E2340B"/>
    <w:rsid w:val="00E27A93"/>
    <w:rsid w:val="00E32B13"/>
    <w:rsid w:val="00E33595"/>
    <w:rsid w:val="00E3575F"/>
    <w:rsid w:val="00E4181A"/>
    <w:rsid w:val="00E418D9"/>
    <w:rsid w:val="00E442A9"/>
    <w:rsid w:val="00E459EF"/>
    <w:rsid w:val="00E46F9B"/>
    <w:rsid w:val="00E4754E"/>
    <w:rsid w:val="00E4780E"/>
    <w:rsid w:val="00E5011D"/>
    <w:rsid w:val="00E5018C"/>
    <w:rsid w:val="00E50663"/>
    <w:rsid w:val="00E518FA"/>
    <w:rsid w:val="00E525E8"/>
    <w:rsid w:val="00E54CCD"/>
    <w:rsid w:val="00E603CE"/>
    <w:rsid w:val="00E60A60"/>
    <w:rsid w:val="00E62B07"/>
    <w:rsid w:val="00E64317"/>
    <w:rsid w:val="00E65759"/>
    <w:rsid w:val="00E65884"/>
    <w:rsid w:val="00E67B56"/>
    <w:rsid w:val="00E71C9E"/>
    <w:rsid w:val="00E8278A"/>
    <w:rsid w:val="00E8449A"/>
    <w:rsid w:val="00E85841"/>
    <w:rsid w:val="00E86727"/>
    <w:rsid w:val="00E87D85"/>
    <w:rsid w:val="00E916AD"/>
    <w:rsid w:val="00E9180A"/>
    <w:rsid w:val="00E92C81"/>
    <w:rsid w:val="00E94A1A"/>
    <w:rsid w:val="00E956E4"/>
    <w:rsid w:val="00E97175"/>
    <w:rsid w:val="00EA107F"/>
    <w:rsid w:val="00EA395E"/>
    <w:rsid w:val="00EA71E2"/>
    <w:rsid w:val="00EB14DC"/>
    <w:rsid w:val="00EB1897"/>
    <w:rsid w:val="00EB40B5"/>
    <w:rsid w:val="00EB48B6"/>
    <w:rsid w:val="00EB4D62"/>
    <w:rsid w:val="00EB5643"/>
    <w:rsid w:val="00EB7E91"/>
    <w:rsid w:val="00EC0AD7"/>
    <w:rsid w:val="00EC12E2"/>
    <w:rsid w:val="00EC366C"/>
    <w:rsid w:val="00EC4FF3"/>
    <w:rsid w:val="00EC778F"/>
    <w:rsid w:val="00ED0AD6"/>
    <w:rsid w:val="00ED354E"/>
    <w:rsid w:val="00ED3B56"/>
    <w:rsid w:val="00ED3BD1"/>
    <w:rsid w:val="00ED43FE"/>
    <w:rsid w:val="00ED459B"/>
    <w:rsid w:val="00ED6722"/>
    <w:rsid w:val="00ED7EC5"/>
    <w:rsid w:val="00EE15C2"/>
    <w:rsid w:val="00EE3604"/>
    <w:rsid w:val="00EE3BD0"/>
    <w:rsid w:val="00EE6B1B"/>
    <w:rsid w:val="00EF011A"/>
    <w:rsid w:val="00EF102C"/>
    <w:rsid w:val="00EF161C"/>
    <w:rsid w:val="00EF1FA3"/>
    <w:rsid w:val="00EF38C7"/>
    <w:rsid w:val="00EF47D4"/>
    <w:rsid w:val="00EF54C0"/>
    <w:rsid w:val="00EF6594"/>
    <w:rsid w:val="00EF6CEE"/>
    <w:rsid w:val="00EF78DE"/>
    <w:rsid w:val="00F01B55"/>
    <w:rsid w:val="00F0206F"/>
    <w:rsid w:val="00F026F5"/>
    <w:rsid w:val="00F0406E"/>
    <w:rsid w:val="00F128C9"/>
    <w:rsid w:val="00F12B16"/>
    <w:rsid w:val="00F12B27"/>
    <w:rsid w:val="00F135A6"/>
    <w:rsid w:val="00F14D32"/>
    <w:rsid w:val="00F15F10"/>
    <w:rsid w:val="00F160E1"/>
    <w:rsid w:val="00F21C7E"/>
    <w:rsid w:val="00F22E14"/>
    <w:rsid w:val="00F24626"/>
    <w:rsid w:val="00F25D6F"/>
    <w:rsid w:val="00F25DF7"/>
    <w:rsid w:val="00F26775"/>
    <w:rsid w:val="00F26933"/>
    <w:rsid w:val="00F313B5"/>
    <w:rsid w:val="00F31D3A"/>
    <w:rsid w:val="00F32704"/>
    <w:rsid w:val="00F32DC6"/>
    <w:rsid w:val="00F33F47"/>
    <w:rsid w:val="00F348D9"/>
    <w:rsid w:val="00F35BCC"/>
    <w:rsid w:val="00F378DF"/>
    <w:rsid w:val="00F41FD7"/>
    <w:rsid w:val="00F44076"/>
    <w:rsid w:val="00F44F22"/>
    <w:rsid w:val="00F44F97"/>
    <w:rsid w:val="00F46661"/>
    <w:rsid w:val="00F506BF"/>
    <w:rsid w:val="00F51756"/>
    <w:rsid w:val="00F52CD6"/>
    <w:rsid w:val="00F554EE"/>
    <w:rsid w:val="00F572F4"/>
    <w:rsid w:val="00F60A38"/>
    <w:rsid w:val="00F631E4"/>
    <w:rsid w:val="00F639A4"/>
    <w:rsid w:val="00F65A5F"/>
    <w:rsid w:val="00F671F9"/>
    <w:rsid w:val="00F675D0"/>
    <w:rsid w:val="00F70070"/>
    <w:rsid w:val="00F7067A"/>
    <w:rsid w:val="00F709E4"/>
    <w:rsid w:val="00F7218E"/>
    <w:rsid w:val="00F724FE"/>
    <w:rsid w:val="00F72EFB"/>
    <w:rsid w:val="00F745AD"/>
    <w:rsid w:val="00F75B83"/>
    <w:rsid w:val="00F75BAF"/>
    <w:rsid w:val="00F7640B"/>
    <w:rsid w:val="00F8015F"/>
    <w:rsid w:val="00F819E7"/>
    <w:rsid w:val="00F81AFD"/>
    <w:rsid w:val="00F821BC"/>
    <w:rsid w:val="00F83463"/>
    <w:rsid w:val="00F83CE7"/>
    <w:rsid w:val="00F83FC8"/>
    <w:rsid w:val="00F848EF"/>
    <w:rsid w:val="00F86500"/>
    <w:rsid w:val="00F86CB2"/>
    <w:rsid w:val="00F87677"/>
    <w:rsid w:val="00F87963"/>
    <w:rsid w:val="00F911F6"/>
    <w:rsid w:val="00F91909"/>
    <w:rsid w:val="00F91A57"/>
    <w:rsid w:val="00F92E8B"/>
    <w:rsid w:val="00F93006"/>
    <w:rsid w:val="00F930D8"/>
    <w:rsid w:val="00F93B09"/>
    <w:rsid w:val="00F94BE1"/>
    <w:rsid w:val="00F956B1"/>
    <w:rsid w:val="00F961CF"/>
    <w:rsid w:val="00F976BA"/>
    <w:rsid w:val="00FA0A16"/>
    <w:rsid w:val="00FA15AF"/>
    <w:rsid w:val="00FA1928"/>
    <w:rsid w:val="00FA265F"/>
    <w:rsid w:val="00FA3262"/>
    <w:rsid w:val="00FA3980"/>
    <w:rsid w:val="00FA68A5"/>
    <w:rsid w:val="00FA7118"/>
    <w:rsid w:val="00FB218F"/>
    <w:rsid w:val="00FB2D1E"/>
    <w:rsid w:val="00FB2D81"/>
    <w:rsid w:val="00FB31B5"/>
    <w:rsid w:val="00FB3754"/>
    <w:rsid w:val="00FB3A1E"/>
    <w:rsid w:val="00FB4C80"/>
    <w:rsid w:val="00FB57AD"/>
    <w:rsid w:val="00FC12E3"/>
    <w:rsid w:val="00FC35FE"/>
    <w:rsid w:val="00FC3F31"/>
    <w:rsid w:val="00FC5D97"/>
    <w:rsid w:val="00FD15F3"/>
    <w:rsid w:val="00FD54B0"/>
    <w:rsid w:val="00FD643A"/>
    <w:rsid w:val="00FD7419"/>
    <w:rsid w:val="00FE08F2"/>
    <w:rsid w:val="00FE16B0"/>
    <w:rsid w:val="00FE1F98"/>
    <w:rsid w:val="00FE2853"/>
    <w:rsid w:val="00FE2E72"/>
    <w:rsid w:val="00FE53C0"/>
    <w:rsid w:val="00FE6C41"/>
    <w:rsid w:val="00FE793A"/>
    <w:rsid w:val="00FF3F5A"/>
    <w:rsid w:val="00FF5288"/>
    <w:rsid w:val="00FF6F85"/>
    <w:rsid w:val="00FF76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339,#99fe00,#9c0"/>
    </o:shapedefaults>
    <o:shapelayout v:ext="edit">
      <o:idmap v:ext="edit" data="1"/>
    </o:shapelayout>
  </w:shapeDefaults>
  <w:decimalSymbol w:val="."/>
  <w:listSeparator w:val=","/>
  <w14:docId w14:val="184A3A83"/>
  <w15:chartTrackingRefBased/>
  <w15:docId w15:val="{5CBDFB8A-8D3D-429E-B5E0-E60A830BAD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宋体" w:hAnsi="Arial"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qFormat="1"/>
    <w:lsdException w:name="table of figures" w:uiPriority="99"/>
    <w:lsdException w:name="Title" w:qFormat="1"/>
    <w:lsdException w:name="Default Paragraph Font" w:uiPriority="1"/>
    <w:lsdException w:name="Body Text" w:uiPriority="1" w:qFormat="1"/>
    <w:lsdException w:name="Subtitle" w:qFormat="1"/>
    <w:lsdException w:name="Hyperlink" w:uiPriority="99"/>
    <w:lsdException w:name="Strong" w:qFormat="1"/>
    <w:lsdException w:name="Emphasis" w:qFormat="1"/>
    <w:lsdException w:name="HTML Typewriter" w:semiHidden="1" w:unhideWhenUsed="1"/>
    <w:lsdException w:name="Normal Table" w:semiHidden="1" w:unhideWhenUsed="1"/>
    <w:lsdException w:name="No List" w:uiPriority="99"/>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1">
    <w:name w:val="Normal"/>
    <w:qFormat/>
    <w:rsid w:val="001E6649"/>
    <w:pPr>
      <w:widowControl w:val="0"/>
      <w:tabs>
        <w:tab w:val="left" w:pos="2985"/>
      </w:tabs>
      <w:spacing w:before="100" w:after="100" w:line="360" w:lineRule="auto"/>
      <w:jc w:val="both"/>
      <w:textAlignment w:val="center"/>
    </w:pPr>
    <w:rPr>
      <w:rFonts w:cs="Arial"/>
      <w:color w:val="000000"/>
      <w:sz w:val="24"/>
    </w:rPr>
  </w:style>
  <w:style w:type="paragraph" w:styleId="10">
    <w:name w:val="heading 1"/>
    <w:next w:val="a1"/>
    <w:link w:val="11"/>
    <w:qFormat/>
    <w:rsid w:val="001E6649"/>
    <w:pPr>
      <w:keepNext/>
      <w:keepLines/>
      <w:spacing w:before="100" w:after="100"/>
      <w:jc w:val="both"/>
      <w:outlineLvl w:val="0"/>
    </w:pPr>
    <w:rPr>
      <w:rFonts w:cs="Arial"/>
      <w:b/>
      <w:bCs/>
      <w:color w:val="333399"/>
      <w:kern w:val="44"/>
      <w:sz w:val="44"/>
      <w:szCs w:val="44"/>
    </w:rPr>
  </w:style>
  <w:style w:type="paragraph" w:styleId="20">
    <w:name w:val="heading 2"/>
    <w:next w:val="30"/>
    <w:link w:val="21"/>
    <w:qFormat/>
    <w:rsid w:val="005E690B"/>
    <w:pPr>
      <w:keepNext/>
      <w:keepLines/>
      <w:spacing w:before="300" w:after="100"/>
      <w:jc w:val="both"/>
      <w:outlineLvl w:val="1"/>
    </w:pPr>
    <w:rPr>
      <w:rFonts w:cs="Arial"/>
      <w:b/>
      <w:bCs/>
      <w:color w:val="333399"/>
      <w:sz w:val="36"/>
      <w:szCs w:val="32"/>
    </w:rPr>
  </w:style>
  <w:style w:type="paragraph" w:styleId="30">
    <w:name w:val="heading 3"/>
    <w:basedOn w:val="20"/>
    <w:next w:val="a1"/>
    <w:link w:val="31"/>
    <w:qFormat/>
    <w:rsid w:val="005E690B"/>
    <w:pPr>
      <w:outlineLvl w:val="2"/>
    </w:pPr>
    <w:rPr>
      <w:sz w:val="32"/>
    </w:rPr>
  </w:style>
  <w:style w:type="paragraph" w:styleId="40">
    <w:name w:val="heading 4"/>
    <w:next w:val="a1"/>
    <w:link w:val="41"/>
    <w:qFormat/>
    <w:rsid w:val="005E690B"/>
    <w:pPr>
      <w:keepNext/>
      <w:keepLines/>
      <w:spacing w:before="200" w:after="100"/>
      <w:jc w:val="both"/>
      <w:outlineLvl w:val="3"/>
    </w:pPr>
    <w:rPr>
      <w:rFonts w:cs="Arial"/>
      <w:b/>
      <w:bCs/>
      <w:color w:val="333399"/>
      <w:sz w:val="30"/>
      <w:szCs w:val="28"/>
    </w:rPr>
  </w:style>
  <w:style w:type="paragraph" w:styleId="5">
    <w:name w:val="heading 5"/>
    <w:next w:val="a1"/>
    <w:link w:val="50"/>
    <w:qFormat/>
    <w:rsid w:val="005E690B"/>
    <w:pPr>
      <w:keepNext/>
      <w:keepLines/>
      <w:spacing w:before="100" w:after="100"/>
      <w:jc w:val="both"/>
      <w:outlineLvl w:val="4"/>
    </w:pPr>
    <w:rPr>
      <w:rFonts w:cs="Arial"/>
      <w:b/>
      <w:bCs/>
      <w:color w:val="333399"/>
      <w:sz w:val="28"/>
      <w:szCs w:val="28"/>
    </w:rPr>
  </w:style>
  <w:style w:type="paragraph" w:styleId="60">
    <w:name w:val="heading 6"/>
    <w:next w:val="a1"/>
    <w:qFormat/>
    <w:rsid w:val="005E690B"/>
    <w:pPr>
      <w:keepNext/>
      <w:keepLines/>
      <w:spacing w:before="240" w:after="64" w:line="320" w:lineRule="auto"/>
      <w:ind w:left="315"/>
      <w:jc w:val="both"/>
      <w:outlineLvl w:val="5"/>
    </w:pPr>
    <w:rPr>
      <w:rFonts w:cs="Arial"/>
      <w:b/>
      <w:bCs/>
      <w:color w:val="000000"/>
      <w:sz w:val="24"/>
    </w:rPr>
  </w:style>
  <w:style w:type="paragraph" w:styleId="7">
    <w:name w:val="heading 7"/>
    <w:next w:val="a1"/>
    <w:qFormat/>
    <w:rsid w:val="005E690B"/>
    <w:pPr>
      <w:keepNext/>
      <w:keepLines/>
      <w:spacing w:before="240" w:after="64" w:line="320" w:lineRule="auto"/>
      <w:ind w:left="315"/>
      <w:jc w:val="both"/>
      <w:outlineLvl w:val="6"/>
    </w:pPr>
    <w:rPr>
      <w:rFonts w:cs="Arial"/>
      <w:b/>
      <w:bCs/>
      <w:color w:val="000000"/>
      <w:sz w:val="24"/>
    </w:rPr>
  </w:style>
  <w:style w:type="paragraph" w:styleId="8">
    <w:name w:val="heading 8"/>
    <w:next w:val="a1"/>
    <w:qFormat/>
    <w:rsid w:val="005E690B"/>
    <w:pPr>
      <w:keepNext/>
      <w:keepLines/>
      <w:spacing w:before="240" w:after="64" w:line="320" w:lineRule="auto"/>
      <w:ind w:left="315"/>
      <w:jc w:val="both"/>
      <w:outlineLvl w:val="7"/>
    </w:pPr>
    <w:rPr>
      <w:rFonts w:cs="Arial"/>
      <w:color w:val="000000"/>
      <w:sz w:val="24"/>
    </w:rPr>
  </w:style>
  <w:style w:type="paragraph" w:styleId="9">
    <w:name w:val="heading 9"/>
    <w:next w:val="a1"/>
    <w:qFormat/>
    <w:rsid w:val="005E690B"/>
    <w:pPr>
      <w:keepNext/>
      <w:keepLines/>
      <w:spacing w:before="240" w:after="64" w:line="320" w:lineRule="auto"/>
      <w:ind w:left="315"/>
      <w:jc w:val="both"/>
      <w:outlineLvl w:val="8"/>
    </w:pPr>
    <w:rPr>
      <w:rFonts w:cs="Arial"/>
      <w:color w:val="000000"/>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table" w:styleId="a5">
    <w:name w:val="Table Professional"/>
    <w:basedOn w:val="a3"/>
    <w:rsid w:val="005E690B"/>
    <w:pPr>
      <w:keepLines/>
      <w:widowControl w:val="0"/>
      <w:textAlignment w:val="center"/>
    </w:pPr>
    <w:tblPr>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Pr>
    <w:trPr>
      <w:jc w:val="center"/>
    </w:trPr>
    <w:tcPr>
      <w:shd w:val="clear" w:color="auto" w:fill="auto"/>
      <w:vAlign w:val="center"/>
    </w:tcPr>
    <w:tblStylePr w:type="firstRow">
      <w:pPr>
        <w:wordWrap/>
        <w:jc w:val="center"/>
      </w:pPr>
      <w:rPr>
        <w:b/>
        <w:bCs/>
        <w:color w:val="auto"/>
      </w:rPr>
      <w:tblPr/>
      <w:trPr>
        <w:tblHeader/>
      </w:trPr>
      <w:tcPr>
        <w:tcBorders>
          <w:top w:val="single" w:sz="8" w:space="0" w:color="auto"/>
          <w:left w:val="single" w:sz="8" w:space="0" w:color="auto"/>
          <w:bottom w:val="single" w:sz="4" w:space="0" w:color="auto"/>
          <w:right w:val="single" w:sz="8" w:space="0" w:color="auto"/>
          <w:insideH w:val="nil"/>
          <w:insideV w:val="single" w:sz="4" w:space="0" w:color="auto"/>
          <w:tl2br w:val="nil"/>
          <w:tr2bl w:val="nil"/>
        </w:tcBorders>
        <w:shd w:val="clear" w:color="000000" w:fill="D9D9D9"/>
      </w:tcPr>
    </w:tblStylePr>
  </w:style>
  <w:style w:type="paragraph" w:styleId="a6">
    <w:name w:val="List Paragraph"/>
    <w:basedOn w:val="a1"/>
    <w:uiPriority w:val="34"/>
    <w:qFormat/>
    <w:rsid w:val="007B2F1B"/>
    <w:pPr>
      <w:ind w:firstLineChars="200" w:firstLine="420"/>
    </w:pPr>
  </w:style>
  <w:style w:type="table" w:styleId="a7">
    <w:name w:val="Table Grid"/>
    <w:basedOn w:val="a3"/>
    <w:rsid w:val="005E690B"/>
    <w:pPr>
      <w:widowControl w:val="0"/>
      <w:spacing w:beforeLines="50" w:afterLines="50"/>
      <w:textAlignment w:val="center"/>
    </w:pPr>
    <w:rPr>
      <w:rFonts w:eastAsia="黑体"/>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
    <w:name w:val="Figure"/>
    <w:next w:val="a1"/>
    <w:link w:val="FigureChar"/>
    <w:qFormat/>
    <w:rsid w:val="005E690B"/>
    <w:pPr>
      <w:keepNext/>
      <w:spacing w:before="100" w:after="100"/>
      <w:jc w:val="center"/>
      <w:textAlignment w:val="center"/>
    </w:pPr>
    <w:rPr>
      <w:rFonts w:cs="Arial"/>
      <w:color w:val="000000"/>
      <w:sz w:val="21"/>
    </w:rPr>
  </w:style>
  <w:style w:type="paragraph" w:styleId="a8">
    <w:name w:val="footer"/>
    <w:basedOn w:val="a1"/>
    <w:link w:val="a9"/>
    <w:uiPriority w:val="99"/>
    <w:rsid w:val="008A0740"/>
    <w:pPr>
      <w:tabs>
        <w:tab w:val="center" w:pos="4153"/>
        <w:tab w:val="right" w:pos="8306"/>
      </w:tabs>
      <w:snapToGrid w:val="0"/>
      <w:spacing w:line="240" w:lineRule="atLeast"/>
      <w:jc w:val="left"/>
    </w:pPr>
    <w:rPr>
      <w:sz w:val="18"/>
      <w:szCs w:val="18"/>
    </w:rPr>
  </w:style>
  <w:style w:type="character" w:customStyle="1" w:styleId="a9">
    <w:name w:val="页脚 字符"/>
    <w:basedOn w:val="a2"/>
    <w:link w:val="a8"/>
    <w:uiPriority w:val="99"/>
    <w:rsid w:val="008A0740"/>
    <w:rPr>
      <w:rFonts w:cs="Arial"/>
      <w:color w:val="000000"/>
      <w:sz w:val="18"/>
      <w:szCs w:val="18"/>
    </w:rPr>
  </w:style>
  <w:style w:type="paragraph" w:customStyle="1" w:styleId="1">
    <w:name w:val="样式1"/>
    <w:basedOn w:val="a1"/>
    <w:autoRedefine/>
    <w:semiHidden/>
    <w:rsid w:val="005E690B"/>
    <w:pPr>
      <w:numPr>
        <w:numId w:val="4"/>
      </w:numPr>
      <w:jc w:val="center"/>
    </w:pPr>
    <w:rPr>
      <w:b/>
    </w:rPr>
  </w:style>
  <w:style w:type="paragraph" w:customStyle="1" w:styleId="Liinnote">
    <w:name w:val="Li in note"/>
    <w:basedOn w:val="Liultext"/>
    <w:rsid w:val="005E690B"/>
    <w:pPr>
      <w:widowControl w:val="0"/>
      <w:numPr>
        <w:numId w:val="14"/>
      </w:numPr>
      <w:spacing w:beforeLines="1" w:before="2" w:afterLines="50" w:after="120" w:line="240" w:lineRule="auto"/>
      <w:ind w:leftChars="0" w:left="0"/>
      <w:outlineLvl w:val="6"/>
    </w:pPr>
    <w:rPr>
      <w:rFonts w:eastAsia="黑体"/>
    </w:rPr>
  </w:style>
  <w:style w:type="paragraph" w:styleId="aa">
    <w:name w:val="Document Map"/>
    <w:basedOn w:val="a1"/>
    <w:semiHidden/>
    <w:rsid w:val="005E690B"/>
    <w:pPr>
      <w:shd w:val="clear" w:color="auto" w:fill="000080"/>
      <w:ind w:left="315"/>
    </w:pPr>
  </w:style>
  <w:style w:type="paragraph" w:customStyle="1" w:styleId="2">
    <w:name w:val="样式2"/>
    <w:basedOn w:val="a1"/>
    <w:autoRedefine/>
    <w:semiHidden/>
    <w:rsid w:val="005E690B"/>
    <w:pPr>
      <w:numPr>
        <w:numId w:val="5"/>
      </w:numPr>
      <w:jc w:val="center"/>
    </w:pPr>
    <w:rPr>
      <w:b/>
    </w:rPr>
  </w:style>
  <w:style w:type="paragraph" w:customStyle="1" w:styleId="3">
    <w:name w:val="样式3"/>
    <w:basedOn w:val="a1"/>
    <w:autoRedefine/>
    <w:semiHidden/>
    <w:rsid w:val="005E690B"/>
    <w:pPr>
      <w:numPr>
        <w:numId w:val="6"/>
      </w:numPr>
      <w:jc w:val="center"/>
    </w:pPr>
    <w:rPr>
      <w:b/>
    </w:rPr>
  </w:style>
  <w:style w:type="character" w:customStyle="1" w:styleId="CharChar">
    <w:name w:val="正文文本 Char Char"/>
    <w:basedOn w:val="a2"/>
    <w:semiHidden/>
    <w:rsid w:val="005E690B"/>
    <w:rPr>
      <w:rFonts w:ascii="Arial" w:eastAsia="宋体" w:hAnsi="Arial"/>
      <w:b/>
      <w:sz w:val="21"/>
      <w:szCs w:val="24"/>
      <w:lang w:val="en-US" w:eastAsia="zh-CN" w:bidi="ar-SA"/>
    </w:rPr>
  </w:style>
  <w:style w:type="paragraph" w:customStyle="1" w:styleId="12">
    <w:name w:val="无编号的标题1"/>
    <w:next w:val="a1"/>
    <w:rsid w:val="005E690B"/>
    <w:pPr>
      <w:pageBreakBefore/>
      <w:spacing w:before="100" w:after="100"/>
      <w:jc w:val="both"/>
      <w:outlineLvl w:val="0"/>
    </w:pPr>
    <w:rPr>
      <w:rFonts w:cs="Arial"/>
      <w:b/>
      <w:bCs/>
      <w:color w:val="333399"/>
      <w:kern w:val="44"/>
      <w:sz w:val="44"/>
      <w:szCs w:val="44"/>
    </w:rPr>
  </w:style>
  <w:style w:type="paragraph" w:styleId="TOC3">
    <w:name w:val="toc 3"/>
    <w:next w:val="a1"/>
    <w:uiPriority w:val="39"/>
    <w:rsid w:val="005E690B"/>
    <w:pPr>
      <w:snapToGrid w:val="0"/>
      <w:spacing w:line="360" w:lineRule="auto"/>
      <w:ind w:leftChars="300" w:left="300"/>
      <w:jc w:val="both"/>
    </w:pPr>
    <w:rPr>
      <w:rFonts w:cs="Arial"/>
      <w:bCs/>
      <w:iCs/>
      <w:color w:val="000000"/>
      <w:kern w:val="2"/>
      <w:sz w:val="21"/>
    </w:rPr>
  </w:style>
  <w:style w:type="character" w:styleId="ab">
    <w:name w:val="annotation reference"/>
    <w:basedOn w:val="a2"/>
    <w:semiHidden/>
    <w:rsid w:val="005E690B"/>
    <w:rPr>
      <w:sz w:val="21"/>
      <w:szCs w:val="21"/>
    </w:rPr>
  </w:style>
  <w:style w:type="paragraph" w:styleId="ac">
    <w:name w:val="annotation text"/>
    <w:basedOn w:val="a1"/>
    <w:link w:val="ad"/>
    <w:semiHidden/>
    <w:rsid w:val="005E690B"/>
    <w:pPr>
      <w:ind w:left="315"/>
    </w:pPr>
  </w:style>
  <w:style w:type="paragraph" w:styleId="ae">
    <w:name w:val="annotation subject"/>
    <w:basedOn w:val="ac"/>
    <w:next w:val="ac"/>
    <w:semiHidden/>
    <w:rsid w:val="005E690B"/>
    <w:rPr>
      <w:b/>
      <w:bCs/>
    </w:rPr>
  </w:style>
  <w:style w:type="paragraph" w:styleId="af">
    <w:name w:val="Balloon Text"/>
    <w:basedOn w:val="a1"/>
    <w:semiHidden/>
    <w:rsid w:val="005E690B"/>
    <w:pPr>
      <w:ind w:left="315"/>
    </w:pPr>
    <w:rPr>
      <w:sz w:val="18"/>
      <w:szCs w:val="18"/>
    </w:rPr>
  </w:style>
  <w:style w:type="paragraph" w:customStyle="1" w:styleId="4">
    <w:name w:val="样式4"/>
    <w:basedOn w:val="a1"/>
    <w:autoRedefine/>
    <w:semiHidden/>
    <w:rsid w:val="005E690B"/>
    <w:pPr>
      <w:numPr>
        <w:numId w:val="7"/>
      </w:numPr>
      <w:jc w:val="center"/>
    </w:pPr>
    <w:rPr>
      <w:b/>
    </w:rPr>
  </w:style>
  <w:style w:type="paragraph" w:customStyle="1" w:styleId="af0">
    <w:name w:val="封面标题"/>
    <w:rsid w:val="005E690B"/>
    <w:pPr>
      <w:spacing w:beforeLines="50" w:before="120" w:afterLines="50" w:after="120"/>
      <w:jc w:val="center"/>
    </w:pPr>
    <w:rPr>
      <w:rFonts w:cs="Arial"/>
      <w:b/>
      <w:bCs/>
      <w:kern w:val="21"/>
      <w:sz w:val="52"/>
      <w:szCs w:val="72"/>
    </w:rPr>
  </w:style>
  <w:style w:type="paragraph" w:customStyle="1" w:styleId="af1">
    <w:name w:val="目录"/>
    <w:rsid w:val="005E690B"/>
    <w:pPr>
      <w:pageBreakBefore/>
      <w:spacing w:before="100" w:after="100" w:line="400" w:lineRule="exact"/>
      <w:jc w:val="center"/>
    </w:pPr>
    <w:rPr>
      <w:rFonts w:cs="Arial"/>
      <w:b/>
      <w:color w:val="000000"/>
      <w:sz w:val="36"/>
    </w:rPr>
  </w:style>
  <w:style w:type="character" w:customStyle="1" w:styleId="LiinSubliChar">
    <w:name w:val="Li in Sub li Char"/>
    <w:basedOn w:val="a2"/>
    <w:link w:val="LiinSubli"/>
    <w:rsid w:val="00764A9D"/>
    <w:rPr>
      <w:rFonts w:cs="Arial"/>
      <w:kern w:val="2"/>
      <w:sz w:val="21"/>
      <w:szCs w:val="21"/>
    </w:rPr>
  </w:style>
  <w:style w:type="paragraph" w:styleId="TOC4">
    <w:name w:val="toc 4"/>
    <w:basedOn w:val="a1"/>
    <w:next w:val="a1"/>
    <w:autoRedefine/>
    <w:semiHidden/>
    <w:rsid w:val="005E690B"/>
    <w:pPr>
      <w:ind w:left="630"/>
    </w:pPr>
    <w:rPr>
      <w:rFonts w:ascii="Calibri" w:hAnsi="Calibri"/>
      <w:sz w:val="18"/>
      <w:szCs w:val="18"/>
    </w:rPr>
  </w:style>
  <w:style w:type="paragraph" w:styleId="TOC5">
    <w:name w:val="toc 5"/>
    <w:basedOn w:val="a1"/>
    <w:next w:val="a1"/>
    <w:autoRedefine/>
    <w:semiHidden/>
    <w:rsid w:val="005E690B"/>
    <w:rPr>
      <w:rFonts w:ascii="Calibri" w:hAnsi="Calibri"/>
      <w:sz w:val="18"/>
      <w:szCs w:val="18"/>
    </w:rPr>
  </w:style>
  <w:style w:type="paragraph" w:styleId="TOC6">
    <w:name w:val="toc 6"/>
    <w:basedOn w:val="a1"/>
    <w:next w:val="a1"/>
    <w:autoRedefine/>
    <w:semiHidden/>
    <w:rsid w:val="005E690B"/>
    <w:pPr>
      <w:ind w:left="1050"/>
    </w:pPr>
    <w:rPr>
      <w:rFonts w:ascii="Calibri" w:hAnsi="Calibri"/>
      <w:sz w:val="18"/>
      <w:szCs w:val="18"/>
    </w:rPr>
  </w:style>
  <w:style w:type="paragraph" w:styleId="TOC7">
    <w:name w:val="toc 7"/>
    <w:basedOn w:val="a1"/>
    <w:next w:val="a1"/>
    <w:autoRedefine/>
    <w:semiHidden/>
    <w:rsid w:val="005E690B"/>
    <w:pPr>
      <w:ind w:left="1260"/>
    </w:pPr>
    <w:rPr>
      <w:rFonts w:ascii="Calibri" w:hAnsi="Calibri"/>
      <w:sz w:val="18"/>
      <w:szCs w:val="18"/>
    </w:rPr>
  </w:style>
  <w:style w:type="paragraph" w:styleId="TOC8">
    <w:name w:val="toc 8"/>
    <w:basedOn w:val="a1"/>
    <w:next w:val="a1"/>
    <w:autoRedefine/>
    <w:semiHidden/>
    <w:rsid w:val="005E690B"/>
    <w:pPr>
      <w:ind w:left="1470"/>
    </w:pPr>
    <w:rPr>
      <w:rFonts w:ascii="Calibri" w:hAnsi="Calibri"/>
      <w:sz w:val="18"/>
      <w:szCs w:val="18"/>
    </w:rPr>
  </w:style>
  <w:style w:type="paragraph" w:styleId="TOC9">
    <w:name w:val="toc 9"/>
    <w:basedOn w:val="a1"/>
    <w:next w:val="a1"/>
    <w:autoRedefine/>
    <w:semiHidden/>
    <w:rsid w:val="005E690B"/>
    <w:pPr>
      <w:ind w:left="1680"/>
    </w:pPr>
    <w:rPr>
      <w:rFonts w:ascii="Calibri" w:hAnsi="Calibri"/>
      <w:sz w:val="18"/>
      <w:szCs w:val="18"/>
    </w:rPr>
  </w:style>
  <w:style w:type="paragraph" w:customStyle="1" w:styleId="a0">
    <w:name w:val="样式 有序列表 + 居中"/>
    <w:basedOn w:val="a1"/>
    <w:autoRedefine/>
    <w:semiHidden/>
    <w:rsid w:val="005E690B"/>
    <w:pPr>
      <w:numPr>
        <w:numId w:val="2"/>
      </w:numPr>
    </w:pPr>
  </w:style>
  <w:style w:type="paragraph" w:customStyle="1" w:styleId="a">
    <w:name w:val="样式 宋体 黑色 居中"/>
    <w:basedOn w:val="a1"/>
    <w:autoRedefine/>
    <w:semiHidden/>
    <w:rsid w:val="005E690B"/>
    <w:pPr>
      <w:numPr>
        <w:numId w:val="1"/>
      </w:numPr>
      <w:jc w:val="center"/>
    </w:pPr>
  </w:style>
  <w:style w:type="paragraph" w:customStyle="1" w:styleId="TableItemlisttext">
    <w:name w:val="Table Item list text"/>
    <w:rsid w:val="005E690B"/>
    <w:pPr>
      <w:spacing w:before="100" w:after="100" w:line="400" w:lineRule="exact"/>
      <w:ind w:left="318"/>
      <w:jc w:val="both"/>
    </w:pPr>
    <w:rPr>
      <w:rFonts w:cs="宋体"/>
      <w:color w:val="000000"/>
      <w:sz w:val="21"/>
    </w:rPr>
  </w:style>
  <w:style w:type="paragraph" w:customStyle="1" w:styleId="6">
    <w:name w:val="样式6"/>
    <w:basedOn w:val="a1"/>
    <w:autoRedefine/>
    <w:semiHidden/>
    <w:rsid w:val="005E690B"/>
    <w:pPr>
      <w:numPr>
        <w:numId w:val="3"/>
      </w:numPr>
    </w:pPr>
    <w:rPr>
      <w:sz w:val="36"/>
    </w:rPr>
  </w:style>
  <w:style w:type="paragraph" w:customStyle="1" w:styleId="13">
    <w:name w:val="样式 题注 + 居中1"/>
    <w:basedOn w:val="a1"/>
    <w:autoRedefine/>
    <w:semiHidden/>
    <w:rsid w:val="005E690B"/>
    <w:rPr>
      <w:rFonts w:cs="宋体"/>
    </w:rPr>
  </w:style>
  <w:style w:type="paragraph" w:customStyle="1" w:styleId="Tabletext1">
    <w:name w:val="Table text1"/>
    <w:link w:val="Tabletext1Char"/>
    <w:qFormat/>
    <w:rsid w:val="005E690B"/>
    <w:pPr>
      <w:keepLines/>
      <w:widowControl w:val="0"/>
      <w:spacing w:before="60" w:after="60" w:line="400" w:lineRule="exact"/>
      <w:jc w:val="both"/>
      <w:textAlignment w:val="center"/>
    </w:pPr>
    <w:rPr>
      <w:rFonts w:cs="Arial"/>
      <w:color w:val="000000"/>
      <w:sz w:val="21"/>
    </w:rPr>
  </w:style>
  <w:style w:type="character" w:customStyle="1" w:styleId="FigureChar">
    <w:name w:val="Figure Char"/>
    <w:basedOn w:val="a2"/>
    <w:link w:val="Figure"/>
    <w:rsid w:val="005E690B"/>
    <w:rPr>
      <w:rFonts w:cs="Arial"/>
      <w:color w:val="000000"/>
      <w:sz w:val="21"/>
    </w:rPr>
  </w:style>
  <w:style w:type="paragraph" w:customStyle="1" w:styleId="22">
    <w:name w:val="无编号的标题2"/>
    <w:link w:val="2CharChar"/>
    <w:qFormat/>
    <w:rsid w:val="005E690B"/>
    <w:pPr>
      <w:spacing w:before="300" w:after="100"/>
      <w:jc w:val="both"/>
      <w:outlineLvl w:val="1"/>
    </w:pPr>
    <w:rPr>
      <w:rFonts w:cs="Arial"/>
      <w:b/>
      <w:bCs/>
      <w:color w:val="333399"/>
      <w:sz w:val="36"/>
      <w:szCs w:val="32"/>
    </w:rPr>
  </w:style>
  <w:style w:type="paragraph" w:customStyle="1" w:styleId="Tablehead">
    <w:name w:val="Table head"/>
    <w:link w:val="TableheadChar"/>
    <w:qFormat/>
    <w:rsid w:val="000278AD"/>
    <w:pPr>
      <w:keepLines/>
      <w:widowControl w:val="0"/>
      <w:spacing w:before="80" w:after="80" w:line="240" w:lineRule="atLeast"/>
      <w:textAlignment w:val="center"/>
    </w:pPr>
    <w:rPr>
      <w:rFonts w:cs="Arial"/>
      <w:bCs/>
      <w:color w:val="000000"/>
      <w:sz w:val="21"/>
    </w:rPr>
  </w:style>
  <w:style w:type="paragraph" w:customStyle="1" w:styleId="Notetext">
    <w:name w:val="Note text"/>
    <w:rsid w:val="005E690B"/>
    <w:pPr>
      <w:widowControl w:val="0"/>
      <w:spacing w:beforeLines="1" w:before="2" w:afterLines="50" w:after="120"/>
      <w:ind w:leftChars="230" w:left="483"/>
      <w:jc w:val="both"/>
      <w:textAlignment w:val="center"/>
    </w:pPr>
    <w:rPr>
      <w:rFonts w:eastAsia="黑体" w:cs="宋体"/>
      <w:kern w:val="2"/>
      <w:sz w:val="21"/>
    </w:rPr>
  </w:style>
  <w:style w:type="table" w:customStyle="1" w:styleId="Tabletext">
    <w:name w:val="Table text"/>
    <w:basedOn w:val="a3"/>
    <w:uiPriority w:val="99"/>
    <w:rsid w:val="005E690B"/>
    <w:tblPr/>
  </w:style>
  <w:style w:type="character" w:customStyle="1" w:styleId="TableheadChar">
    <w:name w:val="Table head Char"/>
    <w:basedOn w:val="a2"/>
    <w:link w:val="Tablehead"/>
    <w:rsid w:val="000278AD"/>
    <w:rPr>
      <w:rFonts w:cs="Arial"/>
      <w:bCs/>
      <w:color w:val="000000"/>
      <w:sz w:val="21"/>
    </w:rPr>
  </w:style>
  <w:style w:type="paragraph" w:customStyle="1" w:styleId="32">
    <w:name w:val="无编号的标题3"/>
    <w:basedOn w:val="22"/>
    <w:qFormat/>
    <w:rsid w:val="005E690B"/>
    <w:pPr>
      <w:textAlignment w:val="center"/>
      <w:outlineLvl w:val="2"/>
    </w:pPr>
    <w:rPr>
      <w:sz w:val="32"/>
    </w:rPr>
  </w:style>
  <w:style w:type="paragraph" w:customStyle="1" w:styleId="42">
    <w:name w:val="无编号的标题4"/>
    <w:basedOn w:val="32"/>
    <w:qFormat/>
    <w:rsid w:val="005E690B"/>
    <w:pPr>
      <w:spacing w:before="200"/>
      <w:ind w:left="318" w:hanging="318"/>
      <w:outlineLvl w:val="3"/>
    </w:pPr>
    <w:rPr>
      <w:sz w:val="30"/>
    </w:rPr>
  </w:style>
  <w:style w:type="paragraph" w:customStyle="1" w:styleId="51">
    <w:name w:val="无编号的标题5"/>
    <w:basedOn w:val="42"/>
    <w:qFormat/>
    <w:rsid w:val="005E690B"/>
    <w:pPr>
      <w:spacing w:before="100" w:after="0"/>
      <w:outlineLvl w:val="4"/>
    </w:pPr>
    <w:rPr>
      <w:sz w:val="28"/>
    </w:rPr>
  </w:style>
  <w:style w:type="paragraph" w:customStyle="1" w:styleId="af2">
    <w:name w:val="封面表格文本"/>
    <w:rsid w:val="005E690B"/>
    <w:pPr>
      <w:spacing w:before="100" w:after="100" w:line="400" w:lineRule="exact"/>
      <w:ind w:firstLine="6197"/>
      <w:jc w:val="both"/>
    </w:pPr>
    <w:rPr>
      <w:rFonts w:cs="宋体"/>
      <w:b/>
      <w:bCs/>
      <w:sz w:val="21"/>
    </w:rPr>
  </w:style>
  <w:style w:type="paragraph" w:customStyle="1" w:styleId="Talbeul">
    <w:name w:val="Talbe ul"/>
    <w:basedOn w:val="a1"/>
    <w:rsid w:val="005E690B"/>
    <w:pPr>
      <w:keepLines/>
      <w:numPr>
        <w:numId w:val="10"/>
      </w:numPr>
      <w:spacing w:before="60" w:after="60"/>
    </w:pPr>
  </w:style>
  <w:style w:type="paragraph" w:customStyle="1" w:styleId="Notehead">
    <w:name w:val="Note head"/>
    <w:next w:val="a1"/>
    <w:link w:val="NoteheadChar"/>
    <w:qFormat/>
    <w:rsid w:val="00BA2EF7"/>
    <w:pPr>
      <w:keepNext/>
      <w:widowControl w:val="0"/>
      <w:topLinePunct/>
      <w:adjustRightInd w:val="0"/>
      <w:snapToGrid w:val="0"/>
      <w:spacing w:line="240" w:lineRule="atLeast"/>
      <w:jc w:val="both"/>
      <w:textAlignment w:val="center"/>
    </w:pPr>
    <w:rPr>
      <w:rFonts w:eastAsia="黑体" w:cs="Arial"/>
      <w:b/>
      <w:bCs/>
      <w:noProof/>
      <w:kern w:val="2"/>
      <w:position w:val="-6"/>
      <w:sz w:val="24"/>
      <w:szCs w:val="24"/>
    </w:rPr>
  </w:style>
  <w:style w:type="paragraph" w:customStyle="1" w:styleId="Ul">
    <w:name w:val="Ul"/>
    <w:link w:val="UlChar"/>
    <w:qFormat/>
    <w:rsid w:val="005E690B"/>
    <w:pPr>
      <w:numPr>
        <w:numId w:val="9"/>
      </w:numPr>
      <w:tabs>
        <w:tab w:val="left" w:pos="420"/>
      </w:tabs>
      <w:adjustRightInd w:val="0"/>
      <w:snapToGrid w:val="0"/>
      <w:spacing w:before="60" w:after="60" w:line="400" w:lineRule="exact"/>
      <w:jc w:val="both"/>
      <w:textAlignment w:val="center"/>
    </w:pPr>
    <w:rPr>
      <w:kern w:val="21"/>
      <w:sz w:val="21"/>
      <w:szCs w:val="24"/>
    </w:rPr>
  </w:style>
  <w:style w:type="character" w:customStyle="1" w:styleId="NoteheadChar">
    <w:name w:val="Note head Char"/>
    <w:basedOn w:val="a2"/>
    <w:link w:val="Notehead"/>
    <w:rsid w:val="00BA2EF7"/>
    <w:rPr>
      <w:rFonts w:eastAsia="黑体" w:cs="Arial"/>
      <w:b/>
      <w:bCs/>
      <w:noProof/>
      <w:kern w:val="2"/>
      <w:position w:val="-6"/>
      <w:sz w:val="24"/>
      <w:szCs w:val="24"/>
    </w:rPr>
  </w:style>
  <w:style w:type="character" w:customStyle="1" w:styleId="UlChar">
    <w:name w:val="Ul Char"/>
    <w:basedOn w:val="a2"/>
    <w:link w:val="Ul"/>
    <w:rsid w:val="005E690B"/>
    <w:rPr>
      <w:kern w:val="21"/>
      <w:sz w:val="21"/>
      <w:szCs w:val="24"/>
    </w:rPr>
  </w:style>
  <w:style w:type="paragraph" w:customStyle="1" w:styleId="Ulinnote">
    <w:name w:val="Ul in note"/>
    <w:basedOn w:val="Notetext"/>
    <w:qFormat/>
    <w:rsid w:val="005E690B"/>
    <w:pPr>
      <w:numPr>
        <w:numId w:val="11"/>
      </w:numPr>
      <w:ind w:left="693" w:hangingChars="100" w:hanging="210"/>
    </w:pPr>
  </w:style>
  <w:style w:type="paragraph" w:customStyle="1" w:styleId="LiinSubli">
    <w:name w:val="Li in Sub li"/>
    <w:link w:val="LiinSubliChar"/>
    <w:rsid w:val="00764A9D"/>
    <w:pPr>
      <w:numPr>
        <w:ilvl w:val="8"/>
        <w:numId w:val="15"/>
      </w:numPr>
      <w:spacing w:before="60" w:after="60" w:line="400" w:lineRule="exact"/>
      <w:jc w:val="both"/>
    </w:pPr>
    <w:rPr>
      <w:rFonts w:cs="Arial"/>
      <w:kern w:val="2"/>
      <w:sz w:val="21"/>
      <w:szCs w:val="21"/>
    </w:rPr>
  </w:style>
  <w:style w:type="paragraph" w:customStyle="1" w:styleId="Subli">
    <w:name w:val="Sub li"/>
    <w:basedOn w:val="Li"/>
    <w:link w:val="SubliChar"/>
    <w:qFormat/>
    <w:rsid w:val="005E690B"/>
    <w:pPr>
      <w:numPr>
        <w:ilvl w:val="7"/>
        <w:numId w:val="15"/>
      </w:numPr>
      <w:spacing w:before="60" w:after="60"/>
      <w:textAlignment w:val="center"/>
      <w:outlineLvl w:val="5"/>
    </w:pPr>
  </w:style>
  <w:style w:type="paragraph" w:customStyle="1" w:styleId="Liulinnotetext">
    <w:name w:val="Li/ul in note text"/>
    <w:basedOn w:val="Notetext"/>
    <w:qFormat/>
    <w:rsid w:val="005E690B"/>
    <w:pPr>
      <w:ind w:leftChars="380" w:left="798"/>
    </w:pPr>
  </w:style>
  <w:style w:type="paragraph" w:customStyle="1" w:styleId="Subul">
    <w:name w:val="Sub ul"/>
    <w:rsid w:val="005E690B"/>
    <w:pPr>
      <w:numPr>
        <w:numId w:val="8"/>
      </w:numPr>
      <w:topLinePunct/>
      <w:adjustRightInd w:val="0"/>
      <w:snapToGrid w:val="0"/>
      <w:spacing w:before="60" w:after="60" w:line="400" w:lineRule="exact"/>
      <w:ind w:leftChars="200" w:left="350" w:hangingChars="150" w:hanging="150"/>
      <w:jc w:val="both"/>
    </w:pPr>
    <w:rPr>
      <w:rFonts w:cs="Arial"/>
      <w:kern w:val="2"/>
      <w:sz w:val="21"/>
      <w:szCs w:val="21"/>
    </w:rPr>
  </w:style>
  <w:style w:type="paragraph" w:customStyle="1" w:styleId="Subliultext">
    <w:name w:val="Sub li/ul text"/>
    <w:basedOn w:val="a1"/>
    <w:link w:val="SubliultextChar"/>
    <w:rsid w:val="005E690B"/>
    <w:pPr>
      <w:widowControl/>
      <w:adjustRightInd w:val="0"/>
      <w:snapToGrid w:val="0"/>
      <w:spacing w:before="60" w:after="60"/>
      <w:ind w:leftChars="350" w:left="735"/>
    </w:pPr>
    <w:rPr>
      <w:rFonts w:cs="Times New Roman"/>
      <w:color w:val="auto"/>
      <w:kern w:val="21"/>
      <w:szCs w:val="24"/>
    </w:rPr>
  </w:style>
  <w:style w:type="character" w:customStyle="1" w:styleId="SubliultextChar">
    <w:name w:val="Sub li/ul text Char"/>
    <w:basedOn w:val="a2"/>
    <w:link w:val="Subliultext"/>
    <w:rsid w:val="005E690B"/>
    <w:rPr>
      <w:kern w:val="21"/>
      <w:sz w:val="21"/>
      <w:szCs w:val="24"/>
    </w:rPr>
  </w:style>
  <w:style w:type="character" w:customStyle="1" w:styleId="SubliChar">
    <w:name w:val="Sub li Char"/>
    <w:basedOn w:val="a2"/>
    <w:link w:val="Subli"/>
    <w:rsid w:val="005E690B"/>
    <w:rPr>
      <w:rFonts w:cs="Arial"/>
      <w:snapToGrid w:val="0"/>
      <w:sz w:val="21"/>
      <w:szCs w:val="21"/>
    </w:rPr>
  </w:style>
  <w:style w:type="paragraph" w:customStyle="1" w:styleId="Terminaydisplay">
    <w:name w:val="Terminay display"/>
    <w:basedOn w:val="a1"/>
    <w:link w:val="TerminaydisplayCharChar"/>
    <w:rsid w:val="005E690B"/>
    <w:pPr>
      <w:widowControl/>
      <w:shd w:val="clear" w:color="auto" w:fill="F2F2F2"/>
      <w:topLinePunct/>
      <w:autoSpaceDE w:val="0"/>
      <w:autoSpaceDN w:val="0"/>
      <w:adjustRightInd w:val="0"/>
      <w:snapToGrid w:val="0"/>
      <w:spacing w:line="240" w:lineRule="auto"/>
      <w:ind w:leftChars="550" w:left="1155"/>
    </w:pPr>
    <w:rPr>
      <w:color w:val="auto"/>
      <w:kern w:val="2"/>
      <w:sz w:val="18"/>
      <w:szCs w:val="21"/>
    </w:rPr>
  </w:style>
  <w:style w:type="paragraph" w:customStyle="1" w:styleId="Ulinsubul">
    <w:name w:val="Ul in sub ul"/>
    <w:basedOn w:val="Subul"/>
    <w:rsid w:val="005E690B"/>
    <w:pPr>
      <w:numPr>
        <w:numId w:val="12"/>
      </w:numPr>
      <w:ind w:leftChars="350" w:left="500" w:hanging="150"/>
      <w:textAlignment w:val="center"/>
    </w:pPr>
  </w:style>
  <w:style w:type="character" w:customStyle="1" w:styleId="TerminaydisplayCharChar">
    <w:name w:val="Terminay display Char Char"/>
    <w:basedOn w:val="a2"/>
    <w:link w:val="Terminaydisplay"/>
    <w:rsid w:val="005E690B"/>
    <w:rPr>
      <w:rFonts w:cs="Arial"/>
      <w:kern w:val="2"/>
      <w:sz w:val="18"/>
      <w:szCs w:val="21"/>
      <w:shd w:val="clear" w:color="auto" w:fill="F2F2F2"/>
    </w:rPr>
  </w:style>
  <w:style w:type="paragraph" w:customStyle="1" w:styleId="Li">
    <w:name w:val="Li"/>
    <w:link w:val="LiChar"/>
    <w:qFormat/>
    <w:rsid w:val="00764A9D"/>
    <w:pPr>
      <w:numPr>
        <w:numId w:val="13"/>
      </w:numPr>
      <w:tabs>
        <w:tab w:val="left" w:pos="420"/>
      </w:tabs>
      <w:topLinePunct/>
      <w:adjustRightInd w:val="0"/>
      <w:snapToGrid w:val="0"/>
      <w:spacing w:before="100" w:after="100" w:line="400" w:lineRule="exact"/>
      <w:jc w:val="both"/>
    </w:pPr>
    <w:rPr>
      <w:rFonts w:cs="Arial"/>
      <w:snapToGrid w:val="0"/>
      <w:sz w:val="21"/>
      <w:szCs w:val="21"/>
    </w:rPr>
  </w:style>
  <w:style w:type="character" w:customStyle="1" w:styleId="LiChar">
    <w:name w:val="Li Char"/>
    <w:basedOn w:val="a2"/>
    <w:link w:val="Li"/>
    <w:rsid w:val="00764A9D"/>
    <w:rPr>
      <w:rFonts w:cs="Arial"/>
      <w:snapToGrid w:val="0"/>
      <w:sz w:val="21"/>
      <w:szCs w:val="21"/>
    </w:rPr>
  </w:style>
  <w:style w:type="paragraph" w:styleId="af3">
    <w:name w:val="header"/>
    <w:basedOn w:val="a1"/>
    <w:link w:val="af4"/>
    <w:uiPriority w:val="99"/>
    <w:rsid w:val="002F2659"/>
    <w:pPr>
      <w:pBdr>
        <w:bottom w:val="single" w:sz="6" w:space="1" w:color="auto"/>
      </w:pBdr>
      <w:tabs>
        <w:tab w:val="center" w:pos="4153"/>
        <w:tab w:val="right" w:pos="8306"/>
      </w:tabs>
      <w:snapToGrid w:val="0"/>
      <w:spacing w:line="240" w:lineRule="atLeast"/>
      <w:jc w:val="left"/>
    </w:pPr>
    <w:rPr>
      <w:sz w:val="18"/>
      <w:szCs w:val="18"/>
    </w:rPr>
  </w:style>
  <w:style w:type="paragraph" w:styleId="TOC1">
    <w:name w:val="toc 1"/>
    <w:next w:val="a1"/>
    <w:link w:val="TOC10"/>
    <w:uiPriority w:val="39"/>
    <w:rsid w:val="005E690B"/>
    <w:pPr>
      <w:snapToGrid w:val="0"/>
      <w:spacing w:line="360" w:lineRule="auto"/>
      <w:jc w:val="both"/>
    </w:pPr>
    <w:rPr>
      <w:rFonts w:cs="Arial"/>
      <w:b/>
      <w:bCs/>
      <w:color w:val="000000"/>
      <w:sz w:val="21"/>
    </w:rPr>
  </w:style>
  <w:style w:type="paragraph" w:styleId="TOC2">
    <w:name w:val="toc 2"/>
    <w:next w:val="a1"/>
    <w:uiPriority w:val="39"/>
    <w:rsid w:val="005E690B"/>
    <w:pPr>
      <w:snapToGrid w:val="0"/>
      <w:spacing w:line="360" w:lineRule="auto"/>
      <w:ind w:leftChars="100" w:left="100"/>
      <w:jc w:val="both"/>
    </w:pPr>
    <w:rPr>
      <w:rFonts w:cs="Arial"/>
      <w:color w:val="000000"/>
      <w:sz w:val="21"/>
    </w:rPr>
  </w:style>
  <w:style w:type="character" w:styleId="af5">
    <w:name w:val="Hyperlink"/>
    <w:uiPriority w:val="99"/>
    <w:rsid w:val="005E690B"/>
    <w:rPr>
      <w:color w:val="0000FF"/>
      <w:u w:val="none"/>
    </w:rPr>
  </w:style>
  <w:style w:type="paragraph" w:customStyle="1" w:styleId="SubTableul">
    <w:name w:val="Sub Table ul"/>
    <w:basedOn w:val="Subul"/>
    <w:rsid w:val="005E690B"/>
    <w:pPr>
      <w:keepLines/>
      <w:widowControl w:val="0"/>
      <w:ind w:left="630" w:hanging="315"/>
      <w:textAlignment w:val="center"/>
    </w:pPr>
  </w:style>
  <w:style w:type="paragraph" w:styleId="af6">
    <w:name w:val="table of figures"/>
    <w:next w:val="a1"/>
    <w:uiPriority w:val="99"/>
    <w:rsid w:val="005E690B"/>
    <w:pPr>
      <w:topLinePunct/>
      <w:adjustRightInd w:val="0"/>
      <w:snapToGrid w:val="0"/>
      <w:spacing w:before="120" w:afterLines="50" w:after="100"/>
      <w:jc w:val="both"/>
    </w:pPr>
    <w:rPr>
      <w:rFonts w:cs="Arial"/>
      <w:kern w:val="2"/>
      <w:sz w:val="21"/>
    </w:rPr>
  </w:style>
  <w:style w:type="paragraph" w:customStyle="1" w:styleId="Headleft">
    <w:name w:val="Head left"/>
    <w:basedOn w:val="a1"/>
    <w:qFormat/>
    <w:rsid w:val="00702EC6"/>
    <w:pPr>
      <w:widowControl/>
      <w:tabs>
        <w:tab w:val="center" w:pos="4153"/>
        <w:tab w:val="right" w:pos="8306"/>
      </w:tabs>
      <w:snapToGrid w:val="0"/>
      <w:spacing w:beforeLines="50" w:before="50" w:after="0" w:line="240" w:lineRule="atLeast"/>
      <w:textAlignment w:val="auto"/>
    </w:pPr>
    <w:rPr>
      <w:szCs w:val="18"/>
    </w:rPr>
  </w:style>
  <w:style w:type="paragraph" w:customStyle="1" w:styleId="Headright">
    <w:name w:val="Head right"/>
    <w:basedOn w:val="a1"/>
    <w:qFormat/>
    <w:rsid w:val="00702EC6"/>
    <w:pPr>
      <w:tabs>
        <w:tab w:val="center" w:pos="4153"/>
        <w:tab w:val="right" w:pos="8306"/>
      </w:tabs>
      <w:wordWrap w:val="0"/>
      <w:snapToGrid w:val="0"/>
      <w:spacing w:beforeLines="50" w:before="50" w:after="0" w:line="240" w:lineRule="atLeast"/>
      <w:jc w:val="right"/>
      <w:textAlignment w:val="auto"/>
    </w:pPr>
    <w:rPr>
      <w:bCs/>
      <w:noProof/>
      <w:szCs w:val="18"/>
    </w:rPr>
  </w:style>
  <w:style w:type="paragraph" w:customStyle="1" w:styleId="Liultext">
    <w:name w:val="Li/ul text"/>
    <w:rsid w:val="005E690B"/>
    <w:pPr>
      <w:spacing w:before="60" w:after="60" w:line="400" w:lineRule="exact"/>
      <w:ind w:leftChars="200" w:left="420"/>
      <w:jc w:val="both"/>
      <w:textAlignment w:val="center"/>
    </w:pPr>
    <w:rPr>
      <w:rFonts w:cs="宋体"/>
      <w:kern w:val="21"/>
      <w:sz w:val="21"/>
    </w:rPr>
  </w:style>
  <w:style w:type="paragraph" w:styleId="TOC">
    <w:name w:val="TOC Heading"/>
    <w:basedOn w:val="10"/>
    <w:next w:val="a1"/>
    <w:uiPriority w:val="39"/>
    <w:qFormat/>
    <w:rsid w:val="005E690B"/>
    <w:pPr>
      <w:spacing w:before="480" w:after="0" w:line="276" w:lineRule="auto"/>
      <w:outlineLvl w:val="9"/>
    </w:pPr>
    <w:rPr>
      <w:rFonts w:ascii="Cambria" w:hAnsi="Cambria" w:cs="Times New Roman"/>
      <w:color w:val="365F91"/>
      <w:kern w:val="0"/>
      <w:sz w:val="28"/>
      <w:szCs w:val="28"/>
    </w:rPr>
  </w:style>
  <w:style w:type="character" w:customStyle="1" w:styleId="TOC10">
    <w:name w:val="TOC 1 字符"/>
    <w:basedOn w:val="a2"/>
    <w:link w:val="TOC1"/>
    <w:uiPriority w:val="39"/>
    <w:rsid w:val="005E690B"/>
    <w:rPr>
      <w:rFonts w:cs="Arial"/>
      <w:b/>
      <w:bCs/>
      <w:color w:val="000000"/>
      <w:sz w:val="21"/>
    </w:rPr>
  </w:style>
  <w:style w:type="character" w:customStyle="1" w:styleId="2CharChar">
    <w:name w:val="无编号的标题2 Char Char"/>
    <w:basedOn w:val="a2"/>
    <w:link w:val="22"/>
    <w:rsid w:val="005E690B"/>
    <w:rPr>
      <w:rFonts w:cs="Arial"/>
      <w:b/>
      <w:bCs/>
      <w:color w:val="333399"/>
      <w:sz w:val="36"/>
      <w:szCs w:val="32"/>
    </w:rPr>
  </w:style>
  <w:style w:type="paragraph" w:styleId="af7">
    <w:name w:val="caption"/>
    <w:aliases w:val="图题注"/>
    <w:basedOn w:val="a1"/>
    <w:next w:val="a1"/>
    <w:qFormat/>
    <w:rsid w:val="005E690B"/>
    <w:pPr>
      <w:spacing w:before="60" w:after="60" w:line="240" w:lineRule="atLeast"/>
      <w:jc w:val="center"/>
      <w:outlineLvl w:val="5"/>
    </w:pPr>
    <w:rPr>
      <w:rFonts w:cs="Times New Roman"/>
    </w:rPr>
  </w:style>
  <w:style w:type="paragraph" w:customStyle="1" w:styleId="cmd">
    <w:name w:val="cmd"/>
    <w:rsid w:val="005E690B"/>
    <w:pPr>
      <w:shd w:val="clear" w:color="auto" w:fill="F2F2F2"/>
      <w:spacing w:before="100" w:after="100"/>
      <w:ind w:leftChars="550" w:left="1155"/>
      <w:jc w:val="both"/>
      <w:textAlignment w:val="center"/>
    </w:pPr>
    <w:rPr>
      <w:rFonts w:cs="宋体"/>
      <w:b/>
      <w:bCs/>
      <w:kern w:val="21"/>
      <w:sz w:val="21"/>
    </w:rPr>
  </w:style>
  <w:style w:type="character" w:customStyle="1" w:styleId="af4">
    <w:name w:val="页眉 字符"/>
    <w:basedOn w:val="a2"/>
    <w:link w:val="af3"/>
    <w:uiPriority w:val="99"/>
    <w:rsid w:val="002F2659"/>
    <w:rPr>
      <w:rFonts w:cs="Arial"/>
      <w:color w:val="000000"/>
      <w:sz w:val="18"/>
      <w:szCs w:val="18"/>
    </w:rPr>
  </w:style>
  <w:style w:type="character" w:customStyle="1" w:styleId="Tabletext1Char">
    <w:name w:val="Table text1 Char"/>
    <w:basedOn w:val="a2"/>
    <w:link w:val="Tabletext1"/>
    <w:rsid w:val="005E690B"/>
    <w:rPr>
      <w:rFonts w:cs="Arial"/>
      <w:color w:val="000000"/>
      <w:sz w:val="21"/>
    </w:rPr>
  </w:style>
  <w:style w:type="paragraph" w:customStyle="1" w:styleId="af8">
    <w:name w:val="缩略语"/>
    <w:basedOn w:val="a1"/>
    <w:rsid w:val="005E690B"/>
  </w:style>
  <w:style w:type="paragraph" w:customStyle="1" w:styleId="Substepinnote">
    <w:name w:val="Sub step in note"/>
    <w:basedOn w:val="a1"/>
    <w:rsid w:val="005E690B"/>
  </w:style>
  <w:style w:type="paragraph" w:customStyle="1" w:styleId="Substep">
    <w:name w:val="Sub step"/>
    <w:basedOn w:val="a1"/>
    <w:rsid w:val="005E690B"/>
  </w:style>
  <w:style w:type="paragraph" w:customStyle="1" w:styleId="StepinSubstep">
    <w:name w:val="Step in Sub step"/>
    <w:basedOn w:val="a1"/>
    <w:rsid w:val="005E690B"/>
  </w:style>
  <w:style w:type="paragraph" w:customStyle="1" w:styleId="Liulinsubliultext">
    <w:name w:val="Li/ul in sub li/ul text"/>
    <w:basedOn w:val="Ulinsubul"/>
    <w:qFormat/>
    <w:rsid w:val="005E690B"/>
    <w:pPr>
      <w:numPr>
        <w:numId w:val="0"/>
      </w:numPr>
      <w:tabs>
        <w:tab w:val="left" w:pos="420"/>
      </w:tabs>
      <w:ind w:leftChars="500" w:left="1050"/>
    </w:pPr>
  </w:style>
  <w:style w:type="character" w:customStyle="1" w:styleId="ad">
    <w:name w:val="批注文字 字符"/>
    <w:basedOn w:val="a2"/>
    <w:link w:val="ac"/>
    <w:semiHidden/>
    <w:rsid w:val="00B26C2B"/>
    <w:rPr>
      <w:rFonts w:cs="Arial"/>
      <w:color w:val="000000"/>
      <w:sz w:val="21"/>
    </w:rPr>
  </w:style>
  <w:style w:type="table" w:styleId="-3">
    <w:name w:val="Light List Accent 3"/>
    <w:basedOn w:val="a3"/>
    <w:uiPriority w:val="61"/>
    <w:rsid w:val="0028320B"/>
    <w:rPr>
      <w:rFonts w:asciiTheme="minorHAnsi" w:eastAsiaTheme="minorEastAsia" w:hAnsiTheme="minorHAnsi" w:cstheme="minorBidi"/>
      <w:sz w:val="22"/>
      <w:szCs w:val="22"/>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4-3">
    <w:name w:val="List Table 4 Accent 3"/>
    <w:basedOn w:val="a3"/>
    <w:uiPriority w:val="49"/>
    <w:rsid w:val="00783746"/>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23">
    <w:name w:val="List Table 2"/>
    <w:basedOn w:val="a3"/>
    <w:uiPriority w:val="47"/>
    <w:rsid w:val="00D21B91"/>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7-3">
    <w:name w:val="Grid Table 7 Colorful Accent 3"/>
    <w:basedOn w:val="a3"/>
    <w:uiPriority w:val="52"/>
    <w:rsid w:val="00D21B91"/>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33">
    <w:name w:val="Plain Table 3"/>
    <w:basedOn w:val="a3"/>
    <w:uiPriority w:val="43"/>
    <w:rsid w:val="00D21B91"/>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3">
    <w:name w:val="Plain Table 4"/>
    <w:basedOn w:val="a3"/>
    <w:uiPriority w:val="44"/>
    <w:rsid w:val="00D21B91"/>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30">
    <w:name w:val="Grid Table 4 Accent 3"/>
    <w:basedOn w:val="a3"/>
    <w:uiPriority w:val="49"/>
    <w:rsid w:val="00D65689"/>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ehead66">
    <w:name w:val="样式 Table head + (中文) 黑体 段前: 6 磅 段后: 6 磅"/>
    <w:basedOn w:val="Tablehead"/>
    <w:rsid w:val="0085150D"/>
    <w:pPr>
      <w:spacing w:beforeLines="50" w:before="120" w:afterLines="50" w:after="120"/>
    </w:pPr>
    <w:rPr>
      <w:rFonts w:eastAsia="黑体" w:cs="宋体"/>
      <w:bCs w:val="0"/>
      <w:sz w:val="28"/>
    </w:rPr>
  </w:style>
  <w:style w:type="paragraph" w:customStyle="1" w:styleId="Tabletext166">
    <w:name w:val="样式 Table text1 + (中文) 黑体 加粗 段前: 6 磅 段后: 6 磅"/>
    <w:basedOn w:val="Tabletext1"/>
    <w:rsid w:val="00545228"/>
    <w:pPr>
      <w:spacing w:before="120" w:after="120"/>
    </w:pPr>
    <w:rPr>
      <w:rFonts w:eastAsia="黑体" w:cs="宋体"/>
      <w:bCs/>
    </w:rPr>
  </w:style>
  <w:style w:type="paragraph" w:customStyle="1" w:styleId="Tabletext10">
    <w:name w:val="样式 Table text1 + 居中"/>
    <w:basedOn w:val="Tabletext166"/>
    <w:rsid w:val="00F60A38"/>
    <w:rPr>
      <w:noProof/>
    </w:rPr>
  </w:style>
  <w:style w:type="paragraph" w:customStyle="1" w:styleId="Tablehead660">
    <w:name w:val="样式 样式 Table head + (中文) 黑体 段前: 6 磅 段后: 6 磅 + 宋体"/>
    <w:basedOn w:val="Tablehead66"/>
    <w:rsid w:val="00D47CD1"/>
    <w:rPr>
      <w:rFonts w:ascii="宋体" w:eastAsia="宋体" w:hAnsi="宋体"/>
    </w:rPr>
  </w:style>
  <w:style w:type="paragraph" w:customStyle="1" w:styleId="cmd0">
    <w:name w:val="正文cmd"/>
    <w:basedOn w:val="cmd"/>
    <w:qFormat/>
    <w:rsid w:val="004B08AF"/>
    <w:pPr>
      <w:ind w:leftChars="0" w:left="0"/>
    </w:pPr>
  </w:style>
  <w:style w:type="paragraph" w:customStyle="1" w:styleId="af9">
    <w:name w:val="表题注"/>
    <w:basedOn w:val="af7"/>
    <w:qFormat/>
    <w:rsid w:val="00141A9E"/>
    <w:pPr>
      <w:jc w:val="left"/>
    </w:pPr>
  </w:style>
  <w:style w:type="character" w:customStyle="1" w:styleId="41">
    <w:name w:val="标题 4 字符"/>
    <w:basedOn w:val="a2"/>
    <w:link w:val="40"/>
    <w:qFormat/>
    <w:rsid w:val="00EB40B5"/>
    <w:rPr>
      <w:rFonts w:cs="Arial"/>
      <w:b/>
      <w:bCs/>
      <w:color w:val="333399"/>
      <w:sz w:val="30"/>
      <w:szCs w:val="28"/>
    </w:rPr>
  </w:style>
  <w:style w:type="character" w:customStyle="1" w:styleId="50">
    <w:name w:val="标题 5 字符"/>
    <w:basedOn w:val="a2"/>
    <w:link w:val="5"/>
    <w:rsid w:val="00EB40B5"/>
    <w:rPr>
      <w:rFonts w:cs="Arial"/>
      <w:b/>
      <w:bCs/>
      <w:color w:val="333399"/>
      <w:sz w:val="28"/>
      <w:szCs w:val="28"/>
    </w:rPr>
  </w:style>
  <w:style w:type="character" w:customStyle="1" w:styleId="31">
    <w:name w:val="标题 3 字符"/>
    <w:basedOn w:val="a2"/>
    <w:link w:val="30"/>
    <w:qFormat/>
    <w:rsid w:val="00764A9D"/>
    <w:rPr>
      <w:rFonts w:cs="Arial"/>
      <w:b/>
      <w:bCs/>
      <w:color w:val="333399"/>
      <w:sz w:val="32"/>
      <w:szCs w:val="32"/>
    </w:rPr>
  </w:style>
  <w:style w:type="character" w:customStyle="1" w:styleId="21">
    <w:name w:val="标题 2 字符"/>
    <w:basedOn w:val="a2"/>
    <w:link w:val="20"/>
    <w:qFormat/>
    <w:rsid w:val="00764A9D"/>
    <w:rPr>
      <w:rFonts w:cs="Arial"/>
      <w:b/>
      <w:bCs/>
      <w:color w:val="333399"/>
      <w:sz w:val="36"/>
      <w:szCs w:val="32"/>
    </w:rPr>
  </w:style>
  <w:style w:type="character" w:customStyle="1" w:styleId="11">
    <w:name w:val="标题 1 字符"/>
    <w:basedOn w:val="a2"/>
    <w:link w:val="10"/>
    <w:rsid w:val="001E6649"/>
    <w:rPr>
      <w:rFonts w:cs="Arial"/>
      <w:b/>
      <w:bCs/>
      <w:color w:val="333399"/>
      <w:kern w:val="44"/>
      <w:sz w:val="44"/>
      <w:szCs w:val="44"/>
    </w:rPr>
  </w:style>
  <w:style w:type="paragraph" w:styleId="afa">
    <w:name w:val="Title"/>
    <w:basedOn w:val="a1"/>
    <w:next w:val="a1"/>
    <w:link w:val="afb"/>
    <w:qFormat/>
    <w:rsid w:val="008B0317"/>
    <w:pPr>
      <w:spacing w:before="0"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afb">
    <w:name w:val="标题 字符"/>
    <w:basedOn w:val="a2"/>
    <w:link w:val="afa"/>
    <w:rsid w:val="008B0317"/>
    <w:rPr>
      <w:rFonts w:asciiTheme="majorHAnsi" w:eastAsiaTheme="majorEastAsia" w:hAnsiTheme="majorHAnsi" w:cstheme="majorBidi"/>
      <w:spacing w:val="-10"/>
      <w:kern w:val="28"/>
      <w:sz w:val="56"/>
      <w:szCs w:val="56"/>
    </w:rPr>
  </w:style>
  <w:style w:type="table" w:styleId="5-3">
    <w:name w:val="Grid Table 5 Dark Accent 3"/>
    <w:basedOn w:val="a3"/>
    <w:uiPriority w:val="50"/>
    <w:rsid w:val="00C51FE1"/>
    <w:rPr>
      <w:rFonts w:asciiTheme="minorHAnsi" w:eastAsiaTheme="minorEastAsia" w:hAnsiTheme="minorHAnsi" w:cstheme="minorBidi"/>
      <w:sz w:val="22"/>
      <w:szCs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afc">
    <w:name w:val="Body Text"/>
    <w:basedOn w:val="a1"/>
    <w:link w:val="afd"/>
    <w:uiPriority w:val="1"/>
    <w:qFormat/>
    <w:rsid w:val="002F118F"/>
    <w:pPr>
      <w:tabs>
        <w:tab w:val="clear" w:pos="2985"/>
      </w:tabs>
      <w:autoSpaceDE w:val="0"/>
      <w:autoSpaceDN w:val="0"/>
      <w:adjustRightInd w:val="0"/>
      <w:spacing w:before="0" w:after="0" w:line="240" w:lineRule="auto"/>
      <w:ind w:left="493"/>
      <w:jc w:val="left"/>
      <w:textAlignment w:val="auto"/>
    </w:pPr>
    <w:rPr>
      <w:rFonts w:ascii="FZLanTingHeiS-EL-GB" w:eastAsiaTheme="minorEastAsia" w:hAnsi="FZLanTingHeiS-EL-GB" w:cs="FZLanTingHeiS-EL-GB"/>
      <w:color w:val="auto"/>
      <w:sz w:val="20"/>
    </w:rPr>
  </w:style>
  <w:style w:type="character" w:customStyle="1" w:styleId="afd">
    <w:name w:val="正文文本 字符"/>
    <w:basedOn w:val="a2"/>
    <w:link w:val="afc"/>
    <w:uiPriority w:val="1"/>
    <w:rsid w:val="002F118F"/>
    <w:rPr>
      <w:rFonts w:ascii="FZLanTingHeiS-EL-GB" w:eastAsiaTheme="minorEastAsia" w:hAnsi="FZLanTingHeiS-EL-GB" w:cs="FZLanTingHeiS-EL-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2781205">
      <w:bodyDiv w:val="1"/>
      <w:marLeft w:val="0"/>
      <w:marRight w:val="0"/>
      <w:marTop w:val="0"/>
      <w:marBottom w:val="0"/>
      <w:divBdr>
        <w:top w:val="none" w:sz="0" w:space="0" w:color="auto"/>
        <w:left w:val="none" w:sz="0" w:space="0" w:color="auto"/>
        <w:bottom w:val="none" w:sz="0" w:space="0" w:color="auto"/>
        <w:right w:val="none" w:sz="0" w:space="0" w:color="auto"/>
      </w:divBdr>
    </w:div>
    <w:div w:id="419958978">
      <w:bodyDiv w:val="1"/>
      <w:marLeft w:val="0"/>
      <w:marRight w:val="0"/>
      <w:marTop w:val="0"/>
      <w:marBottom w:val="0"/>
      <w:divBdr>
        <w:top w:val="none" w:sz="0" w:space="0" w:color="auto"/>
        <w:left w:val="none" w:sz="0" w:space="0" w:color="auto"/>
        <w:bottom w:val="none" w:sz="0" w:space="0" w:color="auto"/>
        <w:right w:val="none" w:sz="0" w:space="0" w:color="auto"/>
      </w:divBdr>
    </w:div>
    <w:div w:id="637220512">
      <w:bodyDiv w:val="1"/>
      <w:marLeft w:val="0"/>
      <w:marRight w:val="0"/>
      <w:marTop w:val="0"/>
      <w:marBottom w:val="0"/>
      <w:divBdr>
        <w:top w:val="none" w:sz="0" w:space="0" w:color="auto"/>
        <w:left w:val="none" w:sz="0" w:space="0" w:color="auto"/>
        <w:bottom w:val="none" w:sz="0" w:space="0" w:color="auto"/>
        <w:right w:val="none" w:sz="0" w:space="0" w:color="auto"/>
      </w:divBdr>
    </w:div>
    <w:div w:id="1953974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tiff"/><Relationship Id="rId3" Type="http://schemas.openxmlformats.org/officeDocument/2006/relationships/styles" Target="styles.xml"/><Relationship Id="rId21" Type="http://schemas.openxmlformats.org/officeDocument/2006/relationships/image" Target="media/image12.tiff"/><Relationship Id="rId34" Type="http://schemas.openxmlformats.org/officeDocument/2006/relationships/image" Target="media/image25.png"/><Relationship Id="rId42" Type="http://schemas.openxmlformats.org/officeDocument/2006/relationships/image" Target="media/image33.jpeg"/><Relationship Id="rId50" Type="http://schemas.openxmlformats.org/officeDocument/2006/relationships/image" Target="media/image24.jpeg"/><Relationship Id="rId55" Type="http://schemas.openxmlformats.org/officeDocument/2006/relationships/image" Target="media/image37.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tiff"/><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image" Target="media/image32.jpeg"/><Relationship Id="rId54"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53" Type="http://schemas.openxmlformats.org/officeDocument/2006/relationships/image" Target="media/image35.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57" Type="http://schemas.openxmlformats.org/officeDocument/2006/relationships/header" Target="header1.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52"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38.png"/><Relationship Id="rId8" Type="http://schemas.openxmlformats.org/officeDocument/2006/relationships/image" Target="media/image1.jpg"/><Relationship Id="rId51" Type="http://schemas.openxmlformats.org/officeDocument/2006/relationships/image" Target="media/image25.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enny.lai\Desktop\RM2020\&#25253;&#21517;&#31995;&#32479;&amp;&#25216;&#26415;&#35780;&#23457;\5.&#25216;&#26415;&#25253;&#21578;\RM2020&#35774;&#35745;&#25253;&#21578;&#27169;&#26495;-20200121.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4F3D41-44FD-4C14-B129-CD46C4B2EB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RM2020设计报告模板-20200121.dotx</Template>
  <TotalTime>275</TotalTime>
  <Pages>28</Pages>
  <Words>5412</Words>
  <Characters>5901</Characters>
  <Application>Microsoft Office Word</Application>
  <DocSecurity>0</DocSecurity>
  <Lines>368</Lines>
  <Paragraphs>491</Paragraphs>
  <ScaleCrop>false</ScaleCrop>
  <Company>Microsoft</Company>
  <LinksUpToDate>false</LinksUpToDate>
  <CharactersWithSpaces>10822</CharactersWithSpaces>
  <SharedDoc>false</SharedDoc>
  <HLinks>
    <vt:vector size="60" baseType="variant">
      <vt:variant>
        <vt:i4>1245236</vt:i4>
      </vt:variant>
      <vt:variant>
        <vt:i4>76</vt:i4>
      </vt:variant>
      <vt:variant>
        <vt:i4>0</vt:i4>
      </vt:variant>
      <vt:variant>
        <vt:i4>5</vt:i4>
      </vt:variant>
      <vt:variant>
        <vt:lpwstr/>
      </vt:variant>
      <vt:variant>
        <vt:lpwstr>_Toc307488888</vt:lpwstr>
      </vt:variant>
      <vt:variant>
        <vt:i4>1245236</vt:i4>
      </vt:variant>
      <vt:variant>
        <vt:i4>67</vt:i4>
      </vt:variant>
      <vt:variant>
        <vt:i4>0</vt:i4>
      </vt:variant>
      <vt:variant>
        <vt:i4>5</vt:i4>
      </vt:variant>
      <vt:variant>
        <vt:lpwstr/>
      </vt:variant>
      <vt:variant>
        <vt:lpwstr>_Toc307488887</vt:lpwstr>
      </vt:variant>
      <vt:variant>
        <vt:i4>1245236</vt:i4>
      </vt:variant>
      <vt:variant>
        <vt:i4>58</vt:i4>
      </vt:variant>
      <vt:variant>
        <vt:i4>0</vt:i4>
      </vt:variant>
      <vt:variant>
        <vt:i4>5</vt:i4>
      </vt:variant>
      <vt:variant>
        <vt:lpwstr/>
      </vt:variant>
      <vt:variant>
        <vt:lpwstr>_Toc307488886</vt:lpwstr>
      </vt:variant>
      <vt:variant>
        <vt:i4>1245236</vt:i4>
      </vt:variant>
      <vt:variant>
        <vt:i4>52</vt:i4>
      </vt:variant>
      <vt:variant>
        <vt:i4>0</vt:i4>
      </vt:variant>
      <vt:variant>
        <vt:i4>5</vt:i4>
      </vt:variant>
      <vt:variant>
        <vt:lpwstr/>
      </vt:variant>
      <vt:variant>
        <vt:lpwstr>_Toc307488885</vt:lpwstr>
      </vt:variant>
      <vt:variant>
        <vt:i4>1245236</vt:i4>
      </vt:variant>
      <vt:variant>
        <vt:i4>46</vt:i4>
      </vt:variant>
      <vt:variant>
        <vt:i4>0</vt:i4>
      </vt:variant>
      <vt:variant>
        <vt:i4>5</vt:i4>
      </vt:variant>
      <vt:variant>
        <vt:lpwstr/>
      </vt:variant>
      <vt:variant>
        <vt:lpwstr>_Toc307488884</vt:lpwstr>
      </vt:variant>
      <vt:variant>
        <vt:i4>1245236</vt:i4>
      </vt:variant>
      <vt:variant>
        <vt:i4>40</vt:i4>
      </vt:variant>
      <vt:variant>
        <vt:i4>0</vt:i4>
      </vt:variant>
      <vt:variant>
        <vt:i4>5</vt:i4>
      </vt:variant>
      <vt:variant>
        <vt:lpwstr/>
      </vt:variant>
      <vt:variant>
        <vt:lpwstr>_Toc307488883</vt:lpwstr>
      </vt:variant>
      <vt:variant>
        <vt:i4>1245236</vt:i4>
      </vt:variant>
      <vt:variant>
        <vt:i4>34</vt:i4>
      </vt:variant>
      <vt:variant>
        <vt:i4>0</vt:i4>
      </vt:variant>
      <vt:variant>
        <vt:i4>5</vt:i4>
      </vt:variant>
      <vt:variant>
        <vt:lpwstr/>
      </vt:variant>
      <vt:variant>
        <vt:lpwstr>_Toc307488882</vt:lpwstr>
      </vt:variant>
      <vt:variant>
        <vt:i4>1245236</vt:i4>
      </vt:variant>
      <vt:variant>
        <vt:i4>28</vt:i4>
      </vt:variant>
      <vt:variant>
        <vt:i4>0</vt:i4>
      </vt:variant>
      <vt:variant>
        <vt:i4>5</vt:i4>
      </vt:variant>
      <vt:variant>
        <vt:lpwstr/>
      </vt:variant>
      <vt:variant>
        <vt:lpwstr>_Toc307488881</vt:lpwstr>
      </vt:variant>
      <vt:variant>
        <vt:i4>1245236</vt:i4>
      </vt:variant>
      <vt:variant>
        <vt:i4>22</vt:i4>
      </vt:variant>
      <vt:variant>
        <vt:i4>0</vt:i4>
      </vt:variant>
      <vt:variant>
        <vt:i4>5</vt:i4>
      </vt:variant>
      <vt:variant>
        <vt:lpwstr/>
      </vt:variant>
      <vt:variant>
        <vt:lpwstr>_Toc307488880</vt:lpwstr>
      </vt:variant>
      <vt:variant>
        <vt:i4>2818083</vt:i4>
      </vt:variant>
      <vt:variant>
        <vt:i4>17</vt:i4>
      </vt:variant>
      <vt:variant>
        <vt:i4>0</vt:i4>
      </vt:variant>
      <vt:variant>
        <vt:i4>5</vt:i4>
      </vt:variant>
      <vt:variant>
        <vt:lpwstr>http://www.hytera.com/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Jenny Lai</dc:creator>
  <cp:keywords/>
  <dc:description/>
  <cp:lastModifiedBy>邓 紫龙</cp:lastModifiedBy>
  <cp:revision>35</cp:revision>
  <cp:lastPrinted>1899-12-31T16:00:00Z</cp:lastPrinted>
  <dcterms:created xsi:type="dcterms:W3CDTF">2020-03-05T12:21:00Z</dcterms:created>
  <dcterms:modified xsi:type="dcterms:W3CDTF">2020-03-10T18:01:00Z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资料名称">
    <vt:lpwstr>用户手册</vt:lpwstr>
  </property>
  <property fmtid="{D5CDD505-2E9C-101B-9397-08002B2CF9AE}" pid="3" name="发布日期">
    <vt:filetime>2018-12-31T16:00:00Z</vt:filetime>
  </property>
  <property fmtid="{D5CDD505-2E9C-101B-9397-08002B2CF9AE}" pid="4" name="部门">
    <vt:lpwstr>RoboMaster</vt:lpwstr>
  </property>
  <property fmtid="{D5CDD505-2E9C-101B-9397-08002B2CF9AE}" pid="5" name="产品名称">
    <vt:lpwstr>裁判系统</vt:lpwstr>
  </property>
  <property fmtid="{D5CDD505-2E9C-101B-9397-08002B2CF9AE}" pid="6" name="发布者">
    <vt:lpwstr>RoboMaster 组委会</vt:lpwstr>
  </property>
  <property fmtid="{D5CDD505-2E9C-101B-9397-08002B2CF9AE}" pid="7" name="发布版本">
    <vt:lpwstr>V1.0</vt:lpwstr>
  </property>
  <property fmtid="{D5CDD505-2E9C-101B-9397-08002B2CF9AE}" pid="8" name="公司">
    <vt:lpwstr>大疆创新</vt:lpwstr>
  </property>
  <property fmtid="{D5CDD505-2E9C-101B-9397-08002B2CF9AE}" pid="9" name="年份">
    <vt:lpwstr>2019</vt:lpwstr>
  </property>
  <property fmtid="{D5CDD505-2E9C-101B-9397-08002B2CF9AE}" pid="10" name="版权logo">
    <vt:lpwstr>©</vt:lpwstr>
  </property>
  <property fmtid="{D5CDD505-2E9C-101B-9397-08002B2CF9AE}" pid="11" name="版权声明">
    <vt:lpwstr>版权所有</vt:lpwstr>
  </property>
</Properties>
</file>